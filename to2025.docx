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proofErr w:type="gramStart"/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</w:t>
          </w:r>
          <w:proofErr w:type="gramEnd"/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38734E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38734E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38734E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А.Е.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Туйкова</w:t>
                </w:r>
                <w:proofErr w:type="spellEnd"/>
              </w:p>
            </w:tc>
          </w:tr>
          <w:tr w:rsidR="00CA55AD" w:rsidRPr="002E1075" w14:paraId="4A451448" w14:textId="77777777" w:rsidTr="0038734E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38734E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В.Б.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Елсуков</w:t>
                </w:r>
                <w:proofErr w:type="spellEnd"/>
              </w:p>
            </w:tc>
          </w:tr>
          <w:tr w:rsidR="00CA55AD" w:rsidRPr="002E1075" w14:paraId="1CB94354" w14:textId="77777777" w:rsidTr="0038734E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f9"/>
      </w:pPr>
      <w:r>
        <w:lastRenderedPageBreak/>
        <w:t>Содержание</w:t>
      </w:r>
    </w:p>
    <w:p w14:paraId="3FC5FE72" w14:textId="6153925F" w:rsidR="002571CB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961343" w:history="1">
        <w:r w:rsidR="002571CB" w:rsidRPr="00E1732B">
          <w:rPr>
            <w:rStyle w:val="af8"/>
            <w:noProof/>
          </w:rPr>
          <w:t>Перечень сокращений и обозначений</w:t>
        </w:r>
        <w:r w:rsidR="002571CB">
          <w:rPr>
            <w:noProof/>
            <w:webHidden/>
          </w:rPr>
          <w:tab/>
        </w:r>
        <w:r w:rsidR="002571CB">
          <w:rPr>
            <w:noProof/>
            <w:webHidden/>
          </w:rPr>
          <w:fldChar w:fldCharType="begin"/>
        </w:r>
        <w:r w:rsidR="002571CB">
          <w:rPr>
            <w:noProof/>
            <w:webHidden/>
          </w:rPr>
          <w:instrText xml:space="preserve"> PAGEREF _Toc199961343 \h </w:instrText>
        </w:r>
        <w:r w:rsidR="002571CB">
          <w:rPr>
            <w:noProof/>
            <w:webHidden/>
          </w:rPr>
        </w:r>
        <w:r w:rsidR="002571CB">
          <w:rPr>
            <w:noProof/>
            <w:webHidden/>
          </w:rPr>
          <w:fldChar w:fldCharType="separate"/>
        </w:r>
        <w:r w:rsidR="002571CB">
          <w:rPr>
            <w:noProof/>
            <w:webHidden/>
          </w:rPr>
          <w:t>3</w:t>
        </w:r>
        <w:r w:rsidR="002571CB">
          <w:rPr>
            <w:noProof/>
            <w:webHidden/>
          </w:rPr>
          <w:fldChar w:fldCharType="end"/>
        </w:r>
      </w:hyperlink>
    </w:p>
    <w:p w14:paraId="29BF3255" w14:textId="082665A2" w:rsidR="002571CB" w:rsidRDefault="002571C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44" w:history="1">
        <w:r w:rsidRPr="00E1732B">
          <w:rPr>
            <w:rStyle w:val="af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FAB555" w14:textId="0F37DD3C" w:rsidR="002571CB" w:rsidRDefault="002571C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45" w:history="1">
        <w:r w:rsidRPr="00E1732B">
          <w:rPr>
            <w:rStyle w:val="af8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0B382B" w14:textId="3CA353DB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46" w:history="1">
        <w:r w:rsidRPr="00E1732B">
          <w:rPr>
            <w:rStyle w:val="af8"/>
            <w:noProof/>
          </w:rPr>
          <w:t>1.1 Общие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76D5F5" w14:textId="5D1A416F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47" w:history="1">
        <w:r w:rsidRPr="00E1732B">
          <w:rPr>
            <w:rStyle w:val="af8"/>
            <w:noProof/>
          </w:rPr>
          <w:t>1.2 Требования безопасности перед началом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FB2074" w14:textId="54997A94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48" w:history="1">
        <w:r w:rsidRPr="00E1732B">
          <w:rPr>
            <w:rStyle w:val="af8"/>
            <w:noProof/>
          </w:rPr>
          <w:t>1.3 Требования безопасности во время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18ACC7" w14:textId="6B8BA034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49" w:history="1">
        <w:r w:rsidRPr="00E1732B">
          <w:rPr>
            <w:rStyle w:val="af8"/>
            <w:noProof/>
          </w:rPr>
          <w:t>1.4 Требования безопасности по окончанию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A90F55" w14:textId="69BAF4EB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0" w:history="1">
        <w:r w:rsidRPr="00E1732B">
          <w:rPr>
            <w:rStyle w:val="af8"/>
            <w:noProof/>
          </w:rPr>
          <w:t>1.5 Требования безопасности при аварийных ситуациях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BE13D5" w14:textId="3582B8D5" w:rsidR="002571CB" w:rsidRDefault="002571C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1" w:history="1">
        <w:r w:rsidRPr="00E1732B">
          <w:rPr>
            <w:rStyle w:val="af8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0BB80F" w14:textId="6A1D4107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2" w:history="1">
        <w:r w:rsidRPr="00E1732B">
          <w:rPr>
            <w:rStyle w:val="af8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A0DD95" w14:textId="69A5883C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3" w:history="1">
        <w:r w:rsidRPr="00E1732B">
          <w:rPr>
            <w:rStyle w:val="af8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617791" w14:textId="543AF566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4" w:history="1">
        <w:r w:rsidRPr="00E1732B">
          <w:rPr>
            <w:rStyle w:val="af8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34D8BB" w14:textId="15D2978A" w:rsidR="002571CB" w:rsidRDefault="002571C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5" w:history="1">
        <w:r w:rsidRPr="00E1732B">
          <w:rPr>
            <w:rStyle w:val="af8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6B5CB7" w14:textId="2FCE7AB9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6" w:history="1">
        <w:r w:rsidRPr="00E1732B">
          <w:rPr>
            <w:rStyle w:val="af8"/>
            <w:noProof/>
          </w:rPr>
          <w:t>3.1 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D0D011" w14:textId="7DB11052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7" w:history="1">
        <w:r w:rsidRPr="00E1732B">
          <w:rPr>
            <w:rStyle w:val="af8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CAF21E" w14:textId="0D69F2E3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8" w:history="1">
        <w:r w:rsidRPr="00E1732B">
          <w:rPr>
            <w:rStyle w:val="af8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B74FD9" w14:textId="36A29DF1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59" w:history="1">
        <w:r w:rsidRPr="00E1732B">
          <w:rPr>
            <w:rStyle w:val="af8"/>
            <w:noProof/>
          </w:rPr>
          <w:t>3.4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D7F27B2" w14:textId="5573C187" w:rsidR="002571CB" w:rsidRDefault="002571CB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60" w:history="1">
        <w:r w:rsidRPr="00E1732B">
          <w:rPr>
            <w:rStyle w:val="af8"/>
            <w:noProof/>
          </w:rPr>
          <w:t>3.5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222DF36" w14:textId="6CBE0EEF" w:rsidR="002571CB" w:rsidRDefault="002571C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61" w:history="1">
        <w:r w:rsidRPr="00E1732B">
          <w:rPr>
            <w:rStyle w:val="af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ED9E4B8" w14:textId="5B764AB5" w:rsidR="002571CB" w:rsidRDefault="002571C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961362" w:history="1">
        <w:r w:rsidRPr="00E1732B">
          <w:rPr>
            <w:rStyle w:val="af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_Toc199961362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69483CC" w14:textId="68285955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a7"/>
      </w:pPr>
      <w:bookmarkStart w:id="0" w:name="_Toc199961343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55F68530" w14:textId="77777777" w:rsidR="003D568C" w:rsidRPr="00C70E91" w:rsidRDefault="003D568C" w:rsidP="006D0C39">
      <w:pPr>
        <w:pStyle w:val="a3"/>
      </w:pPr>
      <w:r>
        <w:t>БД – база данных</w:t>
      </w:r>
    </w:p>
    <w:p w14:paraId="6D6071EE" w14:textId="77777777" w:rsidR="003D568C" w:rsidRPr="00D87F26" w:rsidRDefault="003D568C" w:rsidP="006D0C39">
      <w:pPr>
        <w:pStyle w:val="a3"/>
      </w:pPr>
      <w:r>
        <w:t>ОС – операционная система</w:t>
      </w:r>
    </w:p>
    <w:p w14:paraId="27FF9C17" w14:textId="77777777" w:rsidR="003D568C" w:rsidRPr="008532F7" w:rsidRDefault="003D568C" w:rsidP="008532F7">
      <w:pPr>
        <w:pStyle w:val="a3"/>
      </w:pPr>
      <w:r w:rsidRPr="008532F7">
        <w:t>ПК – персональный компьютер</w:t>
      </w:r>
    </w:p>
    <w:p w14:paraId="1413F619" w14:textId="77777777" w:rsidR="003D568C" w:rsidRDefault="003D568C" w:rsidP="008532F7">
      <w:pPr>
        <w:pStyle w:val="a3"/>
      </w:pPr>
      <w:r w:rsidRPr="008532F7">
        <w:t>ПО – программное обеспечение</w:t>
      </w:r>
    </w:p>
    <w:p w14:paraId="5CD4EB75" w14:textId="77777777" w:rsidR="003D568C" w:rsidRDefault="003D568C" w:rsidP="008532F7">
      <w:pPr>
        <w:pStyle w:val="a3"/>
      </w:pPr>
      <w:r>
        <w:t>СУБД – система управления базами данных</w:t>
      </w:r>
    </w:p>
    <w:p w14:paraId="50D765ED" w14:textId="77777777" w:rsidR="00154C54" w:rsidRDefault="00154C54" w:rsidP="008532F7">
      <w:pPr>
        <w:pStyle w:val="a3"/>
      </w:pPr>
    </w:p>
    <w:p w14:paraId="4B8DCABA" w14:textId="77777777" w:rsidR="003D568C" w:rsidRDefault="003D568C" w:rsidP="002F30CD">
      <w:pPr>
        <w:pStyle w:val="a3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19A727B3" w14:textId="77777777" w:rsidR="003D568C" w:rsidRPr="004E0CD3" w:rsidRDefault="003D568C" w:rsidP="002F30CD">
      <w:pPr>
        <w:pStyle w:val="a3"/>
      </w:pPr>
      <w:r>
        <w:rPr>
          <w:lang w:val="en-US"/>
        </w:rPr>
        <w:t>CASE</w:t>
      </w:r>
      <w:r w:rsidRPr="004E0CD3">
        <w:t xml:space="preserve"> </w:t>
      </w:r>
      <w:r>
        <w:t>–</w:t>
      </w:r>
      <w:r w:rsidRPr="004E0CD3">
        <w:t xml:space="preserve"> </w:t>
      </w:r>
      <w:r w:rsidRPr="000009FE">
        <w:rPr>
          <w:szCs w:val="28"/>
        </w:rPr>
        <w:t>набор средств для проектирования программного обеспечения</w:t>
      </w:r>
    </w:p>
    <w:p w14:paraId="3CAAC79C" w14:textId="77777777" w:rsidR="003D568C" w:rsidRDefault="003D568C" w:rsidP="008532F7">
      <w:pPr>
        <w:pStyle w:val="a3"/>
      </w:pPr>
      <w:r w:rsidRPr="004745F9">
        <w:t>DDL</w:t>
      </w:r>
      <w:r>
        <w:t xml:space="preserve"> – </w:t>
      </w:r>
      <w:r w:rsidRPr="00F1485B">
        <w:t>язык определения объектов базы данных</w:t>
      </w:r>
    </w:p>
    <w:p w14:paraId="7EB86D61" w14:textId="77777777" w:rsidR="003D568C" w:rsidRDefault="003D568C" w:rsidP="008532F7">
      <w:pPr>
        <w:pStyle w:val="a3"/>
      </w:pPr>
      <w:r w:rsidRPr="00154C54">
        <w:t>ER</w:t>
      </w:r>
      <w:r>
        <w:t xml:space="preserve"> </w:t>
      </w:r>
      <w:r w:rsidRPr="00154C54">
        <w:t>– «сущность-связь»</w:t>
      </w:r>
    </w:p>
    <w:p w14:paraId="04492DE9" w14:textId="77777777" w:rsidR="003D568C" w:rsidRDefault="003D568C" w:rsidP="008532F7">
      <w:pPr>
        <w:pStyle w:val="a3"/>
      </w:pPr>
      <w:r w:rsidRPr="00603DD2">
        <w:t>ERD – диаграмма «сущность-связь»</w:t>
      </w:r>
    </w:p>
    <w:p w14:paraId="0672E6F1" w14:textId="77777777" w:rsidR="003D568C" w:rsidRDefault="003D568C" w:rsidP="0041420A">
      <w:pPr>
        <w:pStyle w:val="a3"/>
      </w:pPr>
      <w:r>
        <w:rPr>
          <w:lang w:val="en-US"/>
        </w:rPr>
        <w:t>FK</w:t>
      </w:r>
      <w:r w:rsidRPr="00B43056">
        <w:t xml:space="preserve"> – </w:t>
      </w:r>
      <w:r>
        <w:t>внешний</w:t>
      </w:r>
      <w:r w:rsidRPr="00B43056">
        <w:t xml:space="preserve"> </w:t>
      </w:r>
      <w:r>
        <w:t>ключ</w:t>
      </w:r>
    </w:p>
    <w:p w14:paraId="01124DDF" w14:textId="77777777" w:rsidR="003D568C" w:rsidRDefault="003D568C" w:rsidP="004E0CD3">
      <w:pPr>
        <w:pStyle w:val="a3"/>
        <w:ind w:left="360" w:firstLine="348"/>
        <w:rPr>
          <w:szCs w:val="28"/>
        </w:rPr>
      </w:pPr>
      <w:r w:rsidRPr="000009FE">
        <w:rPr>
          <w:szCs w:val="28"/>
          <w:lang w:val="en-US"/>
        </w:rPr>
        <w:t>IDE</w:t>
      </w:r>
      <w:r w:rsidRPr="000009FE">
        <w:rPr>
          <w:szCs w:val="28"/>
        </w:rPr>
        <w:t xml:space="preserve"> – интегрированная среда разработки</w:t>
      </w:r>
    </w:p>
    <w:p w14:paraId="36421ED5" w14:textId="77777777" w:rsidR="003D568C" w:rsidRPr="00B43056" w:rsidRDefault="003D568C" w:rsidP="00B201CC">
      <w:pPr>
        <w:pStyle w:val="a3"/>
        <w:ind w:left="360" w:firstLine="348"/>
        <w:rPr>
          <w:szCs w:val="28"/>
          <w:lang w:val="en-US"/>
        </w:rPr>
      </w:pPr>
      <w:r w:rsidRPr="00B201CC">
        <w:rPr>
          <w:szCs w:val="28"/>
          <w:lang w:val="en-US"/>
        </w:rPr>
        <w:t>MSSQL – Microsoft SQL Server</w:t>
      </w:r>
    </w:p>
    <w:p w14:paraId="21A59B69" w14:textId="77777777" w:rsidR="003D568C" w:rsidRPr="0038734E" w:rsidRDefault="003D568C" w:rsidP="0041420A">
      <w:pPr>
        <w:pStyle w:val="a3"/>
        <w:rPr>
          <w:lang w:val="en-US"/>
        </w:rPr>
      </w:pPr>
      <w:r w:rsidRPr="0038734E">
        <w:rPr>
          <w:lang w:val="en-US"/>
        </w:rPr>
        <w:t>MVVM – Model-View-</w:t>
      </w:r>
      <w:proofErr w:type="spellStart"/>
      <w:r w:rsidRPr="0038734E">
        <w:rPr>
          <w:lang w:val="en-US"/>
        </w:rPr>
        <w:t>ViewModel</w:t>
      </w:r>
      <w:proofErr w:type="spellEnd"/>
    </w:p>
    <w:p w14:paraId="6947DBC4" w14:textId="77777777" w:rsidR="003D568C" w:rsidRDefault="003D568C" w:rsidP="0041420A">
      <w:pPr>
        <w:pStyle w:val="a3"/>
      </w:pPr>
      <w:r>
        <w:rPr>
          <w:lang w:val="en-US"/>
        </w:rPr>
        <w:t>PK</w:t>
      </w:r>
      <w:r>
        <w:t xml:space="preserve"> – первичный ключ</w:t>
      </w:r>
    </w:p>
    <w:p w14:paraId="04C6D921" w14:textId="77777777" w:rsidR="003D568C" w:rsidRDefault="003D568C" w:rsidP="0041420A">
      <w:pPr>
        <w:pStyle w:val="a3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5B84822E" w14:textId="77777777" w:rsidR="003D568C" w:rsidRPr="00B43056" w:rsidRDefault="003D568C" w:rsidP="004E0CD3">
      <w:pPr>
        <w:pStyle w:val="a3"/>
        <w:rPr>
          <w:lang w:val="en-US"/>
        </w:rPr>
      </w:pPr>
      <w:r w:rsidRPr="008F2E2A">
        <w:rPr>
          <w:lang w:val="en-US"/>
        </w:rPr>
        <w:t>SSMS</w:t>
      </w:r>
      <w:r w:rsidRPr="00B43056">
        <w:rPr>
          <w:lang w:val="en-US"/>
        </w:rPr>
        <w:t xml:space="preserve"> – SQL Server Management Studio</w:t>
      </w:r>
    </w:p>
    <w:p w14:paraId="263F7C0B" w14:textId="77777777" w:rsidR="00157D07" w:rsidRPr="00B43056" w:rsidRDefault="008532F7" w:rsidP="008532F7">
      <w:pPr>
        <w:pStyle w:val="a7"/>
        <w:rPr>
          <w:lang w:val="en-US"/>
        </w:rPr>
      </w:pPr>
      <w:bookmarkStart w:id="1" w:name="_Toc199961344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3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19E95075" w:rsidR="00135AB1" w:rsidRPr="00F31BF1" w:rsidRDefault="00F1485B" w:rsidP="00F31BF1">
      <w:pPr>
        <w:pStyle w:val="a3"/>
      </w:pPr>
      <w:r w:rsidRPr="00F1485B">
        <w:t>Во время прохождения производственной практики требуется достичь следующие цели</w:t>
      </w:r>
      <w:r w:rsidR="00135AB1" w:rsidRPr="00F31BF1">
        <w:t>:</w:t>
      </w:r>
    </w:p>
    <w:p w14:paraId="70EF6F3B" w14:textId="41EB94F3" w:rsidR="00F1485B" w:rsidRPr="009734F3" w:rsidRDefault="00F1485B" w:rsidP="00F1485B">
      <w:pPr>
        <w:pStyle w:val="a1"/>
        <w:rPr>
          <w:highlight w:val="green"/>
        </w:rPr>
      </w:pPr>
      <w:r w:rsidRPr="00F1485B">
        <w:t>получить практический опыт по выполнению работ по ПМ.11 «Разработка, администрирование и защита баз данных»</w:t>
      </w:r>
      <w:r w:rsidR="009734F3">
        <w:t xml:space="preserve"> </w:t>
      </w:r>
      <w:r w:rsidR="009734F3" w:rsidRPr="009734F3">
        <w:rPr>
          <w:highlight w:val="green"/>
        </w:rPr>
        <w:t xml:space="preserve">и </w:t>
      </w:r>
      <w:r w:rsidR="009734F3" w:rsidRPr="009734F3">
        <w:rPr>
          <w:highlight w:val="green"/>
        </w:rPr>
        <w:t>развить общие и профессиональные компетенции</w:t>
      </w:r>
      <w:r w:rsidRPr="009734F3">
        <w:rPr>
          <w:highlight w:val="green"/>
        </w:rPr>
        <w:t>;</w:t>
      </w:r>
    </w:p>
    <w:p w14:paraId="72D296D1" w14:textId="16692A35" w:rsidR="00F1485B" w:rsidRPr="00F1485B" w:rsidRDefault="00F1485B" w:rsidP="009734F3">
      <w:pPr>
        <w:pStyle w:val="a1"/>
      </w:pPr>
      <w:r w:rsidRPr="00F1485B">
        <w:t>получить практический опыт по выполнению работ по ПМ.01 «Разработка модулей программного обеспечения для компьютерных систем»</w:t>
      </w:r>
      <w:r w:rsidR="009734F3" w:rsidRPr="009734F3">
        <w:t xml:space="preserve"> </w:t>
      </w:r>
      <w:r w:rsidR="009734F3" w:rsidRPr="009734F3">
        <w:rPr>
          <w:highlight w:val="green"/>
        </w:rPr>
        <w:t>и развить общие и профессиональные компетенции</w:t>
      </w:r>
      <w:r w:rsidRPr="009734F3">
        <w:rPr>
          <w:highlight w:val="green"/>
        </w:rPr>
        <w:t>;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рефакторинг</w:t>
      </w:r>
      <w:r>
        <w:t>а</w:t>
      </w:r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lastRenderedPageBreak/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3"/>
      </w:pPr>
      <w:r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892150">
      <w:pPr>
        <w:pStyle w:val="a"/>
      </w:pPr>
      <w:r>
        <w:t xml:space="preserve">процессор: </w:t>
      </w:r>
      <w:r w:rsidRPr="009F4A23">
        <w:t>Intel Xeon</w:t>
      </w:r>
      <w:r>
        <w:t xml:space="preserve"> </w:t>
      </w:r>
      <w:r w:rsidRPr="009F4A23">
        <w:t>E5-2640</w:t>
      </w:r>
      <w:r>
        <w:t xml:space="preserve"> </w:t>
      </w:r>
      <w:r w:rsidRPr="009F4A23">
        <w:t xml:space="preserve">2.40 </w:t>
      </w:r>
      <w:proofErr w:type="spellStart"/>
      <w:r w:rsidRPr="009F4A23">
        <w:t>GHz</w:t>
      </w:r>
      <w:proofErr w:type="spellEnd"/>
      <w:r>
        <w:t>;</w:t>
      </w:r>
    </w:p>
    <w:p w14:paraId="03806EE8" w14:textId="014E3B1F" w:rsidR="009F4A23" w:rsidRDefault="009F4A23" w:rsidP="00892150">
      <w:pPr>
        <w:pStyle w:val="a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892150">
      <w:pPr>
        <w:pStyle w:val="a"/>
      </w:pPr>
      <w:r>
        <w:t xml:space="preserve">видеокарта: </w:t>
      </w:r>
      <w:r w:rsidRPr="00EA450A">
        <w:t>NVIDIA GeForce GTX 1070</w:t>
      </w:r>
      <w:r>
        <w:t>;</w:t>
      </w:r>
    </w:p>
    <w:p w14:paraId="38844EAC" w14:textId="54F8BC16" w:rsidR="00EA450A" w:rsidRDefault="00EA450A" w:rsidP="00892150">
      <w:pPr>
        <w:pStyle w:val="a"/>
      </w:pPr>
      <w:r>
        <w:t>оперативная память – 16 ГБ;</w:t>
      </w:r>
    </w:p>
    <w:p w14:paraId="72AB750A" w14:textId="6CE74BBD" w:rsidR="00EA450A" w:rsidRPr="003350E9" w:rsidRDefault="003350E9" w:rsidP="00892150">
      <w:pPr>
        <w:pStyle w:val="a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1467E1C4" w14:textId="77777777" w:rsidR="00892150" w:rsidRDefault="003350E9" w:rsidP="00892150">
      <w:pPr>
        <w:pStyle w:val="a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</w:p>
    <w:p w14:paraId="51E7086B" w14:textId="11C7BB63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Microsoft Office</w:t>
      </w:r>
      <w:r w:rsidR="006A77AD">
        <w:t>;</w:t>
      </w:r>
    </w:p>
    <w:p w14:paraId="18C1144A" w14:textId="3D2FFAAD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Visual Studio</w:t>
      </w:r>
      <w:r w:rsidR="00BD0457">
        <w:t>;</w:t>
      </w:r>
    </w:p>
    <w:p w14:paraId="5D33125D" w14:textId="77A38E89" w:rsidR="00892150" w:rsidRPr="006A77AD" w:rsidRDefault="00F1485B" w:rsidP="00C70E91">
      <w:pPr>
        <w:pStyle w:val="a1"/>
        <w:tabs>
          <w:tab w:val="clear" w:pos="992"/>
          <w:tab w:val="num" w:pos="1276"/>
        </w:tabs>
        <w:ind w:firstLine="992"/>
        <w:rPr>
          <w:lang w:val="en-US"/>
        </w:rPr>
      </w:pPr>
      <w:r w:rsidRPr="00F1485B">
        <w:rPr>
          <w:lang w:val="en-US"/>
        </w:rPr>
        <w:t>SSMS</w:t>
      </w:r>
      <w:r w:rsidR="003350E9" w:rsidRPr="006A77AD">
        <w:rPr>
          <w:lang w:val="en-US"/>
        </w:rPr>
        <w:t xml:space="preserve"> </w:t>
      </w:r>
      <w:proofErr w:type="gramStart"/>
      <w:r w:rsidR="003350E9" w:rsidRPr="006A77AD">
        <w:rPr>
          <w:lang w:val="en-US"/>
        </w:rPr>
        <w:t>20</w:t>
      </w:r>
      <w:r w:rsidR="00BD0457" w:rsidRPr="00351012">
        <w:rPr>
          <w:lang w:val="en-US"/>
        </w:rPr>
        <w:t>;</w:t>
      </w:r>
      <w:proofErr w:type="gramEnd"/>
    </w:p>
    <w:p w14:paraId="3F12DC09" w14:textId="04BE9C46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draw.io</w:t>
      </w:r>
      <w:r w:rsidR="00BD0457">
        <w:t>;</w:t>
      </w:r>
    </w:p>
    <w:p w14:paraId="217F016A" w14:textId="78C5E7AC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Яндекс Браузер</w:t>
      </w:r>
      <w:r w:rsidR="00BD0457">
        <w:t>;</w:t>
      </w:r>
    </w:p>
    <w:p w14:paraId="64908D53" w14:textId="4B2276A7" w:rsidR="00FA2033" w:rsidRPr="006A77AD" w:rsidRDefault="00352631" w:rsidP="00C70E91">
      <w:pPr>
        <w:pStyle w:val="a1"/>
        <w:tabs>
          <w:tab w:val="clear" w:pos="992"/>
          <w:tab w:val="num" w:pos="1276"/>
        </w:tabs>
        <w:ind w:firstLine="992"/>
      </w:pPr>
      <w:proofErr w:type="spellStart"/>
      <w:r w:rsidRPr="006A77AD">
        <w:t>Android</w:t>
      </w:r>
      <w:proofErr w:type="spellEnd"/>
      <w:r w:rsidRPr="006A77AD">
        <w:t xml:space="preserve"> Studio</w:t>
      </w:r>
      <w:r w:rsidR="00F1485B">
        <w:rPr>
          <w:lang w:val="en-US"/>
        </w:rPr>
        <w:t xml:space="preserve"> 2025</w:t>
      </w:r>
      <w:r w:rsidR="003350E9" w:rsidRPr="006A77AD">
        <w:t>.</w:t>
      </w:r>
    </w:p>
    <w:p w14:paraId="0627A34A" w14:textId="77777777" w:rsidR="00810637" w:rsidRPr="00670A29" w:rsidRDefault="00F116CE" w:rsidP="007B1296">
      <w:pPr>
        <w:pStyle w:val="1"/>
      </w:pPr>
      <w:bookmarkStart w:id="2" w:name="_Toc199961345"/>
      <w:r>
        <w:lastRenderedPageBreak/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2"/>
      </w:pPr>
      <w:bookmarkStart w:id="3" w:name="_Toc199961346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3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3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2"/>
      </w:pPr>
      <w:bookmarkStart w:id="4" w:name="_Toc199961347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3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2"/>
      </w:pPr>
      <w:bookmarkStart w:id="5" w:name="_Toc199961348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3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2"/>
      </w:pPr>
      <w:bookmarkStart w:id="6" w:name="_Toc199961349"/>
      <w:r>
        <w:lastRenderedPageBreak/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3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2"/>
      </w:pPr>
      <w:bookmarkStart w:id="7" w:name="_Toc199961350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1"/>
      </w:pPr>
      <w:bookmarkStart w:id="8" w:name="_Toc199961351"/>
      <w:r>
        <w:lastRenderedPageBreak/>
        <w:t>Выполнение работ по ПМ.11</w:t>
      </w:r>
      <w:bookmarkEnd w:id="8"/>
    </w:p>
    <w:p w14:paraId="7BBA5F1C" w14:textId="77777777" w:rsidR="00F116CE" w:rsidRDefault="00F116CE" w:rsidP="00046A82">
      <w:pPr>
        <w:pStyle w:val="2"/>
      </w:pPr>
      <w:bookmarkStart w:id="9" w:name="_Toc199961352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3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79DFEC00" w:rsidR="00682EC2" w:rsidRPr="00B3667F" w:rsidRDefault="00E3728E" w:rsidP="00046A82">
      <w:pPr>
        <w:pStyle w:val="a3"/>
      </w:pPr>
      <w:r>
        <w:t xml:space="preserve">В БД </w:t>
      </w:r>
      <w:r w:rsidR="00B6771D">
        <w:t>требуется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3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3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r>
        <w:rPr>
          <w:lang w:val="en-US"/>
        </w:rPr>
        <w:t>io</w:t>
      </w:r>
      <w:r w:rsidRPr="00603DD2">
        <w:t>.</w:t>
      </w:r>
    </w:p>
    <w:p w14:paraId="13D378DE" w14:textId="28B04D48" w:rsidR="00BA6E58" w:rsidRDefault="00B226E6" w:rsidP="00B226E6">
      <w:pPr>
        <w:pStyle w:val="afe"/>
      </w:pPr>
      <w:r w:rsidRPr="00B226E6">
        <w:rPr>
          <w:lang w:eastAsia="ru-RU"/>
        </w:rPr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ff"/>
      </w:pPr>
      <w:r>
        <w:t>Рисунок 1 – Концептуальная модель</w:t>
      </w:r>
    </w:p>
    <w:p w14:paraId="012AEDF9" w14:textId="5C4EBE8B" w:rsidR="00154AC6" w:rsidRPr="00F31BF1" w:rsidRDefault="00B6771D" w:rsidP="00BA6E58">
      <w:pPr>
        <w:pStyle w:val="a3"/>
      </w:pPr>
      <w:r>
        <w:lastRenderedPageBreak/>
        <w:t>СУ</w:t>
      </w:r>
      <w:r w:rsidR="00FB6FC7">
        <w:t>БД</w:t>
      </w:r>
      <w:r>
        <w:t xml:space="preserve"> </w:t>
      </w:r>
      <w:r w:rsidR="00B201CC" w:rsidRPr="00B201CC">
        <w:rPr>
          <w:szCs w:val="28"/>
          <w:lang w:val="en-US"/>
        </w:rPr>
        <w:t>MSSQL</w:t>
      </w:r>
      <w:r>
        <w:t>,</w:t>
      </w:r>
      <w:r w:rsidR="00BA6E58" w:rsidRPr="00BA6E58">
        <w:t xml:space="preserve">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</w:t>
      </w:r>
      <w:proofErr w:type="gramStart"/>
      <w:r>
        <w:t>1:М</w:t>
      </w:r>
      <w:proofErr w:type="gramEnd"/>
      <w:r>
        <w:t xml:space="preserve">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</w:t>
      </w:r>
      <w:proofErr w:type="gramStart"/>
      <w:r>
        <w:t>М:М</w:t>
      </w:r>
      <w:proofErr w:type="gramEnd"/>
      <w:r>
        <w:t xml:space="preserve">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</w:t>
      </w:r>
      <w:proofErr w:type="spellStart"/>
      <w:r>
        <w:t>ПерекрестокСобытие</w:t>
      </w:r>
      <w:proofErr w:type="spellEnd"/>
      <w:r>
        <w:t>.</w:t>
      </w:r>
    </w:p>
    <w:p w14:paraId="64A934CB" w14:textId="4A5B3D5E" w:rsidR="00355D63" w:rsidRPr="009917CB" w:rsidRDefault="00BA6E58" w:rsidP="00355D63">
      <w:pPr>
        <w:pStyle w:val="a3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r w:rsidR="005F46A2">
        <w:rPr>
          <w:lang w:val="en-US"/>
        </w:rPr>
        <w:t>io</w:t>
      </w:r>
      <w:r w:rsidR="005F46A2" w:rsidRPr="005F46A2">
        <w:t>.</w:t>
      </w:r>
    </w:p>
    <w:p w14:paraId="5DC57214" w14:textId="35B7BBB7" w:rsidR="00A10888" w:rsidRDefault="00355D63" w:rsidP="00355D63">
      <w:pPr>
        <w:pStyle w:val="afe"/>
      </w:pPr>
      <w:r w:rsidRPr="00355D63">
        <w:rPr>
          <w:lang w:eastAsia="ru-RU"/>
        </w:rPr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ff"/>
      </w:pPr>
      <w:r>
        <w:t>Рисунок 2 – Логическая модель</w:t>
      </w:r>
    </w:p>
    <w:p w14:paraId="099A61AE" w14:textId="2C74DD72" w:rsidR="00CC0077" w:rsidRDefault="00A10888" w:rsidP="009917CB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B201CC" w:rsidRPr="00B201CC">
        <w:rPr>
          <w:szCs w:val="28"/>
          <w:lang w:val="en-US"/>
        </w:rPr>
        <w:t>MSSQL</w:t>
      </w:r>
      <w:r w:rsidR="00B201CC" w:rsidRPr="00B201CC">
        <w:rPr>
          <w:szCs w:val="28"/>
        </w:rPr>
        <w:t xml:space="preserve"> </w:t>
      </w:r>
      <w:r w:rsidR="003E12C9" w:rsidRPr="003E12C9">
        <w:t>2022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_Ref199694535 \r \h </w:instrText>
      </w:r>
      <w:r w:rsidR="00651040">
        <w:fldChar w:fldCharType="separate"/>
      </w:r>
      <w:r w:rsidR="00651040">
        <w:t>5</w:t>
      </w:r>
      <w:r w:rsidR="00651040">
        <w:fldChar w:fldCharType="end"/>
      </w:r>
      <w:r w:rsidR="00651040" w:rsidRPr="00651040">
        <w:t>]</w:t>
      </w:r>
      <w:r w:rsidR="00B6771D">
        <w:t xml:space="preserve"> с помощью </w:t>
      </w:r>
      <w:r w:rsidR="00B6771D">
        <w:rPr>
          <w:lang w:val="en-US"/>
        </w:rPr>
        <w:t>CASE-</w:t>
      </w:r>
      <w:r w:rsidR="00B6771D">
        <w:t xml:space="preserve">средства проектирования </w:t>
      </w:r>
      <w:r w:rsidR="00B6771D" w:rsidRPr="008F2E2A">
        <w:rPr>
          <w:lang w:val="en-US"/>
        </w:rPr>
        <w:t>SSMS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fe"/>
      </w:pPr>
      <w:r w:rsidRPr="00336712">
        <w:rPr>
          <w:lang w:eastAsia="ru-RU"/>
        </w:rPr>
        <w:drawing>
          <wp:inline distT="0" distB="0" distL="0" distR="0" wp14:anchorId="040239FC" wp14:editId="3F4541CB">
            <wp:extent cx="5210175" cy="3832354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928" cy="38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ff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2"/>
      </w:pPr>
      <w:bookmarkStart w:id="10" w:name="_Toc199961353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3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ff3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8F2E2A" w:rsidRDefault="004B6741" w:rsidP="001B17C1">
            <w:pPr>
              <w:jc w:val="center"/>
              <w:rPr>
                <w:lang w:val="en-US"/>
              </w:rPr>
            </w:pPr>
            <w:r w:rsidRPr="008F2E2A"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8F2E2A" w:rsidRDefault="001B17C1" w:rsidP="001B17C1">
            <w:r w:rsidRPr="008F2E2A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8F2E2A" w:rsidRDefault="004B6741" w:rsidP="001B17C1">
            <w:pPr>
              <w:rPr>
                <w:lang w:val="en-US"/>
              </w:rPr>
            </w:pPr>
            <w:proofErr w:type="spellStart"/>
            <w:r w:rsidRPr="008F2E2A">
              <w:rPr>
                <w:lang w:val="en-US"/>
              </w:rPr>
              <w:t>IntersectionId</w:t>
            </w:r>
            <w:proofErr w:type="spellEnd"/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8F2E2A" w:rsidRDefault="001B17C1" w:rsidP="001B17C1">
            <w:proofErr w:type="spellStart"/>
            <w:r w:rsidRPr="008F2E2A">
              <w:t>int</w:t>
            </w:r>
            <w:proofErr w:type="spellEnd"/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8F2E2A" w:rsidRDefault="001B17C1" w:rsidP="001B17C1">
            <w:r w:rsidRPr="008F2E2A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8F2E2A" w:rsidRDefault="001B17C1" w:rsidP="001B17C1">
            <w:r w:rsidRPr="008F2E2A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ff3"/>
        <w:rPr>
          <w:i/>
          <w:iCs/>
        </w:rPr>
      </w:pPr>
      <w:r w:rsidRPr="00306B08">
        <w:rPr>
          <w:i/>
          <w:iCs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  <w:hideMark/>
          </w:tcPr>
          <w:p w14:paraId="56682583" w14:textId="7E59F464" w:rsidR="003B78D2" w:rsidRPr="008F2E2A" w:rsidRDefault="003E12C9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</w:t>
            </w:r>
            <w:proofErr w:type="spellStart"/>
            <w:r w:rsidRPr="008F2E2A">
              <w:rPr>
                <w:szCs w:val="24"/>
              </w:rPr>
              <w:t>ongitude</w:t>
            </w:r>
            <w:proofErr w:type="spellEnd"/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8F2E2A" w:rsidRDefault="003B78D2" w:rsidP="002F30CD">
            <w:pPr>
              <w:rPr>
                <w:szCs w:val="24"/>
              </w:rPr>
            </w:pPr>
            <w:proofErr w:type="gramStart"/>
            <w:r w:rsidRPr="008F2E2A">
              <w:rPr>
                <w:szCs w:val="24"/>
                <w:lang w:val="en-US"/>
              </w:rPr>
              <w:t>decimal(</w:t>
            </w:r>
            <w:proofErr w:type="gramEnd"/>
            <w:r w:rsidRPr="008F2E2A">
              <w:rPr>
                <w:szCs w:val="24"/>
                <w:lang w:val="en-US"/>
              </w:rPr>
              <w:t>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8F2E2A" w:rsidRDefault="003E12C9" w:rsidP="009734F3">
            <w:pPr>
              <w:jc w:val="left"/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B86A047" w14:textId="2907B180" w:rsidR="003B78D2" w:rsidRPr="008F2E2A" w:rsidRDefault="003B78D2" w:rsidP="002F30CD">
            <w:pPr>
              <w:rPr>
                <w:szCs w:val="24"/>
                <w:lang w:val="en-US"/>
              </w:rPr>
            </w:pPr>
            <w:proofErr w:type="spellStart"/>
            <w:r w:rsidRPr="008F2E2A">
              <w:rPr>
                <w:szCs w:val="24"/>
                <w:lang w:val="en-US"/>
              </w:rPr>
              <w:t>LanesAmount</w:t>
            </w:r>
            <w:proofErr w:type="spellEnd"/>
          </w:p>
        </w:tc>
        <w:tc>
          <w:tcPr>
            <w:tcW w:w="1706" w:type="dxa"/>
            <w:vAlign w:val="center"/>
          </w:tcPr>
          <w:p w14:paraId="26BFA32E" w14:textId="263FCED8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int</w:t>
            </w:r>
          </w:p>
        </w:tc>
        <w:tc>
          <w:tcPr>
            <w:tcW w:w="1957" w:type="dxa"/>
            <w:vAlign w:val="center"/>
          </w:tcPr>
          <w:p w14:paraId="20E3E66B" w14:textId="05F65F0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8F2E2A" w:rsidRDefault="003B78D2" w:rsidP="009734F3">
            <w:pPr>
              <w:jc w:val="left"/>
              <w:rPr>
                <w:szCs w:val="24"/>
              </w:rPr>
            </w:pPr>
          </w:p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4A4A4E3E" w14:textId="64A889FF" w:rsidR="003B78D2" w:rsidRPr="008F2E2A" w:rsidRDefault="003B78D2" w:rsidP="002F30CD">
            <w:pPr>
              <w:rPr>
                <w:szCs w:val="24"/>
                <w:lang w:val="en-US"/>
              </w:rPr>
            </w:pPr>
            <w:proofErr w:type="spellStart"/>
            <w:r w:rsidRPr="008F2E2A">
              <w:rPr>
                <w:szCs w:val="24"/>
                <w:lang w:val="en-US"/>
              </w:rPr>
              <w:t>UpdateDate</w:t>
            </w:r>
            <w:proofErr w:type="spellEnd"/>
          </w:p>
        </w:tc>
        <w:tc>
          <w:tcPr>
            <w:tcW w:w="1706" w:type="dxa"/>
            <w:vAlign w:val="center"/>
          </w:tcPr>
          <w:p w14:paraId="1FA879B1" w14:textId="30C2FB3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8F2E2A" w:rsidRDefault="003B78D2" w:rsidP="009734F3">
            <w:pPr>
              <w:jc w:val="left"/>
              <w:rPr>
                <w:szCs w:val="24"/>
              </w:rPr>
            </w:pPr>
          </w:p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6F0D3B6" w14:textId="390FB48F" w:rsidR="003B78D2" w:rsidRPr="008F2E2A" w:rsidRDefault="003B78D2" w:rsidP="002F30CD">
            <w:pPr>
              <w:rPr>
                <w:szCs w:val="24"/>
                <w:lang w:val="en-US"/>
              </w:rPr>
            </w:pPr>
            <w:proofErr w:type="spellStart"/>
            <w:r w:rsidRPr="008F2E2A">
              <w:rPr>
                <w:szCs w:val="24"/>
                <w:lang w:val="en-US"/>
              </w:rPr>
              <w:t>IsTurningLanes</w:t>
            </w:r>
            <w:proofErr w:type="spellEnd"/>
          </w:p>
        </w:tc>
        <w:tc>
          <w:tcPr>
            <w:tcW w:w="1706" w:type="dxa"/>
            <w:vAlign w:val="center"/>
          </w:tcPr>
          <w:p w14:paraId="3FF6E05B" w14:textId="2A8E9D2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8F2E2A" w:rsidRDefault="003B78D2" w:rsidP="009734F3">
            <w:pPr>
              <w:jc w:val="left"/>
              <w:rPr>
                <w:szCs w:val="24"/>
              </w:rPr>
            </w:pPr>
          </w:p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8F2E2A" w:rsidRDefault="00336712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Pr="008F2E2A" w:rsidRDefault="00336712" w:rsidP="002F30CD">
            <w:pPr>
              <w:rPr>
                <w:szCs w:val="24"/>
                <w:lang w:val="en-US"/>
              </w:rPr>
            </w:pPr>
            <w:proofErr w:type="gramStart"/>
            <w:r w:rsidRPr="008F2E2A">
              <w:rPr>
                <w:szCs w:val="24"/>
                <w:lang w:val="en-US"/>
              </w:rPr>
              <w:t>decimal(</w:t>
            </w:r>
            <w:proofErr w:type="gramEnd"/>
            <w:r w:rsidRPr="008F2E2A">
              <w:rPr>
                <w:szCs w:val="24"/>
                <w:lang w:val="en-US"/>
              </w:rPr>
              <w:t>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</w:rPr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8F2E2A" w:rsidRDefault="00336712" w:rsidP="009734F3">
            <w:pPr>
              <w:jc w:val="left"/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</w:t>
            </w:r>
            <w:proofErr w:type="spellStart"/>
            <w:r w:rsidRPr="008F2E2A">
              <w:rPr>
                <w:szCs w:val="24"/>
              </w:rPr>
              <w:t>ongitude</w:t>
            </w:r>
            <w:proofErr w:type="spellEnd"/>
          </w:p>
        </w:tc>
      </w:tr>
    </w:tbl>
    <w:p w14:paraId="59828E77" w14:textId="77777777" w:rsidR="00306B08" w:rsidRPr="00306B08" w:rsidRDefault="00306B08" w:rsidP="003B78D2">
      <w:pPr>
        <w:pStyle w:val="a3"/>
      </w:pPr>
    </w:p>
    <w:p w14:paraId="741CBF3F" w14:textId="26DD4724" w:rsidR="004D2CE9" w:rsidRPr="00CD38D2" w:rsidRDefault="00CD38D2" w:rsidP="009A40A4">
      <w:pPr>
        <w:pStyle w:val="a3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ff1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IntersectionId</w:t>
      </w:r>
      <w:proofErr w:type="spellEnd"/>
      <w:r w:rsidRPr="00CD38D2">
        <w:rPr>
          <w:lang w:val="en-US"/>
        </w:rPr>
        <w:t xml:space="preserve"> INT PRIMARY KEY </w:t>
      </w:r>
      <w:proofErr w:type="gramStart"/>
      <w:r w:rsidRPr="00CD38D2">
        <w:rPr>
          <w:lang w:val="en-US"/>
        </w:rPr>
        <w:t>IDENTITY(</w:t>
      </w:r>
      <w:proofErr w:type="gramEnd"/>
      <w:r w:rsidRPr="00CD38D2">
        <w:rPr>
          <w:lang w:val="en-US"/>
        </w:rPr>
        <w:t>1,1),</w:t>
      </w:r>
    </w:p>
    <w:p w14:paraId="1808DC75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Latitude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26FE2835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Longitude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7F593977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LanesAmount</w:t>
      </w:r>
      <w:proofErr w:type="spellEnd"/>
      <w:r w:rsidRPr="00CD38D2">
        <w:rPr>
          <w:lang w:val="en-US"/>
        </w:rPr>
        <w:t xml:space="preserve"> INT NOT NULL,</w:t>
      </w:r>
    </w:p>
    <w:p w14:paraId="1CFE7D9F" w14:textId="6DF044F3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>
        <w:rPr>
          <w:lang w:val="en-US"/>
        </w:rPr>
        <w:t>Is</w:t>
      </w:r>
      <w:r w:rsidRPr="00CD38D2">
        <w:rPr>
          <w:lang w:val="en-US"/>
        </w:rPr>
        <w:t>TurningLanes</w:t>
      </w:r>
      <w:proofErr w:type="spellEnd"/>
      <w:r w:rsidRPr="00CD38D2">
        <w:rPr>
          <w:lang w:val="en-US"/>
        </w:rPr>
        <w:t xml:space="preserve"> BIT NOT NULL,</w:t>
      </w:r>
    </w:p>
    <w:p w14:paraId="6A260C1C" w14:textId="7FB47A06" w:rsidR="00CD38D2" w:rsidRPr="009917CB" w:rsidRDefault="00CD38D2" w:rsidP="00CD38D2">
      <w:pPr>
        <w:pStyle w:val="aff1"/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UpdateDate</w:t>
      </w:r>
      <w:proofErr w:type="spellEnd"/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ff1"/>
      </w:pPr>
      <w:r w:rsidRPr="009917CB">
        <w:t>);</w:t>
      </w:r>
    </w:p>
    <w:p w14:paraId="525E82F6" w14:textId="61947F48" w:rsidR="005B5E42" w:rsidRDefault="005B5E42" w:rsidP="005B5E42">
      <w:pPr>
        <w:pStyle w:val="a3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3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ff1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ff1"/>
        <w:rPr>
          <w:lang w:val="en-US"/>
        </w:rPr>
      </w:pPr>
      <w:r w:rsidRPr="000E1A60">
        <w:rPr>
          <w:lang w:val="en-US"/>
        </w:rPr>
        <w:t xml:space="preserve">CREATE UNIQUE INDEX </w:t>
      </w:r>
      <w:proofErr w:type="spellStart"/>
      <w:r w:rsidRPr="000E1A60">
        <w:rPr>
          <w:lang w:val="en-US"/>
        </w:rPr>
        <w:t>UQ_Intersection_Latitude_Longitude</w:t>
      </w:r>
      <w:proofErr w:type="spellEnd"/>
    </w:p>
    <w:p w14:paraId="6E691665" w14:textId="50477FDF" w:rsidR="00782057" w:rsidRDefault="000E1A60" w:rsidP="000E1A60">
      <w:pPr>
        <w:pStyle w:val="aff1"/>
      </w:pPr>
      <w:r>
        <w:lastRenderedPageBreak/>
        <w:t xml:space="preserve">ON </w:t>
      </w:r>
      <w:proofErr w:type="spellStart"/>
      <w:r>
        <w:t>Intersection</w:t>
      </w:r>
      <w:proofErr w:type="spellEnd"/>
      <w:r>
        <w:t xml:space="preserve"> (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</w:t>
      </w:r>
    </w:p>
    <w:p w14:paraId="518CDF01" w14:textId="07B4BD30" w:rsidR="00782057" w:rsidRDefault="00782057" w:rsidP="00782057">
      <w:pPr>
        <w:pStyle w:val="a3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3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INSERT INTO Intersection (Latitude, Longitude, </w:t>
      </w:r>
      <w:proofErr w:type="spellStart"/>
      <w:r w:rsidRPr="00782057">
        <w:rPr>
          <w:lang w:val="en-US"/>
        </w:rPr>
        <w:t>LanesAmount</w:t>
      </w:r>
      <w:proofErr w:type="spellEnd"/>
      <w:r w:rsidRPr="00782057">
        <w:rPr>
          <w:lang w:val="en-US"/>
        </w:rPr>
        <w:t xml:space="preserve">, </w:t>
      </w:r>
      <w:proofErr w:type="spellStart"/>
      <w:r w:rsidR="00FB6FC7">
        <w:rPr>
          <w:lang w:val="en-US"/>
        </w:rPr>
        <w:t>IsTurningLanes</w:t>
      </w:r>
      <w:proofErr w:type="spellEnd"/>
      <w:r w:rsidRPr="00782057">
        <w:rPr>
          <w:lang w:val="en-US"/>
        </w:rPr>
        <w:t xml:space="preserve">, </w:t>
      </w:r>
      <w:proofErr w:type="spellStart"/>
      <w:r w:rsidRPr="00782057">
        <w:rPr>
          <w:lang w:val="en-US"/>
        </w:rPr>
        <w:t>UpdateDate</w:t>
      </w:r>
      <w:proofErr w:type="spellEnd"/>
      <w:r w:rsidRPr="00782057">
        <w:rPr>
          <w:lang w:val="en-US"/>
        </w:rPr>
        <w:t>)</w:t>
      </w:r>
    </w:p>
    <w:p w14:paraId="338A819B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ff1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3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100D202C" w:rsidR="000E1A60" w:rsidRP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EventTrafficImpactView</w:t>
      </w:r>
      <w:proofErr w:type="spellEnd"/>
      <w:r>
        <w:t xml:space="preserve">, которое </w:t>
      </w:r>
      <w:r w:rsidR="00F1485B">
        <w:t>предоставляет</w:t>
      </w:r>
      <w:r>
        <w:t xml:space="preserve">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>за последние 30 дней</w:t>
      </w:r>
      <w:r w:rsidR="002B62D1">
        <w:t xml:space="preserve">. </w:t>
      </w:r>
      <w:r w:rsidR="002B62D1" w:rsidRPr="002B62D1">
        <w:rPr>
          <w:highlight w:val="green"/>
        </w:rPr>
        <w:t>К</w:t>
      </w:r>
      <w:r w:rsidRPr="002B62D1">
        <w:rPr>
          <w:highlight w:val="green"/>
        </w:rPr>
        <w:t>од создания представления показан в листинге 4</w:t>
      </w:r>
      <w:r w:rsidRPr="005644F9">
        <w:t>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TrafficLightSummaryView</w:t>
      </w:r>
      <w:proofErr w:type="spellEnd"/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 xml:space="preserve">Код создания представления </w:t>
      </w:r>
      <w:proofErr w:type="spellStart"/>
      <w:r w:rsidRPr="005644F9">
        <w:t>EventTrafficImpactView</w:t>
      </w:r>
      <w:proofErr w:type="spellEnd"/>
    </w:p>
    <w:p w14:paraId="22682E7A" w14:textId="2151626C" w:rsidR="005644F9" w:rsidRDefault="005644F9" w:rsidP="005644F9">
      <w:pPr>
        <w:pStyle w:val="aff1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CREATE VIEW </w:t>
      </w:r>
      <w:proofErr w:type="spellStart"/>
      <w:r w:rsidRPr="005644F9">
        <w:rPr>
          <w:lang w:val="en-US"/>
        </w:rPr>
        <w:t>EventTrafficImpactView</w:t>
      </w:r>
      <w:proofErr w:type="spellEnd"/>
      <w:r w:rsidRPr="005644F9">
        <w:rPr>
          <w:lang w:val="en-US"/>
        </w:rPr>
        <w:t xml:space="preserve"> AS</w:t>
      </w:r>
    </w:p>
    <w:p w14:paraId="79565C9F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EventId</w:t>
      </w:r>
      <w:proofErr w:type="spellEnd"/>
      <w:r w:rsidRPr="005644F9">
        <w:rPr>
          <w:lang w:val="en-US"/>
        </w:rPr>
        <w:t>,</w:t>
      </w:r>
    </w:p>
    <w:p w14:paraId="18822535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Type AS </w:t>
      </w:r>
      <w:proofErr w:type="spellStart"/>
      <w:r w:rsidRPr="005644F9">
        <w:rPr>
          <w:lang w:val="en-US"/>
        </w:rPr>
        <w:t>EventType</w:t>
      </w:r>
      <w:proofErr w:type="spellEnd"/>
      <w:r w:rsidRPr="005644F9">
        <w:rPr>
          <w:lang w:val="en-US"/>
        </w:rPr>
        <w:t>,</w:t>
      </w:r>
    </w:p>
    <w:p w14:paraId="53DA2DA2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>,</w:t>
      </w:r>
    </w:p>
    <w:p w14:paraId="74157AD9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>,</w:t>
      </w:r>
    </w:p>
    <w:p w14:paraId="7716DB01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TrafficImpactLevel</w:t>
      </w:r>
      <w:proofErr w:type="spellEnd"/>
      <w:r w:rsidRPr="005644F9">
        <w:rPr>
          <w:lang w:val="en-US"/>
        </w:rPr>
        <w:t>,</w:t>
      </w:r>
    </w:p>
    <w:p w14:paraId="24CFF439" w14:textId="636A673F" w:rsidR="005644F9" w:rsidRPr="009917CB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</w:t>
      </w:r>
      <w:proofErr w:type="gramStart"/>
      <w:r w:rsidRPr="005644F9">
        <w:rPr>
          <w:lang w:val="en-US"/>
        </w:rPr>
        <w:t>DATEDIFF(</w:t>
      </w:r>
      <w:proofErr w:type="gramEnd"/>
      <w:r w:rsidRPr="005644F9">
        <w:rPr>
          <w:lang w:val="en-US"/>
        </w:rPr>
        <w:t xml:space="preserve">minute,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 xml:space="preserve">,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 xml:space="preserve">) AS </w:t>
      </w:r>
      <w:proofErr w:type="spellStart"/>
      <w:r w:rsidRPr="005644F9">
        <w:rPr>
          <w:lang w:val="en-US"/>
        </w:rPr>
        <w:t>EventDurationMinutes</w:t>
      </w:r>
      <w:proofErr w:type="spellEnd"/>
    </w:p>
    <w:p w14:paraId="58D8F164" w14:textId="77777777" w:rsidR="005644F9" w:rsidRPr="003D568C" w:rsidRDefault="005644F9" w:rsidP="005644F9">
      <w:pPr>
        <w:pStyle w:val="aff1"/>
        <w:rPr>
          <w:lang w:val="en-US"/>
        </w:rPr>
      </w:pPr>
      <w:r w:rsidRPr="009917CB">
        <w:rPr>
          <w:lang w:val="en-US"/>
        </w:rPr>
        <w:t>FROM</w:t>
      </w:r>
    </w:p>
    <w:p w14:paraId="15B17C7F" w14:textId="77777777" w:rsidR="005644F9" w:rsidRPr="003D568C" w:rsidRDefault="005644F9" w:rsidP="005644F9">
      <w:pPr>
        <w:pStyle w:val="aff1"/>
        <w:rPr>
          <w:lang w:val="en-US"/>
        </w:rPr>
      </w:pPr>
      <w:r w:rsidRPr="003D568C">
        <w:rPr>
          <w:lang w:val="en-US"/>
        </w:rPr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3D568C" w:rsidRDefault="005644F9" w:rsidP="005644F9">
      <w:pPr>
        <w:pStyle w:val="aff1"/>
        <w:rPr>
          <w:lang w:val="en-US"/>
        </w:rPr>
      </w:pPr>
      <w:proofErr w:type="gramStart"/>
      <w:r w:rsidRPr="009917CB">
        <w:rPr>
          <w:lang w:val="en-US"/>
        </w:rPr>
        <w:t>WHERE</w:t>
      </w:r>
      <w:proofErr w:type="gramEnd"/>
    </w:p>
    <w:p w14:paraId="1C944B38" w14:textId="67419775" w:rsidR="005644F9" w:rsidRPr="003D568C" w:rsidRDefault="005644F9" w:rsidP="005644F9">
      <w:pPr>
        <w:pStyle w:val="aff1"/>
        <w:rPr>
          <w:lang w:val="en-US"/>
        </w:rPr>
      </w:pPr>
      <w:r w:rsidRPr="003D568C">
        <w:rPr>
          <w:lang w:val="en-US"/>
        </w:rPr>
        <w:lastRenderedPageBreak/>
        <w:t xml:space="preserve">    </w:t>
      </w:r>
      <w:proofErr w:type="spellStart"/>
      <w:r w:rsidRPr="009917CB">
        <w:rPr>
          <w:lang w:val="en-US"/>
        </w:rPr>
        <w:t>EndTime</w:t>
      </w:r>
      <w:proofErr w:type="spellEnd"/>
      <w:r w:rsidRPr="003D568C">
        <w:rPr>
          <w:lang w:val="en-US"/>
        </w:rPr>
        <w:t xml:space="preserve"> &gt;= </w:t>
      </w:r>
      <w:proofErr w:type="gramStart"/>
      <w:r w:rsidRPr="009917CB">
        <w:rPr>
          <w:lang w:val="en-US"/>
        </w:rPr>
        <w:t>GETDATE</w:t>
      </w:r>
      <w:r w:rsidRPr="003D568C">
        <w:rPr>
          <w:lang w:val="en-US"/>
        </w:rPr>
        <w:t>(</w:t>
      </w:r>
      <w:proofErr w:type="gramEnd"/>
      <w:r w:rsidRPr="003D568C">
        <w:rPr>
          <w:lang w:val="en-US"/>
        </w:rPr>
        <w:t xml:space="preserve">) - </w:t>
      </w:r>
      <w:proofErr w:type="gramStart"/>
      <w:r w:rsidRPr="003D568C">
        <w:rPr>
          <w:lang w:val="en-US"/>
        </w:rPr>
        <w:t>30;</w:t>
      </w:r>
      <w:proofErr w:type="gramEnd"/>
    </w:p>
    <w:p w14:paraId="776061AD" w14:textId="4789112C" w:rsidR="005644F9" w:rsidRDefault="005644F9" w:rsidP="005644F9">
      <w:pPr>
        <w:pStyle w:val="a3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72690045" w:rsidR="005644F9" w:rsidRPr="002B62D1" w:rsidRDefault="00887CAC" w:rsidP="00CC1455">
      <w:pPr>
        <w:pStyle w:val="a1"/>
        <w:rPr>
          <w:highlight w:val="green"/>
        </w:rPr>
      </w:pPr>
      <w:r>
        <w:t>триггер</w:t>
      </w:r>
      <w:r w:rsidR="000B09C3" w:rsidRPr="000B09C3">
        <w:t xml:space="preserve"> </w:t>
      </w:r>
      <w:proofErr w:type="spellStart"/>
      <w:r w:rsidR="000B09C3" w:rsidRPr="000B09C3">
        <w:t>tr_AddedEvent</w:t>
      </w:r>
      <w:proofErr w:type="spellEnd"/>
      <w:r>
        <w:t xml:space="preserve">, </w:t>
      </w:r>
      <w:r w:rsidRPr="00887CAC">
        <w:t xml:space="preserve">который записывает время добавления нового события в лог-таблицу </w:t>
      </w:r>
      <w:proofErr w:type="spellStart"/>
      <w:r w:rsidRPr="00887CAC">
        <w:t>EventLog</w:t>
      </w:r>
      <w:proofErr w:type="spellEnd"/>
      <w:r w:rsidR="002B62D1">
        <w:t xml:space="preserve">. </w:t>
      </w:r>
      <w:r w:rsidR="002B62D1" w:rsidRPr="002B62D1">
        <w:rPr>
          <w:highlight w:val="green"/>
        </w:rPr>
        <w:t>К</w:t>
      </w:r>
      <w:r w:rsidR="00CC1455" w:rsidRPr="002B62D1">
        <w:rPr>
          <w:highlight w:val="green"/>
        </w:rPr>
        <w:t>од создания триггера представлен в листинге 5</w:t>
      </w:r>
      <w:r w:rsidRPr="002B62D1">
        <w:rPr>
          <w:highlight w:val="green"/>
        </w:rPr>
        <w:t>;</w:t>
      </w:r>
    </w:p>
    <w:p w14:paraId="32CF887F" w14:textId="394B57D1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proofErr w:type="spellStart"/>
      <w:r w:rsidR="00CC1455" w:rsidRPr="00CC1455">
        <w:t>AddIntersection</w:t>
      </w:r>
      <w:proofErr w:type="spellEnd"/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2B62D1">
        <w:t xml:space="preserve">. </w:t>
      </w:r>
      <w:r w:rsidR="002B62D1" w:rsidRPr="002B62D1">
        <w:rPr>
          <w:highlight w:val="green"/>
        </w:rPr>
        <w:t>К</w:t>
      </w:r>
      <w:r w:rsidR="00CC1455" w:rsidRPr="002B62D1">
        <w:rPr>
          <w:highlight w:val="green"/>
        </w:rPr>
        <w:t>од создания хранимой процедуры показан в листинге 6.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r w:rsidR="000B09C3" w:rsidRPr="000B09C3">
        <w:rPr>
          <w:lang w:val="en-US"/>
        </w:rPr>
        <w:t>tr</w:t>
      </w:r>
      <w:r w:rsidR="000B09C3" w:rsidRPr="009917CB">
        <w:t>_</w:t>
      </w:r>
      <w:r w:rsidR="000B09C3" w:rsidRPr="000B09C3">
        <w:rPr>
          <w:lang w:val="en-US"/>
        </w:rPr>
        <w:t>AddedEvent</w:t>
      </w:r>
    </w:p>
    <w:p w14:paraId="3A88026F" w14:textId="5A35B169" w:rsidR="00694ADD" w:rsidRPr="00694ADD" w:rsidRDefault="00694ADD" w:rsidP="00694ADD">
      <w:pPr>
        <w:pStyle w:val="aff1"/>
      </w:pPr>
      <w:r w:rsidRPr="00694ADD">
        <w:t>--</w:t>
      </w:r>
      <w:r>
        <w:t>Триггер, добавляющий время создания события в лог-таблицу</w:t>
      </w:r>
    </w:p>
    <w:p w14:paraId="44684446" w14:textId="090C5E3D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CREATE TRIGGER </w:t>
      </w:r>
      <w:proofErr w:type="spellStart"/>
      <w:r w:rsidRPr="000B09C3">
        <w:rPr>
          <w:lang w:val="en-US"/>
        </w:rPr>
        <w:t>tr_AddedEvent</w:t>
      </w:r>
      <w:proofErr w:type="spellEnd"/>
    </w:p>
    <w:p w14:paraId="6F1015D5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INSERT INTO </w:t>
      </w:r>
      <w:proofErr w:type="spellStart"/>
      <w:r w:rsidRPr="000B09C3">
        <w:rPr>
          <w:lang w:val="en-US"/>
        </w:rPr>
        <w:t>EventLog</w:t>
      </w:r>
      <w:proofErr w:type="spellEnd"/>
      <w:r w:rsidRPr="000B09C3">
        <w:rPr>
          <w:lang w:val="en-US"/>
        </w:rPr>
        <w:t xml:space="preserve"> (</w:t>
      </w:r>
      <w:proofErr w:type="spellStart"/>
      <w:r w:rsidRPr="000B09C3">
        <w:rPr>
          <w:lang w:val="en-US"/>
        </w:rPr>
        <w:t>EventId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EventType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LogMessage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LogTimestamp</w:t>
      </w:r>
      <w:proofErr w:type="spellEnd"/>
      <w:r w:rsidRPr="000B09C3">
        <w:rPr>
          <w:lang w:val="en-US"/>
        </w:rPr>
        <w:t>)</w:t>
      </w:r>
    </w:p>
    <w:p w14:paraId="3573DF22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i.EventId</w:t>
      </w:r>
      <w:proofErr w:type="spellEnd"/>
      <w:r w:rsidRPr="000B09C3">
        <w:rPr>
          <w:lang w:val="en-US"/>
        </w:rPr>
        <w:t>,</w:t>
      </w:r>
    </w:p>
    <w:p w14:paraId="7CE06477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i.Type</w:t>
      </w:r>
      <w:proofErr w:type="spellEnd"/>
      <w:r w:rsidRPr="000B09C3">
        <w:rPr>
          <w:lang w:val="en-US"/>
        </w:rPr>
        <w:t>,</w:t>
      </w:r>
    </w:p>
    <w:p w14:paraId="477B1953" w14:textId="0C96872A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</w:t>
      </w:r>
      <w:proofErr w:type="gramStart"/>
      <w:r w:rsidRPr="000B09C3">
        <w:rPr>
          <w:lang w:val="en-US"/>
        </w:rPr>
        <w:t>GETDATE(</w:t>
      </w:r>
      <w:proofErr w:type="gramEnd"/>
      <w:r w:rsidRPr="000B09C3">
        <w:rPr>
          <w:lang w:val="en-US"/>
        </w:rPr>
        <w:t>)</w:t>
      </w:r>
    </w:p>
    <w:p w14:paraId="0959672D" w14:textId="4CA970B7" w:rsidR="000B09C3" w:rsidRPr="009917CB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proofErr w:type="spellStart"/>
      <w:proofErr w:type="gramStart"/>
      <w:r w:rsidRPr="000B09C3">
        <w:rPr>
          <w:lang w:val="en-US"/>
        </w:rPr>
        <w:t>i</w:t>
      </w:r>
      <w:proofErr w:type="spellEnd"/>
      <w:r w:rsidRPr="009917CB">
        <w:rPr>
          <w:lang w:val="en-US"/>
        </w:rPr>
        <w:t>;</w:t>
      </w:r>
      <w:proofErr w:type="gramEnd"/>
    </w:p>
    <w:p w14:paraId="7B7CFCBF" w14:textId="45D7EAFC" w:rsidR="00CC1455" w:rsidRDefault="000B09C3" w:rsidP="000B09C3">
      <w:pPr>
        <w:pStyle w:val="aff1"/>
      </w:pPr>
      <w:proofErr w:type="gramStart"/>
      <w:r w:rsidRPr="000B09C3">
        <w:rPr>
          <w:lang w:val="en-US"/>
        </w:rPr>
        <w:t>END</w:t>
      </w:r>
      <w:r w:rsidRPr="000B09C3">
        <w:t>;</w:t>
      </w:r>
      <w:proofErr w:type="gramEnd"/>
    </w:p>
    <w:p w14:paraId="7980015E" w14:textId="0144F31A" w:rsidR="000B09C3" w:rsidRDefault="000B09C3" w:rsidP="000B09C3">
      <w:pPr>
        <w:pStyle w:val="a3"/>
        <w:ind w:firstLine="0"/>
      </w:pPr>
      <w:r>
        <w:t xml:space="preserve">Листинг 6 – Код создания хранимой процедуры </w:t>
      </w:r>
      <w:proofErr w:type="spellStart"/>
      <w:r w:rsidRPr="00CC1455">
        <w:t>AddIntersection</w:t>
      </w:r>
      <w:proofErr w:type="spellEnd"/>
    </w:p>
    <w:p w14:paraId="1D0CE2FD" w14:textId="2AAB3ECE" w:rsidR="008F2E2A" w:rsidRPr="008F2E2A" w:rsidRDefault="008F2E2A" w:rsidP="000B09C3">
      <w:pPr>
        <w:pStyle w:val="aff1"/>
      </w:pPr>
      <w:r w:rsidRPr="008F2E2A">
        <w:t xml:space="preserve">--Процедура, добавляющая в таблицу </w:t>
      </w:r>
      <w:r w:rsidRPr="008F2E2A">
        <w:rPr>
          <w:lang w:val="en-US"/>
        </w:rPr>
        <w:t>Intersection</w:t>
      </w:r>
      <w:r w:rsidRPr="008F2E2A">
        <w:t xml:space="preserve"> данные</w:t>
      </w:r>
    </w:p>
    <w:p w14:paraId="197744B3" w14:textId="10DD8390" w:rsidR="000B09C3" w:rsidRPr="000B09C3" w:rsidRDefault="000B09C3" w:rsidP="000B09C3">
      <w:pPr>
        <w:pStyle w:val="aff1"/>
        <w:rPr>
          <w:lang w:val="en-US"/>
        </w:rPr>
      </w:pPr>
      <w:r w:rsidRPr="008F2E2A">
        <w:rPr>
          <w:lang w:val="en-US"/>
        </w:rPr>
        <w:t>CREATE PROCEDURE [</w:t>
      </w:r>
      <w:proofErr w:type="spellStart"/>
      <w:r w:rsidRPr="008F2E2A">
        <w:rPr>
          <w:lang w:val="en-US"/>
        </w:rPr>
        <w:t>dbo</w:t>
      </w:r>
      <w:proofErr w:type="spellEnd"/>
      <w:proofErr w:type="gramStart"/>
      <w:r w:rsidRPr="008F2E2A">
        <w:rPr>
          <w:lang w:val="en-US"/>
        </w:rPr>
        <w:t>].[</w:t>
      </w:r>
      <w:proofErr w:type="spellStart"/>
      <w:proofErr w:type="gramEnd"/>
      <w:r w:rsidRPr="008F2E2A">
        <w:rPr>
          <w:lang w:val="en-US"/>
        </w:rPr>
        <w:t>AddIntersection</w:t>
      </w:r>
      <w:proofErr w:type="spellEnd"/>
      <w:r w:rsidRPr="008F2E2A">
        <w:rPr>
          <w:lang w:val="en-US"/>
        </w:rPr>
        <w:t>]</w:t>
      </w:r>
    </w:p>
    <w:p w14:paraId="0F935089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@Latitude</w:t>
      </w:r>
      <w:proofErr w:type="gramEnd"/>
      <w:r w:rsidRPr="000B09C3">
        <w:rPr>
          <w:lang w:val="en-US"/>
        </w:rPr>
        <w:t xml:space="preserve">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21855284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@Longitude</w:t>
      </w:r>
      <w:proofErr w:type="gramEnd"/>
      <w:r w:rsidRPr="000B09C3">
        <w:rPr>
          <w:lang w:val="en-US"/>
        </w:rPr>
        <w:t xml:space="preserve">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12BB5504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@LanesAmount INT,</w:t>
      </w:r>
    </w:p>
    <w:p w14:paraId="37B943BC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@TurningLanesPresent</w:t>
      </w:r>
      <w:proofErr w:type="gramEnd"/>
      <w:r w:rsidRPr="000B09C3">
        <w:rPr>
          <w:lang w:val="en-US"/>
        </w:rPr>
        <w:t xml:space="preserve"> BIT,</w:t>
      </w:r>
    </w:p>
    <w:p w14:paraId="59684F7F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@LastUpdateDate</w:t>
      </w:r>
      <w:proofErr w:type="gramEnd"/>
      <w:r w:rsidRPr="000B09C3">
        <w:rPr>
          <w:lang w:val="en-US"/>
        </w:rPr>
        <w:t xml:space="preserve"> DATE</w:t>
      </w:r>
    </w:p>
    <w:p w14:paraId="11BEB0ED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SET NOCOUNT </w:t>
      </w:r>
      <w:proofErr w:type="gramStart"/>
      <w:r w:rsidRPr="000B09C3">
        <w:rPr>
          <w:lang w:val="en-US"/>
        </w:rPr>
        <w:t>ON;</w:t>
      </w:r>
      <w:proofErr w:type="gramEnd"/>
    </w:p>
    <w:p w14:paraId="6388501D" w14:textId="77777777" w:rsidR="000B09C3" w:rsidRPr="000B09C3" w:rsidRDefault="000B09C3" w:rsidP="000B09C3">
      <w:pPr>
        <w:pStyle w:val="aff1"/>
        <w:rPr>
          <w:lang w:val="en-US"/>
        </w:rPr>
      </w:pPr>
    </w:p>
    <w:p w14:paraId="7F76516E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INSERT INTO Intersection (Latitude, Longitude, 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IsTurningLanes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UpdateDate</w:t>
      </w:r>
      <w:proofErr w:type="spellEnd"/>
      <w:r w:rsidRPr="000B09C3">
        <w:rPr>
          <w:lang w:val="en-US"/>
        </w:rPr>
        <w:t>)</w:t>
      </w:r>
    </w:p>
    <w:p w14:paraId="791EF48D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VALUES (@Latitude, @Longitude, @LanesAmount, @TurningLanesPresent, @</w:t>
      </w:r>
      <w:proofErr w:type="gramEnd"/>
      <w:r w:rsidRPr="000B09C3">
        <w:rPr>
          <w:lang w:val="en-US"/>
        </w:rPr>
        <w:t>LastUpdateDate</w:t>
      </w:r>
      <w:proofErr w:type="gramStart"/>
      <w:r w:rsidRPr="000B09C3">
        <w:rPr>
          <w:lang w:val="en-US"/>
        </w:rPr>
        <w:t>);</w:t>
      </w:r>
      <w:proofErr w:type="gramEnd"/>
    </w:p>
    <w:p w14:paraId="3398AE59" w14:textId="77777777" w:rsidR="000B09C3" w:rsidRPr="000B09C3" w:rsidRDefault="000B09C3" w:rsidP="000B09C3">
      <w:pPr>
        <w:pStyle w:val="aff1"/>
        <w:rPr>
          <w:lang w:val="en-US"/>
        </w:rPr>
      </w:pPr>
    </w:p>
    <w:p w14:paraId="0365602E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SELECT SCOPE_</w:t>
      </w:r>
      <w:proofErr w:type="gramStart"/>
      <w:r w:rsidRPr="000B09C3">
        <w:rPr>
          <w:lang w:val="en-US"/>
        </w:rPr>
        <w:t>IDENTITY(</w:t>
      </w:r>
      <w:proofErr w:type="gramEnd"/>
      <w:r w:rsidRPr="000B09C3">
        <w:rPr>
          <w:lang w:val="en-US"/>
        </w:rPr>
        <w:t xml:space="preserve">) AS </w:t>
      </w:r>
      <w:proofErr w:type="spellStart"/>
      <w:proofErr w:type="gramStart"/>
      <w:r w:rsidRPr="000B09C3">
        <w:rPr>
          <w:lang w:val="en-US"/>
        </w:rPr>
        <w:t>IntersectionId</w:t>
      </w:r>
      <w:proofErr w:type="spellEnd"/>
      <w:r w:rsidRPr="000B09C3">
        <w:rPr>
          <w:lang w:val="en-US"/>
        </w:rPr>
        <w:t>;</w:t>
      </w:r>
      <w:proofErr w:type="gramEnd"/>
    </w:p>
    <w:p w14:paraId="37BB21B6" w14:textId="63278200" w:rsidR="000B09C3" w:rsidRPr="000B09C3" w:rsidRDefault="000B09C3" w:rsidP="000B09C3">
      <w:pPr>
        <w:pStyle w:val="aff1"/>
      </w:pPr>
      <w:r>
        <w:t>END</w:t>
      </w:r>
    </w:p>
    <w:p w14:paraId="2D223985" w14:textId="2C4257B8" w:rsidR="00046A82" w:rsidRDefault="007B1296" w:rsidP="007B1296">
      <w:pPr>
        <w:pStyle w:val="2"/>
      </w:pPr>
      <w:bookmarkStart w:id="11" w:name="_Toc199961354"/>
      <w:r>
        <w:t>Администрирование и защита базы данных</w:t>
      </w:r>
      <w:bookmarkEnd w:id="11"/>
    </w:p>
    <w:p w14:paraId="0BA85B59" w14:textId="269BCD31" w:rsidR="006947D9" w:rsidRDefault="008049A6" w:rsidP="007B1296">
      <w:pPr>
        <w:pStyle w:val="a3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 w:rsidR="00F1485B" w:rsidRPr="00F1485B">
        <w:rPr>
          <w:lang w:val="en-US"/>
        </w:rPr>
        <w:t>SSMS</w:t>
      </w:r>
      <w:r w:rsidR="00F1485B" w:rsidRPr="00F1485B">
        <w:t xml:space="preserve"> </w:t>
      </w:r>
      <w:r w:rsidRPr="008049A6">
        <w:t>20</w:t>
      </w:r>
      <w:r w:rsidR="00306B08">
        <w:t xml:space="preserve"> и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="00306B08" w:rsidRPr="00306B08">
        <w:t>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="00142BD5" w:rsidRPr="00306B08">
        <w:t>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2C6E5C58" w:rsidR="00AD6E56" w:rsidRPr="00F1485B" w:rsidRDefault="009917CB" w:rsidP="001E78BE">
      <w:pPr>
        <w:pStyle w:val="a1"/>
      </w:pPr>
      <w:r>
        <w:t>скачать</w:t>
      </w:r>
      <w:r w:rsidRPr="00F1485B">
        <w:t xml:space="preserve"> </w:t>
      </w:r>
      <w:r>
        <w:rPr>
          <w:lang w:val="en-US"/>
        </w:rPr>
        <w:t>exe</w:t>
      </w:r>
      <w:r w:rsidRPr="00F1485B">
        <w:t>-</w:t>
      </w:r>
      <w:r>
        <w:t>файл</w:t>
      </w:r>
      <w:r w:rsidRPr="00F1485B">
        <w:t xml:space="preserve">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Pr="00F1485B">
        <w:t xml:space="preserve">2022 </w:t>
      </w:r>
      <w:r>
        <w:rPr>
          <w:lang w:val="en-US"/>
        </w:rPr>
        <w:t>Developer</w:t>
      </w:r>
      <w:r w:rsidRPr="00F1485B">
        <w:t xml:space="preserve"> </w:t>
      </w:r>
      <w:r>
        <w:rPr>
          <w:lang w:val="en-US"/>
        </w:rPr>
        <w:t>Edition</w:t>
      </w:r>
      <w:r w:rsidRPr="00F1485B">
        <w:t xml:space="preserve"> </w:t>
      </w:r>
      <w:r>
        <w:t>с</w:t>
      </w:r>
      <w:r w:rsidRPr="00F1485B">
        <w:t xml:space="preserve"> </w:t>
      </w:r>
      <w:r>
        <w:t>официального</w:t>
      </w:r>
      <w:r w:rsidRPr="00F1485B">
        <w:t xml:space="preserve"> </w:t>
      </w:r>
      <w:r>
        <w:t>сайта</w:t>
      </w:r>
      <w:r w:rsidRPr="00F1485B">
        <w:t>;</w:t>
      </w:r>
    </w:p>
    <w:p w14:paraId="5E5A8A31" w14:textId="40CF5D81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="001E78BE" w:rsidRPr="009917CB">
        <w:t xml:space="preserve">2022 </w:t>
      </w:r>
      <w:r>
        <w:t>и выбрать базовый тип установки;</w:t>
      </w:r>
    </w:p>
    <w:p w14:paraId="2D274CD0" w14:textId="087DA743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 w:rsidR="004E0CD3" w:rsidRPr="00F1485B">
        <w:rPr>
          <w:lang w:val="en-US"/>
        </w:rPr>
        <w:t>MSSQL</w:t>
      </w:r>
      <w:r w:rsidR="004E0CD3" w:rsidRPr="00F1485B">
        <w:t xml:space="preserve"> </w:t>
      </w:r>
      <w:r w:rsidR="004E0CD3" w:rsidRPr="009917CB">
        <w:t>2022</w:t>
      </w:r>
      <w:r w:rsidR="00142BD5">
        <w:t>.</w:t>
      </w:r>
    </w:p>
    <w:p w14:paraId="50B702EA" w14:textId="33CAB9AC" w:rsidR="001E78BE" w:rsidRDefault="001E78BE" w:rsidP="003437A2">
      <w:pPr>
        <w:pStyle w:val="afe"/>
      </w:pPr>
      <w:r>
        <w:rPr>
          <w:lang w:eastAsia="ru-RU"/>
        </w:rPr>
        <w:drawing>
          <wp:inline distT="0" distB="0" distL="0" distR="0" wp14:anchorId="2EC8D829" wp14:editId="3002591F">
            <wp:extent cx="4314825" cy="3411175"/>
            <wp:effectExtent l="0" t="0" r="0" b="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049" cy="34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1DF427BE" w:rsidR="00BF1477" w:rsidRDefault="001E78BE" w:rsidP="00BF1477">
      <w:pPr>
        <w:pStyle w:val="aff"/>
      </w:pPr>
      <w:r>
        <w:t xml:space="preserve">Рисунок 4 –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Pr="009917CB">
        <w:t>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16351CDE" w:rsidR="00142BD5" w:rsidRPr="00F1485B" w:rsidRDefault="00142BD5" w:rsidP="00F1485B">
      <w:pPr>
        <w:pStyle w:val="a3"/>
      </w:pPr>
      <w:r w:rsidRPr="00F1485B">
        <w:lastRenderedPageBreak/>
        <w:t xml:space="preserve">Для установки </w:t>
      </w:r>
      <w:r w:rsidR="00F1485B" w:rsidRPr="00F1485B">
        <w:t xml:space="preserve">SSMS </w:t>
      </w:r>
      <w:r w:rsidRPr="00F1485B">
        <w:t>20 необходимо выполнить следующие шаги:</w:t>
      </w:r>
    </w:p>
    <w:p w14:paraId="47456137" w14:textId="2987F6DF" w:rsidR="00BF1477" w:rsidRPr="00F1485B" w:rsidRDefault="00BF1477" w:rsidP="00F1485B">
      <w:pPr>
        <w:pStyle w:val="a1"/>
      </w:pPr>
      <w:r w:rsidRPr="00F1485B">
        <w:t xml:space="preserve">открыть </w:t>
      </w:r>
      <w:proofErr w:type="spellStart"/>
      <w:r w:rsidRPr="00F1485B">
        <w:t>exe</w:t>
      </w:r>
      <w:proofErr w:type="spellEnd"/>
      <w:r w:rsidRPr="00F1485B">
        <w:t xml:space="preserve">-файл </w:t>
      </w:r>
      <w:r w:rsidR="00F1485B" w:rsidRPr="00F1485B">
        <w:t xml:space="preserve">SSMS </w:t>
      </w:r>
      <w:r w:rsidRPr="00F1485B">
        <w:t>20;</w:t>
      </w:r>
    </w:p>
    <w:p w14:paraId="764F8048" w14:textId="43D64C08" w:rsidR="00BF1477" w:rsidRPr="00F1485B" w:rsidRDefault="00BF1477" w:rsidP="00F1485B">
      <w:pPr>
        <w:pStyle w:val="a1"/>
      </w:pPr>
      <w:r w:rsidRPr="00F1485B">
        <w:t>выбрать путь для установки;</w:t>
      </w:r>
    </w:p>
    <w:p w14:paraId="27F6AEB7" w14:textId="50B544EF" w:rsidR="00142BD5" w:rsidRPr="00F1485B" w:rsidRDefault="00142BD5" w:rsidP="00F1485B">
      <w:pPr>
        <w:pStyle w:val="a1"/>
      </w:pPr>
      <w:r w:rsidRPr="00F1485B">
        <w:t>начать установку</w:t>
      </w:r>
    </w:p>
    <w:p w14:paraId="2200F828" w14:textId="77777777" w:rsidR="00142BD5" w:rsidRPr="00F1485B" w:rsidRDefault="00BF1477" w:rsidP="00F1485B">
      <w:pPr>
        <w:pStyle w:val="a1"/>
      </w:pPr>
      <w:r w:rsidRPr="00F1485B">
        <w:t xml:space="preserve">дождаться полной установки. </w:t>
      </w:r>
    </w:p>
    <w:p w14:paraId="3807AA35" w14:textId="7DBB62E9" w:rsidR="00142BD5" w:rsidRDefault="00BF1477" w:rsidP="00142BD5">
      <w:pPr>
        <w:pStyle w:val="a3"/>
      </w:pPr>
      <w:r>
        <w:t xml:space="preserve">На рисунке 5 представлено завершение установки </w:t>
      </w:r>
      <w:r w:rsidR="00F1485B" w:rsidRPr="00F1485B">
        <w:rPr>
          <w:lang w:val="en-US"/>
        </w:rPr>
        <w:t>SSMS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fe"/>
      </w:pPr>
      <w:r>
        <w:rPr>
          <w:lang w:eastAsia="ru-RU"/>
        </w:rP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08B2BCB2" w:rsidR="001E78BE" w:rsidRDefault="001E78BE" w:rsidP="001E78BE">
      <w:pPr>
        <w:pStyle w:val="aff"/>
      </w:pPr>
      <w:r>
        <w:t>Рисунок</w:t>
      </w:r>
      <w:r w:rsidRPr="00F1485B">
        <w:t xml:space="preserve"> 5 – </w:t>
      </w:r>
      <w:r w:rsidR="00F1485B" w:rsidRPr="00F1485B">
        <w:rPr>
          <w:lang w:val="en-US"/>
        </w:rPr>
        <w:t>SSMS</w:t>
      </w:r>
      <w:r w:rsidR="00F1485B" w:rsidRPr="00F1485B">
        <w:t xml:space="preserve"> </w:t>
      </w:r>
      <w:r w:rsidR="00F1485B" w:rsidRPr="00F1485B">
        <w:rPr>
          <w:lang w:val="en-US"/>
        </w:rPr>
        <w:t>Setup</w:t>
      </w:r>
      <w:r w:rsidR="00F1485B" w:rsidRPr="00F1485B">
        <w:t xml:space="preserve"> 20</w:t>
      </w:r>
      <w:r w:rsidRPr="00F1485B">
        <w:t xml:space="preserve">. </w:t>
      </w:r>
      <w:r>
        <w:t>Вид окна завершения установки</w:t>
      </w:r>
    </w:p>
    <w:p w14:paraId="75711DAC" w14:textId="3C83D146" w:rsidR="001E78BE" w:rsidRDefault="001E78BE" w:rsidP="001E78BE">
      <w:pPr>
        <w:pStyle w:val="a3"/>
      </w:pPr>
      <w:r w:rsidRPr="001E78BE">
        <w:t>Для защиты информации в БД</w:t>
      </w:r>
      <w:r w:rsidR="00D87F26">
        <w:t xml:space="preserve"> </w:t>
      </w:r>
      <w:r w:rsidR="00D87F26" w:rsidRPr="00D87F26">
        <w:t>[</w:t>
      </w:r>
      <w:r w:rsidR="00D87F26">
        <w:fldChar w:fldCharType="begin"/>
      </w:r>
      <w:r w:rsidR="00D87F26">
        <w:instrText xml:space="preserve"> REF _Ref199694717 \r \h </w:instrText>
      </w:r>
      <w:r w:rsidR="00D87F26">
        <w:fldChar w:fldCharType="separate"/>
      </w:r>
      <w:r w:rsidR="00D87F26">
        <w:t>1</w:t>
      </w:r>
      <w:r w:rsidR="00D87F26">
        <w:fldChar w:fldCharType="end"/>
      </w:r>
      <w:r w:rsidR="00D87F26" w:rsidRPr="00D87F26">
        <w:t>]</w:t>
      </w:r>
      <w:r w:rsidRPr="001E78BE">
        <w:t xml:space="preserve">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</w:t>
      </w:r>
      <w:r w:rsidR="00312F6A">
        <w:t>й</w:t>
      </w:r>
      <w:r w:rsidR="000C7635">
        <w:t xml:space="preserve"> будет отслеживать таблицы для обнаружения проблем и ошибок при записи данных.</w:t>
      </w:r>
    </w:p>
    <w:p w14:paraId="3BD9CDE0" w14:textId="697C27E5" w:rsidR="00696D9C" w:rsidRPr="004E0CD3" w:rsidRDefault="000C7635" w:rsidP="00F1485B">
      <w:pPr>
        <w:pStyle w:val="a3"/>
      </w:pPr>
      <w:r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0DF712D2" w14:textId="3A30F45A" w:rsidR="00696D9C" w:rsidRDefault="00696D9C" w:rsidP="00696D9C">
      <w:pPr>
        <w:pStyle w:val="a3"/>
        <w:ind w:firstLine="0"/>
      </w:pPr>
      <w:r>
        <w:lastRenderedPageBreak/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ff1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AnalystCactus</w:t>
      </w:r>
      <w:proofErr w:type="spellEnd"/>
      <w:proofErr w:type="gramStart"/>
      <w:r w:rsidRPr="00696D9C">
        <w:rPr>
          <w:lang w:val="en-US"/>
        </w:rPr>
        <w:t>';</w:t>
      </w:r>
      <w:proofErr w:type="gramEnd"/>
    </w:p>
    <w:p w14:paraId="5578C7C8" w14:textId="77777777" w:rsidR="00696D9C" w:rsidRPr="00696D9C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FOR LOGIN </w:t>
      </w:r>
      <w:proofErr w:type="spellStart"/>
      <w:proofErr w:type="gram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>;</w:t>
      </w:r>
      <w:proofErr w:type="gramEnd"/>
    </w:p>
    <w:p w14:paraId="15953147" w14:textId="77777777" w:rsidR="00696D9C" w:rsidRPr="00696D9C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DeveloperCactus</w:t>
      </w:r>
      <w:proofErr w:type="spellEnd"/>
      <w:proofErr w:type="gramStart"/>
      <w:r w:rsidRPr="00696D9C">
        <w:rPr>
          <w:lang w:val="en-US"/>
        </w:rPr>
        <w:t>';</w:t>
      </w:r>
      <w:proofErr w:type="gramEnd"/>
    </w:p>
    <w:p w14:paraId="179040AB" w14:textId="77777777" w:rsidR="00696D9C" w:rsidRPr="00293BFF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FOR LOGIN </w:t>
      </w:r>
      <w:proofErr w:type="spellStart"/>
      <w:proofErr w:type="gram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  <w:proofErr w:type="gramEnd"/>
    </w:p>
    <w:p w14:paraId="1CABDDC7" w14:textId="03946276" w:rsidR="00336712" w:rsidRPr="00336712" w:rsidRDefault="00336712" w:rsidP="00696D9C">
      <w:pPr>
        <w:pStyle w:val="aff1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3D568C" w:rsidRDefault="00696D9C" w:rsidP="00696D9C">
      <w:pPr>
        <w:pStyle w:val="aff1"/>
      </w:pPr>
      <w:r w:rsidRPr="00696D9C">
        <w:rPr>
          <w:lang w:val="en-US"/>
        </w:rPr>
        <w:t>GRANT</w:t>
      </w:r>
      <w:r w:rsidRPr="003D568C">
        <w:t xml:space="preserve"> </w:t>
      </w:r>
      <w:r w:rsidRPr="00696D9C">
        <w:rPr>
          <w:lang w:val="en-US"/>
        </w:rPr>
        <w:t>SELECT</w:t>
      </w:r>
      <w:r w:rsidRPr="003D568C">
        <w:t xml:space="preserve"> </w:t>
      </w:r>
      <w:r w:rsidRPr="00696D9C">
        <w:rPr>
          <w:lang w:val="en-US"/>
        </w:rPr>
        <w:t>ON</w:t>
      </w:r>
      <w:r w:rsidRPr="003D568C">
        <w:t xml:space="preserve"> </w:t>
      </w:r>
      <w:proofErr w:type="gramStart"/>
      <w:r w:rsidRPr="00696D9C">
        <w:rPr>
          <w:lang w:val="en-US"/>
        </w:rPr>
        <w:t>SCHEMA</w:t>
      </w:r>
      <w:r w:rsidRPr="003D568C">
        <w:t>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3D568C">
        <w:t xml:space="preserve"> </w:t>
      </w:r>
      <w:r w:rsidRPr="00696D9C">
        <w:rPr>
          <w:lang w:val="en-US"/>
        </w:rPr>
        <w:t>TO</w:t>
      </w:r>
      <w:r w:rsidRPr="003D568C">
        <w:t xml:space="preserve"> </w:t>
      </w:r>
      <w:proofErr w:type="spellStart"/>
      <w:proofErr w:type="gramStart"/>
      <w:r w:rsidRPr="00696D9C">
        <w:rPr>
          <w:lang w:val="en-US"/>
        </w:rPr>
        <w:t>DataAnalyst</w:t>
      </w:r>
      <w:proofErr w:type="spellEnd"/>
      <w:r w:rsidRPr="003D568C">
        <w:t>;</w:t>
      </w:r>
      <w:proofErr w:type="gramEnd"/>
    </w:p>
    <w:p w14:paraId="3EBF17C9" w14:textId="6B81BC9C" w:rsidR="00696D9C" w:rsidRPr="00C71210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 xml:space="preserve">GRANT SELECT, INSERT, UPDATE, DELETE ON </w:t>
      </w:r>
      <w:proofErr w:type="gramStart"/>
      <w:r w:rsidRPr="00696D9C">
        <w:rPr>
          <w:lang w:val="en-US"/>
        </w:rPr>
        <w:t>SCHEMA::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696D9C">
        <w:rPr>
          <w:lang w:val="en-US"/>
        </w:rPr>
        <w:t xml:space="preserve"> TO </w:t>
      </w:r>
      <w:proofErr w:type="spellStart"/>
      <w:proofErr w:type="gram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  <w:proofErr w:type="gramEnd"/>
    </w:p>
    <w:p w14:paraId="053C2E05" w14:textId="77777777" w:rsidR="00696D9C" w:rsidRPr="00C71210" w:rsidRDefault="00696D9C" w:rsidP="00696D9C">
      <w:pPr>
        <w:pStyle w:val="aff1"/>
        <w:rPr>
          <w:lang w:val="en-US"/>
        </w:rPr>
      </w:pPr>
    </w:p>
    <w:p w14:paraId="44F1B83D" w14:textId="281B42A2" w:rsidR="00696D9C" w:rsidRDefault="00696D9C" w:rsidP="00696D9C">
      <w:pPr>
        <w:pStyle w:val="a3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3"/>
      </w:pPr>
    </w:p>
    <w:p w14:paraId="01EC5B87" w14:textId="64B02DFD" w:rsidR="00402190" w:rsidRDefault="00402190" w:rsidP="00402190">
      <w:pPr>
        <w:pStyle w:val="a3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ff1"/>
      </w:pPr>
      <w:r>
        <w:t>--Создание резервной копии по указанному пути</w:t>
      </w:r>
    </w:p>
    <w:p w14:paraId="6F366AA8" w14:textId="4AA9C5E4" w:rsidR="00C71210" w:rsidRDefault="00312F6A" w:rsidP="00C71210">
      <w:pPr>
        <w:pStyle w:val="aff1"/>
      </w:pPr>
      <w:r>
        <w:t>BACKUP DATABASE [</w:t>
      </w:r>
      <w:proofErr w:type="spellStart"/>
      <w:r>
        <w:t>pr</w:t>
      </w:r>
      <w:proofErr w:type="spellEnd"/>
      <w:r>
        <w:t xml:space="preserve">] TO </w:t>
      </w:r>
      <w:r w:rsidR="00C71210">
        <w:t xml:space="preserve">DISK = </w:t>
      </w:r>
      <w:proofErr w:type="gramStart"/>
      <w:r w:rsidR="00C71210">
        <w:t>N'C:\</w:t>
      </w:r>
      <w:proofErr w:type="gramEnd"/>
      <w:r w:rsidR="00C71210">
        <w:t>Program Files\Microsoft SQL Server\MSSQL16.MSSQLSERVER\MSSQL\</w:t>
      </w:r>
      <w:proofErr w:type="spellStart"/>
      <w:r w:rsidR="00C71210">
        <w:t>Backup</w:t>
      </w:r>
      <w:proofErr w:type="spellEnd"/>
      <w:r w:rsidR="00C71210">
        <w:t>\</w:t>
      </w:r>
      <w:proofErr w:type="spellStart"/>
      <w:r w:rsidR="00C71210">
        <w:t>pr.bak</w:t>
      </w:r>
      <w:proofErr w:type="spellEnd"/>
      <w:r w:rsidR="00C71210">
        <w:t xml:space="preserve">' WITH NOFORMAT, </w:t>
      </w:r>
      <w:proofErr w:type="gramStart"/>
      <w:r w:rsidR="00C71210">
        <w:t>NOINIT,  NAME</w:t>
      </w:r>
      <w:proofErr w:type="gramEnd"/>
      <w:r w:rsidR="00C71210">
        <w:t xml:space="preserve"> = </w:t>
      </w:r>
      <w:proofErr w:type="spellStart"/>
      <w:r w:rsidR="00C71210">
        <w:t>N'pr</w:t>
      </w:r>
      <w:proofErr w:type="spellEnd"/>
      <w:r w:rsidR="00C71210">
        <w:t xml:space="preserve">-Полная База данных Резервное копирование', SKIP, NOREWIND, </w:t>
      </w:r>
      <w:proofErr w:type="gramStart"/>
      <w:r w:rsidR="00C71210">
        <w:t>NOUNLOAD,  STATS</w:t>
      </w:r>
      <w:proofErr w:type="gramEnd"/>
      <w:r w:rsidR="00C71210">
        <w:t xml:space="preserve"> = 10</w:t>
      </w:r>
    </w:p>
    <w:p w14:paraId="1C936A61" w14:textId="15A69DC7" w:rsidR="00C71210" w:rsidRDefault="00C71210" w:rsidP="00C71210">
      <w:pPr>
        <w:pStyle w:val="aff1"/>
      </w:pPr>
      <w:r>
        <w:t>GO</w:t>
      </w:r>
    </w:p>
    <w:p w14:paraId="7972FD88" w14:textId="4B75449D" w:rsidR="00F1485B" w:rsidRPr="004E0CD3" w:rsidRDefault="00C71210" w:rsidP="00F1485B">
      <w:pPr>
        <w:pStyle w:val="a3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12A8199A" w14:textId="1F55828C" w:rsidR="00C71210" w:rsidRDefault="00C71210" w:rsidP="00F1485B">
      <w:pPr>
        <w:pStyle w:val="aff3"/>
      </w:pPr>
      <w:r>
        <w:t>Листинг 9 – Код восстановления</w:t>
      </w:r>
      <w:r w:rsidR="00CD57B1">
        <w:t xml:space="preserve"> </w:t>
      </w:r>
      <w:r w:rsidR="00CD57B1" w:rsidRPr="00351012">
        <w:t>из</w:t>
      </w:r>
      <w:r>
        <w:t xml:space="preserve"> резервной копии</w:t>
      </w:r>
    </w:p>
    <w:p w14:paraId="75041D12" w14:textId="50BB72F1" w:rsidR="00C71210" w:rsidRPr="00C71210" w:rsidRDefault="00C71210" w:rsidP="00C71210">
      <w:pPr>
        <w:pStyle w:val="aff1"/>
      </w:pPr>
      <w:r w:rsidRPr="00C71210"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1F8CF0EE" w14:textId="374FD40F" w:rsidR="009F5C82" w:rsidRPr="009F5C82" w:rsidRDefault="009F5C82" w:rsidP="009F5C82">
      <w:pPr>
        <w:pStyle w:val="aff1"/>
        <w:rPr>
          <w:lang w:val="en-US"/>
        </w:rPr>
      </w:pPr>
      <w:r w:rsidRPr="009F5C82">
        <w:rPr>
          <w:lang w:val="en-US"/>
        </w:rPr>
        <w:t xml:space="preserve">RESTORE DATABASE [pr] FROM DISK = </w:t>
      </w:r>
      <w:proofErr w:type="gramStart"/>
      <w:r w:rsidRPr="009F5C82">
        <w:rPr>
          <w:lang w:val="en-US"/>
        </w:rPr>
        <w:t>N'C:\</w:t>
      </w:r>
      <w:proofErr w:type="gramEnd"/>
      <w:r w:rsidRPr="009F5C82">
        <w:rPr>
          <w:lang w:val="en-US"/>
        </w:rPr>
        <w:t>Program Files\Microsoft SQL Server\MSSQL16.MSSQLSERVER\MSSQL\Backup\</w:t>
      </w:r>
      <w:proofErr w:type="spellStart"/>
      <w:r w:rsidRPr="009F5C82">
        <w:rPr>
          <w:lang w:val="en-US"/>
        </w:rPr>
        <w:t>pr.bak</w:t>
      </w:r>
      <w:proofErr w:type="spellEnd"/>
      <w:r w:rsidRPr="009F5C82">
        <w:rPr>
          <w:lang w:val="en-US"/>
        </w:rPr>
        <w:t>' WITH FILE = 1, NOUNLOAD, STATS = 5</w:t>
      </w:r>
    </w:p>
    <w:p w14:paraId="54C52625" w14:textId="77838D11" w:rsidR="00F116CE" w:rsidRDefault="00F116CE" w:rsidP="00F116CE">
      <w:pPr>
        <w:pStyle w:val="1"/>
      </w:pPr>
      <w:bookmarkStart w:id="12" w:name="_Toc199961355"/>
      <w:r>
        <w:lastRenderedPageBreak/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2"/>
      </w:pPr>
      <w:bookmarkStart w:id="13" w:name="_Toc199961356"/>
      <w:r>
        <w:t>Назначение и область применения</w:t>
      </w:r>
      <w:bookmarkEnd w:id="13"/>
    </w:p>
    <w:p w14:paraId="3281A1F4" w14:textId="75DA0808" w:rsidR="00A61862" w:rsidRDefault="005C5EAC" w:rsidP="009F5C82">
      <w:pPr>
        <w:pStyle w:val="a3"/>
      </w:pPr>
      <w:r>
        <w:t xml:space="preserve">ООО «Кактус» осуществляет контроль за дорожным движением. Необходимо уведомлять водителей о возможных задержках движения на перекрестках. </w:t>
      </w:r>
    </w:p>
    <w:p w14:paraId="19CB20FB" w14:textId="7994E8A5" w:rsidR="00A61862" w:rsidRPr="00293BFF" w:rsidRDefault="008065B5" w:rsidP="009F5C82">
      <w:pPr>
        <w:pStyle w:val="a3"/>
      </w:pPr>
      <w:r>
        <w:t xml:space="preserve">Требуется разработать однопользовательское </w:t>
      </w:r>
      <w:r w:rsidR="00CD57B1" w:rsidRPr="00351012">
        <w:rPr>
          <w:lang w:val="en-US"/>
        </w:rPr>
        <w:t>A</w:t>
      </w:r>
      <w:r>
        <w:rPr>
          <w:lang w:val="en-US"/>
        </w:rPr>
        <w:t>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</w:t>
      </w:r>
      <w:r w:rsidR="009F5C82">
        <w:t xml:space="preserve">Система использует БД для определения событий на перекрестках, которые усложняют движение. Наиболее загруженные участки движения помечаются цветовым индикатором. </w:t>
      </w:r>
      <w:r w:rsidR="00293BFF">
        <w:t xml:space="preserve">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3"/>
      </w:pPr>
      <w:r>
        <w:t>Основные функции приложения:</w:t>
      </w:r>
    </w:p>
    <w:p w14:paraId="3287051B" w14:textId="6932B777" w:rsidR="008065B5" w:rsidRDefault="008065B5" w:rsidP="008065B5">
      <w:pPr>
        <w:pStyle w:val="a1"/>
      </w:pPr>
      <w:r>
        <w:t xml:space="preserve">возможность </w:t>
      </w:r>
      <w:r w:rsidR="00254896">
        <w:t>просмотра событий и светофоров, связанных с перекрестком</w:t>
      </w:r>
      <w:r>
        <w:t>;</w:t>
      </w:r>
    </w:p>
    <w:p w14:paraId="6DA087E5" w14:textId="3CC287B1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7F3F61EB" w14:textId="77777777" w:rsidR="008F2E2A" w:rsidRDefault="00E74485" w:rsidP="008F2E2A">
      <w:pPr>
        <w:pStyle w:val="a3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07DE8921" w:rsidR="00E80AF1" w:rsidRDefault="00293BFF" w:rsidP="008F2E2A">
      <w:pPr>
        <w:pStyle w:val="afe"/>
      </w:pPr>
      <w:r w:rsidRPr="00694ADD">
        <w:rPr>
          <w:lang w:eastAsia="ru-RU"/>
        </w:rPr>
        <w:drawing>
          <wp:inline distT="0" distB="0" distL="0" distR="0" wp14:anchorId="5FBDBD08" wp14:editId="763471A1">
            <wp:extent cx="4029075" cy="2392678"/>
            <wp:effectExtent l="0" t="0" r="0" b="8255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Рисунок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 r="20657"/>
                    <a:stretch/>
                  </pic:blipFill>
                  <pic:spPr bwMode="auto">
                    <a:xfrm>
                      <a:off x="0" y="0"/>
                      <a:ext cx="4152610" cy="246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90566" w14:textId="1551C609" w:rsidR="00E80AF1" w:rsidRPr="00E80AF1" w:rsidRDefault="00E80AF1" w:rsidP="00E80AF1">
      <w:pPr>
        <w:pStyle w:val="aff"/>
      </w:pPr>
      <w:r>
        <w:t>Рисунок 6 –</w:t>
      </w:r>
      <w:r w:rsidR="00312F6A">
        <w:rPr>
          <w:lang w:val="en-US"/>
        </w:rPr>
        <w:t xml:space="preserve"> </w:t>
      </w:r>
      <w:r w:rsidR="00312F6A">
        <w:t>Диаграмма</w:t>
      </w:r>
      <w:r>
        <w:t xml:space="preserve"> прецедентов</w:t>
      </w:r>
    </w:p>
    <w:p w14:paraId="58D87610" w14:textId="77777777" w:rsidR="007B1296" w:rsidRDefault="007B1296" w:rsidP="007B1296">
      <w:pPr>
        <w:pStyle w:val="2"/>
      </w:pPr>
      <w:bookmarkStart w:id="14" w:name="_Toc199961357"/>
      <w:r>
        <w:lastRenderedPageBreak/>
        <w:t>Разработка программных модулей</w:t>
      </w:r>
      <w:bookmarkEnd w:id="14"/>
    </w:p>
    <w:p w14:paraId="03361FD4" w14:textId="6381C0B8" w:rsidR="007B1296" w:rsidRDefault="00ED102C" w:rsidP="000C03D0">
      <w:pPr>
        <w:pStyle w:val="a3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 w:rsidR="00694ADD">
        <w:t>,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40DF23EC" w:rsidR="00ED102C" w:rsidRDefault="00ED102C" w:rsidP="000C03D0">
      <w:pPr>
        <w:pStyle w:val="a3"/>
      </w:pPr>
      <w:r w:rsidRPr="00ED102C">
        <w:t xml:space="preserve">Для разработки </w:t>
      </w:r>
      <w:r w:rsidR="00E729A1">
        <w:rPr>
          <w:lang w:val="en-US"/>
        </w:rPr>
        <w:t>API</w:t>
      </w:r>
      <w:r w:rsidRPr="00ED102C">
        <w:t xml:space="preserve"> </w:t>
      </w:r>
      <w:r w:rsidR="00312F6A">
        <w:t>используется</w:t>
      </w:r>
      <w:r w:rsidRPr="00ED102C">
        <w:t xml:space="preserve"> интегрированная среда разработки программ Microsoft Visual Studio Community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07989371" w:rsidR="00BB670D" w:rsidRDefault="00BB670D" w:rsidP="000C03D0">
      <w:pPr>
        <w:pStyle w:val="a3"/>
      </w:pPr>
      <w:r w:rsidRPr="00BB670D">
        <w:t xml:space="preserve">Для работы с данными модели </w:t>
      </w:r>
      <w:proofErr w:type="spellStart"/>
      <w:r w:rsidRPr="00BB670D">
        <w:t>Intersection</w:t>
      </w:r>
      <w:proofErr w:type="spellEnd"/>
      <w:r w:rsidRPr="00BB670D">
        <w:t xml:space="preserve"> был разработан контроллер</w:t>
      </w:r>
      <w:r w:rsidR="00137392">
        <w:t xml:space="preserve"> </w:t>
      </w:r>
      <w:proofErr w:type="spellStart"/>
      <w:r w:rsidR="00137392">
        <w:rPr>
          <w:lang w:val="en-US"/>
        </w:rPr>
        <w:t>IntersectionsController</w:t>
      </w:r>
      <w:proofErr w:type="spellEnd"/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_Ref199694218 \r \h </w:instrText>
      </w:r>
      <w:r w:rsidR="00651040">
        <w:fldChar w:fldCharType="separate"/>
      </w:r>
      <w:r w:rsidR="00651040">
        <w:t>3</w:t>
      </w:r>
      <w:r w:rsidR="00651040">
        <w:fldChar w:fldCharType="end"/>
      </w:r>
      <w:r w:rsidR="00651040" w:rsidRPr="00651040">
        <w:t>]</w:t>
      </w:r>
      <w:r w:rsidR="00137392" w:rsidRPr="00137392">
        <w:t>.</w:t>
      </w:r>
      <w:r>
        <w:t xml:space="preserve"> </w:t>
      </w:r>
      <w:r>
        <w:rPr>
          <w:lang w:val="en-US"/>
        </w:rPr>
        <w:t>GET</w:t>
      </w:r>
      <w:r w:rsidR="00312F6A">
        <w:t>-метод</w:t>
      </w:r>
      <w:r>
        <w:t xml:space="preserve"> получения данных о всех перекрестках представлен в листинге 10.</w:t>
      </w:r>
    </w:p>
    <w:p w14:paraId="53132DEE" w14:textId="77777777" w:rsidR="00BB670D" w:rsidRDefault="00BB670D" w:rsidP="000C03D0">
      <w:pPr>
        <w:pStyle w:val="a3"/>
      </w:pPr>
    </w:p>
    <w:p w14:paraId="720C254C" w14:textId="79898627" w:rsidR="00BB670D" w:rsidRDefault="00BB670D" w:rsidP="00BB670D">
      <w:r>
        <w:t>Листинг 10 – Код</w:t>
      </w:r>
      <w:r w:rsidR="00312F6A">
        <w:t xml:space="preserve"> метода</w:t>
      </w:r>
      <w:r>
        <w:t xml:space="preserve"> получения данных о перекрестках</w:t>
      </w:r>
    </w:p>
    <w:p w14:paraId="6F62990A" w14:textId="2D775FAC" w:rsidR="00694ADD" w:rsidRPr="00694ADD" w:rsidRDefault="00694ADD" w:rsidP="00BB670D">
      <w:pPr>
        <w:pStyle w:val="aff1"/>
      </w:pPr>
      <w:r>
        <w:t>//</w:t>
      </w:r>
      <w:r>
        <w:rPr>
          <w:lang w:val="en-US"/>
        </w:rPr>
        <w:t>GET</w:t>
      </w:r>
      <w:r w:rsidRPr="00694ADD">
        <w:t>-</w:t>
      </w:r>
      <w:r>
        <w:t>метод получения данных о перекрестках</w:t>
      </w:r>
    </w:p>
    <w:p w14:paraId="3CF02824" w14:textId="38A00EBF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>[</w:t>
      </w:r>
      <w:proofErr w:type="spellStart"/>
      <w:r w:rsidRPr="00BB670D">
        <w:rPr>
          <w:lang w:val="en-US"/>
        </w:rPr>
        <w:t>HttpGet</w:t>
      </w:r>
      <w:proofErr w:type="spellEnd"/>
      <w:r w:rsidRPr="00BB670D">
        <w:rPr>
          <w:lang w:val="en-US"/>
        </w:rPr>
        <w:t>]</w:t>
      </w:r>
    </w:p>
    <w:p w14:paraId="6440B2E9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>public async Task&lt;</w:t>
      </w:r>
      <w:proofErr w:type="spellStart"/>
      <w:r w:rsidRPr="00BB670D">
        <w:rPr>
          <w:lang w:val="en-US"/>
        </w:rPr>
        <w:t>ActionResult</w:t>
      </w:r>
      <w:proofErr w:type="spellEnd"/>
      <w:r w:rsidRPr="00BB670D">
        <w:rPr>
          <w:lang w:val="en-US"/>
        </w:rPr>
        <w:t>&lt;</w:t>
      </w:r>
      <w:proofErr w:type="spellStart"/>
      <w:r w:rsidRPr="00BB670D">
        <w:rPr>
          <w:lang w:val="en-US"/>
        </w:rPr>
        <w:t>IEnumerable</w:t>
      </w:r>
      <w:proofErr w:type="spellEnd"/>
      <w:r w:rsidRPr="00BB670D">
        <w:rPr>
          <w:lang w:val="en-US"/>
        </w:rPr>
        <w:t xml:space="preserve">&lt;Intersection&gt;&gt;&gt; </w:t>
      </w:r>
      <w:proofErr w:type="spellStart"/>
      <w:proofErr w:type="gramStart"/>
      <w:r w:rsidRPr="00BB670D">
        <w:rPr>
          <w:lang w:val="en-US"/>
        </w:rPr>
        <w:t>GetIntersections</w:t>
      </w:r>
      <w:proofErr w:type="spellEnd"/>
      <w:r w:rsidRPr="00BB670D">
        <w:rPr>
          <w:lang w:val="en-US"/>
        </w:rPr>
        <w:t>(</w:t>
      </w:r>
      <w:proofErr w:type="gramEnd"/>
      <w:r w:rsidRPr="00BB670D">
        <w:rPr>
          <w:lang w:val="en-US"/>
        </w:rPr>
        <w:t>)</w:t>
      </w:r>
    </w:p>
    <w:p w14:paraId="211C7993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try</w:t>
      </w:r>
    </w:p>
    <w:p w14:paraId="6DF2100D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    var intersections = await _</w:t>
      </w:r>
      <w:proofErr w:type="spellStart"/>
      <w:proofErr w:type="gramStart"/>
      <w:r w:rsidRPr="00BB670D">
        <w:rPr>
          <w:lang w:val="en-US"/>
        </w:rPr>
        <w:t>context.Intersections.ToListAsync</w:t>
      </w:r>
      <w:proofErr w:type="spellEnd"/>
      <w:proofErr w:type="gramEnd"/>
      <w:r w:rsidRPr="00BB670D">
        <w:rPr>
          <w:lang w:val="en-US"/>
        </w:rPr>
        <w:t>(</w:t>
      </w:r>
      <w:proofErr w:type="gramStart"/>
      <w:r w:rsidRPr="00BB670D">
        <w:rPr>
          <w:lang w:val="en-US"/>
        </w:rPr>
        <w:t>);</w:t>
      </w:r>
      <w:proofErr w:type="gramEnd"/>
    </w:p>
    <w:p w14:paraId="1B7AE88C" w14:textId="77777777" w:rsidR="00BB670D" w:rsidRPr="00BB670D" w:rsidRDefault="00BB670D" w:rsidP="00BB670D">
      <w:pPr>
        <w:pStyle w:val="aff1"/>
        <w:rPr>
          <w:lang w:val="en-US"/>
        </w:rPr>
      </w:pPr>
    </w:p>
    <w:p w14:paraId="5537FC07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    if (intersections == null || </w:t>
      </w:r>
      <w:proofErr w:type="spellStart"/>
      <w:proofErr w:type="gramStart"/>
      <w:r w:rsidRPr="00BB670D">
        <w:rPr>
          <w:lang w:val="en-US"/>
        </w:rPr>
        <w:t>intersections.Count</w:t>
      </w:r>
      <w:proofErr w:type="spellEnd"/>
      <w:proofErr w:type="gramEnd"/>
      <w:r w:rsidRPr="00BB670D">
        <w:rPr>
          <w:lang w:val="en-US"/>
        </w:rPr>
        <w:t xml:space="preserve"> == 0)</w:t>
      </w:r>
    </w:p>
    <w:p w14:paraId="5FCC8915" w14:textId="77777777" w:rsidR="00BB670D" w:rsidRPr="00BB670D" w:rsidRDefault="00BB670D" w:rsidP="00BB670D">
      <w:pPr>
        <w:pStyle w:val="aff1"/>
      </w:pPr>
      <w:r w:rsidRPr="00BB670D">
        <w:rPr>
          <w:lang w:val="en-US"/>
        </w:rPr>
        <w:t xml:space="preserve">            </w:t>
      </w:r>
      <w:proofErr w:type="spellStart"/>
      <w:r w:rsidRPr="00BB670D">
        <w:t>return</w:t>
      </w:r>
      <w:proofErr w:type="spellEnd"/>
      <w:r w:rsidRPr="00BB670D">
        <w:t xml:space="preserve"> </w:t>
      </w:r>
      <w:proofErr w:type="spellStart"/>
      <w:proofErr w:type="gramStart"/>
      <w:r w:rsidRPr="00BB670D">
        <w:t>NotFound</w:t>
      </w:r>
      <w:proofErr w:type="spellEnd"/>
      <w:r w:rsidRPr="00BB670D">
        <w:t>(</w:t>
      </w:r>
      <w:proofErr w:type="gramEnd"/>
      <w:r w:rsidRPr="00BB670D">
        <w:t>"Данные не найдены");</w:t>
      </w:r>
    </w:p>
    <w:p w14:paraId="44B3E416" w14:textId="77777777" w:rsidR="00BB670D" w:rsidRPr="00BB670D" w:rsidRDefault="00BB670D" w:rsidP="00BB670D">
      <w:pPr>
        <w:pStyle w:val="aff1"/>
      </w:pPr>
    </w:p>
    <w:p w14:paraId="44420AB1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 xml:space="preserve">return </w:t>
      </w:r>
      <w:proofErr w:type="gramStart"/>
      <w:r w:rsidRPr="00BB670D">
        <w:rPr>
          <w:lang w:val="en-US"/>
        </w:rPr>
        <w:t>intersections;</w:t>
      </w:r>
      <w:proofErr w:type="gramEnd"/>
    </w:p>
    <w:p w14:paraId="34A0F4F4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352631" w:rsidRDefault="00BB670D" w:rsidP="00BB670D">
      <w:pPr>
        <w:pStyle w:val="aff1"/>
      </w:pPr>
      <w:r w:rsidRPr="00BB670D">
        <w:rPr>
          <w:lang w:val="en-US"/>
        </w:rPr>
        <w:t xml:space="preserve">    </w:t>
      </w:r>
      <w:r w:rsidRPr="00352631">
        <w:t>{</w:t>
      </w:r>
    </w:p>
    <w:p w14:paraId="5633429E" w14:textId="77777777" w:rsidR="00BB670D" w:rsidRPr="00352631" w:rsidRDefault="00BB670D" w:rsidP="00BB670D">
      <w:pPr>
        <w:pStyle w:val="aff1"/>
      </w:pPr>
      <w:r w:rsidRPr="00352631">
        <w:t xml:space="preserve">        </w:t>
      </w:r>
      <w:r w:rsidRPr="00137392">
        <w:rPr>
          <w:lang w:val="en-US"/>
        </w:rPr>
        <w:t>return</w:t>
      </w:r>
      <w:r w:rsidRPr="00352631">
        <w:t xml:space="preserve"> </w:t>
      </w:r>
      <w:proofErr w:type="spellStart"/>
      <w:proofErr w:type="gramStart"/>
      <w:r w:rsidRPr="00137392">
        <w:rPr>
          <w:lang w:val="en-US"/>
        </w:rPr>
        <w:t>StatusCode</w:t>
      </w:r>
      <w:proofErr w:type="spellEnd"/>
      <w:r w:rsidRPr="00352631">
        <w:t>(</w:t>
      </w:r>
      <w:proofErr w:type="gramEnd"/>
      <w:r w:rsidRPr="00352631">
        <w:t>500, "</w:t>
      </w:r>
      <w:r w:rsidRPr="00BB670D">
        <w:t>Ошибка</w:t>
      </w:r>
      <w:r w:rsidRPr="00352631">
        <w:t xml:space="preserve"> </w:t>
      </w:r>
      <w:r w:rsidRPr="00BB670D">
        <w:t>сервера</w:t>
      </w:r>
      <w:r w:rsidRPr="00352631">
        <w:t>"</w:t>
      </w:r>
      <w:proofErr w:type="gramStart"/>
      <w:r w:rsidRPr="00352631">
        <w:t>);</w:t>
      </w:r>
      <w:proofErr w:type="gramEnd"/>
    </w:p>
    <w:p w14:paraId="078F7927" w14:textId="77777777" w:rsidR="00BB670D" w:rsidRPr="00352631" w:rsidRDefault="00BB670D" w:rsidP="00BB670D">
      <w:pPr>
        <w:pStyle w:val="aff1"/>
      </w:pPr>
      <w:r w:rsidRPr="00352631">
        <w:t xml:space="preserve">    }</w:t>
      </w:r>
    </w:p>
    <w:p w14:paraId="5508B531" w14:textId="262777CE" w:rsidR="00BB670D" w:rsidRPr="00352631" w:rsidRDefault="00BB670D" w:rsidP="00BB670D">
      <w:pPr>
        <w:pStyle w:val="aff1"/>
      </w:pPr>
      <w:r w:rsidRPr="00352631">
        <w:t>}</w:t>
      </w:r>
    </w:p>
    <w:p w14:paraId="6082F234" w14:textId="1B935AB8" w:rsidR="00137392" w:rsidRDefault="00137392" w:rsidP="000C03D0">
      <w:pPr>
        <w:pStyle w:val="a3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proofErr w:type="spellStart"/>
      <w:r>
        <w:rPr>
          <w:lang w:val="en-US"/>
        </w:rPr>
        <w:t>EventsController</w:t>
      </w:r>
      <w:proofErr w:type="spellEnd"/>
      <w:r>
        <w:t xml:space="preserve">. </w:t>
      </w:r>
      <w:r>
        <w:rPr>
          <w:lang w:val="en-US"/>
        </w:rPr>
        <w:t>POST</w:t>
      </w:r>
      <w:r w:rsidR="00312F6A">
        <w:t>-метод для создания нового события</w:t>
      </w:r>
      <w:r>
        <w:t xml:space="preserve">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3"/>
      </w:pPr>
    </w:p>
    <w:p w14:paraId="0E8284DC" w14:textId="23C0DE4E" w:rsidR="00656298" w:rsidRDefault="00656298" w:rsidP="00656298">
      <w:r>
        <w:lastRenderedPageBreak/>
        <w:t>Листинг 11 – Код</w:t>
      </w:r>
      <w:r w:rsidR="00312F6A">
        <w:t xml:space="preserve"> метода</w:t>
      </w:r>
      <w:r>
        <w:t xml:space="preserve"> добавления нового события</w:t>
      </w:r>
    </w:p>
    <w:p w14:paraId="605497BE" w14:textId="6DA81763" w:rsidR="00E729A1" w:rsidRPr="00694ADD" w:rsidRDefault="00E729A1" w:rsidP="00E729A1">
      <w:pPr>
        <w:pStyle w:val="aff1"/>
      </w:pPr>
      <w:r w:rsidRPr="002F30CD">
        <w:t xml:space="preserve">// </w:t>
      </w:r>
      <w:r w:rsidR="00694ADD">
        <w:rPr>
          <w:lang w:val="en-US"/>
        </w:rPr>
        <w:t>POST</w:t>
      </w:r>
      <w:r w:rsidR="00694ADD">
        <w:t>-метод создания нового события</w:t>
      </w:r>
    </w:p>
    <w:p w14:paraId="26664DE6" w14:textId="59886341" w:rsidR="00656298" w:rsidRPr="002F30CD" w:rsidRDefault="00656298" w:rsidP="00656298">
      <w:pPr>
        <w:pStyle w:val="aff1"/>
      </w:pPr>
      <w:r w:rsidRPr="002F30CD">
        <w:t>[</w:t>
      </w:r>
      <w:proofErr w:type="spellStart"/>
      <w:r w:rsidRPr="00656298">
        <w:rPr>
          <w:lang w:val="en-US"/>
        </w:rPr>
        <w:t>HttpPost</w:t>
      </w:r>
      <w:proofErr w:type="spellEnd"/>
      <w:r w:rsidRPr="002F30CD">
        <w:t>]</w:t>
      </w:r>
    </w:p>
    <w:p w14:paraId="3DC72AA0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>public async Task&lt;</w:t>
      </w:r>
      <w:proofErr w:type="spellStart"/>
      <w:r w:rsidRPr="00656298">
        <w:rPr>
          <w:lang w:val="en-US"/>
        </w:rPr>
        <w:t>ActionResult</w:t>
      </w:r>
      <w:proofErr w:type="spellEnd"/>
      <w:r w:rsidRPr="00656298">
        <w:rPr>
          <w:lang w:val="en-US"/>
        </w:rPr>
        <w:t xml:space="preserve">&lt;Event&gt;&gt; </w:t>
      </w:r>
      <w:proofErr w:type="spellStart"/>
      <w:proofErr w:type="gramStart"/>
      <w:r w:rsidRPr="00F1485B">
        <w:rPr>
          <w:lang w:val="en-US"/>
        </w:rPr>
        <w:t>PostEvent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 xml:space="preserve">Event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</w:t>
      </w:r>
    </w:p>
    <w:p w14:paraId="1CBB0D33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if 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 xml:space="preserve"> == null)</w:t>
      </w:r>
    </w:p>
    <w:p w14:paraId="35C5302E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3D568C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    return</w:t>
      </w:r>
      <w:r w:rsidRPr="003D568C">
        <w:rPr>
          <w:lang w:val="en-US"/>
        </w:rPr>
        <w:t xml:space="preserve"> </w:t>
      </w:r>
      <w:proofErr w:type="spellStart"/>
      <w:proofErr w:type="gramStart"/>
      <w:r w:rsidRPr="00656298">
        <w:rPr>
          <w:lang w:val="en-US"/>
        </w:rPr>
        <w:t>BadRequest</w:t>
      </w:r>
      <w:proofErr w:type="spellEnd"/>
      <w:r w:rsidRPr="003D568C">
        <w:rPr>
          <w:lang w:val="en-US"/>
        </w:rPr>
        <w:t>(</w:t>
      </w:r>
      <w:proofErr w:type="gramEnd"/>
      <w:r w:rsidRPr="003D568C">
        <w:rPr>
          <w:lang w:val="en-US"/>
        </w:rPr>
        <w:t>"</w:t>
      </w:r>
      <w:r w:rsidRPr="00656298">
        <w:t>Событие</w:t>
      </w:r>
      <w:r w:rsidRPr="003D568C">
        <w:rPr>
          <w:lang w:val="en-US"/>
        </w:rPr>
        <w:t xml:space="preserve"> </w:t>
      </w:r>
      <w:r w:rsidRPr="00656298">
        <w:t>необходимо</w:t>
      </w:r>
      <w:r w:rsidRPr="003D568C">
        <w:rPr>
          <w:lang w:val="en-US"/>
        </w:rPr>
        <w:t xml:space="preserve"> </w:t>
      </w:r>
      <w:r w:rsidRPr="00656298">
        <w:t>заполнить</w:t>
      </w:r>
      <w:r w:rsidRPr="003D568C">
        <w:rPr>
          <w:lang w:val="en-US"/>
        </w:rPr>
        <w:t>."</w:t>
      </w:r>
      <w:proofErr w:type="gramStart"/>
      <w:r w:rsidRPr="003D568C">
        <w:rPr>
          <w:lang w:val="en-US"/>
        </w:rPr>
        <w:t>);</w:t>
      </w:r>
      <w:proofErr w:type="gramEnd"/>
    </w:p>
    <w:p w14:paraId="78C80B4B" w14:textId="77777777" w:rsidR="00656298" w:rsidRPr="00656298" w:rsidRDefault="00656298" w:rsidP="00656298">
      <w:pPr>
        <w:pStyle w:val="aff1"/>
        <w:rPr>
          <w:lang w:val="en-US"/>
        </w:rPr>
      </w:pPr>
      <w:r w:rsidRPr="003D568C">
        <w:rPr>
          <w:lang w:val="en-US"/>
        </w:rPr>
        <w:t xml:space="preserve">        </w:t>
      </w:r>
      <w:r w:rsidRPr="00656298">
        <w:rPr>
          <w:lang w:val="en-US"/>
        </w:rPr>
        <w:t>}</w:t>
      </w:r>
    </w:p>
    <w:p w14:paraId="2D662BAA" w14:textId="77777777" w:rsidR="00656298" w:rsidRPr="00656298" w:rsidRDefault="00656298" w:rsidP="00656298">
      <w:pPr>
        <w:pStyle w:val="aff1"/>
        <w:rPr>
          <w:lang w:val="en-US"/>
        </w:rPr>
      </w:pPr>
    </w:p>
    <w:p w14:paraId="43A5F67E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if </w:t>
      </w:r>
      <w:proofErr w:type="gramStart"/>
      <w:r w:rsidRPr="00656298">
        <w:rPr>
          <w:lang w:val="en-US"/>
        </w:rPr>
        <w:t>(!</w:t>
      </w:r>
      <w:proofErr w:type="spellStart"/>
      <w:r w:rsidRPr="00656298">
        <w:rPr>
          <w:lang w:val="en-US"/>
        </w:rPr>
        <w:t>ModelState.IsValid</w:t>
      </w:r>
      <w:proofErr w:type="spellEnd"/>
      <w:proofErr w:type="gramEnd"/>
      <w:r w:rsidRPr="00656298">
        <w:rPr>
          <w:lang w:val="en-US"/>
        </w:rPr>
        <w:t>)</w:t>
      </w:r>
    </w:p>
    <w:p w14:paraId="50EE2287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proofErr w:type="gram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spellStart"/>
      <w:proofErr w:type="gramEnd"/>
      <w:r w:rsidRPr="00656298">
        <w:rPr>
          <w:lang w:val="en-US"/>
        </w:rPr>
        <w:t>ModelState</w:t>
      </w:r>
      <w:proofErr w:type="spellEnd"/>
      <w:proofErr w:type="gramStart"/>
      <w:r w:rsidRPr="00656298">
        <w:rPr>
          <w:lang w:val="en-US"/>
        </w:rPr>
        <w:t>);</w:t>
      </w:r>
      <w:proofErr w:type="gramEnd"/>
    </w:p>
    <w:p w14:paraId="198DCB23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ff1"/>
        <w:rPr>
          <w:lang w:val="en-US"/>
        </w:rPr>
      </w:pPr>
    </w:p>
    <w:p w14:paraId="4DE97FC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_</w:t>
      </w:r>
      <w:proofErr w:type="spellStart"/>
      <w:proofErr w:type="gramStart"/>
      <w:r w:rsidRPr="00656298">
        <w:rPr>
          <w:lang w:val="en-US"/>
        </w:rPr>
        <w:t>context.Events.Add</w:t>
      </w:r>
      <w:proofErr w:type="spellEnd"/>
      <w:proofErr w:type="gram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newEvent</w:t>
      </w:r>
      <w:proofErr w:type="spellEnd"/>
      <w:proofErr w:type="gramStart"/>
      <w:r w:rsidRPr="00656298">
        <w:rPr>
          <w:lang w:val="en-US"/>
        </w:rPr>
        <w:t>);</w:t>
      </w:r>
      <w:proofErr w:type="gramEnd"/>
    </w:p>
    <w:p w14:paraId="11D8115F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await _</w:t>
      </w:r>
      <w:proofErr w:type="spellStart"/>
      <w:proofErr w:type="gramStart"/>
      <w:r w:rsidRPr="00656298">
        <w:rPr>
          <w:lang w:val="en-US"/>
        </w:rPr>
        <w:t>context.SaveChangesAsync</w:t>
      </w:r>
      <w:proofErr w:type="spellEnd"/>
      <w:proofErr w:type="gramEnd"/>
      <w:r w:rsidRPr="00656298">
        <w:rPr>
          <w:lang w:val="en-US"/>
        </w:rPr>
        <w:t>(</w:t>
      </w:r>
      <w:proofErr w:type="gramStart"/>
      <w:r w:rsidRPr="00656298">
        <w:rPr>
          <w:lang w:val="en-US"/>
        </w:rPr>
        <w:t>);</w:t>
      </w:r>
      <w:proofErr w:type="gramEnd"/>
    </w:p>
    <w:p w14:paraId="291F2AB3" w14:textId="77777777" w:rsidR="00656298" w:rsidRPr="00656298" w:rsidRDefault="00656298" w:rsidP="00656298">
      <w:pPr>
        <w:pStyle w:val="aff1"/>
        <w:rPr>
          <w:lang w:val="en-US"/>
        </w:rPr>
      </w:pPr>
    </w:p>
    <w:p w14:paraId="2BB5EFEB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CreatedAtAction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"</w:t>
      </w:r>
      <w:proofErr w:type="spellStart"/>
      <w:r w:rsidRPr="00656298">
        <w:rPr>
          <w:lang w:val="en-US"/>
        </w:rPr>
        <w:t>GetEvent</w:t>
      </w:r>
      <w:proofErr w:type="spellEnd"/>
      <w:r w:rsidRPr="00656298">
        <w:rPr>
          <w:lang w:val="en-US"/>
        </w:rPr>
        <w:t xml:space="preserve">", new </w:t>
      </w:r>
      <w:proofErr w:type="gramStart"/>
      <w:r w:rsidRPr="00656298">
        <w:rPr>
          <w:lang w:val="en-US"/>
        </w:rPr>
        <w:t>{ id</w:t>
      </w:r>
      <w:proofErr w:type="gramEnd"/>
      <w:r w:rsidRPr="00656298">
        <w:rPr>
          <w:lang w:val="en-US"/>
        </w:rPr>
        <w:t xml:space="preserve"> = </w:t>
      </w:r>
      <w:proofErr w:type="spellStart"/>
      <w:proofErr w:type="gramStart"/>
      <w:r w:rsidRPr="00656298">
        <w:rPr>
          <w:lang w:val="en-US"/>
        </w:rPr>
        <w:t>newEvent.EventId</w:t>
      </w:r>
      <w:proofErr w:type="spellEnd"/>
      <w:r w:rsidRPr="00656298">
        <w:rPr>
          <w:lang w:val="en-US"/>
        </w:rPr>
        <w:t xml:space="preserve"> }</w:t>
      </w:r>
      <w:proofErr w:type="gramEnd"/>
      <w:r w:rsidRPr="00656298">
        <w:rPr>
          <w:lang w:val="en-US"/>
        </w:rPr>
        <w:t xml:space="preserve">, </w:t>
      </w:r>
      <w:proofErr w:type="spellStart"/>
      <w:r w:rsidRPr="00656298">
        <w:rPr>
          <w:lang w:val="en-US"/>
        </w:rPr>
        <w:t>newEvent</w:t>
      </w:r>
      <w:proofErr w:type="spellEnd"/>
      <w:proofErr w:type="gramStart"/>
      <w:r w:rsidRPr="00656298">
        <w:rPr>
          <w:lang w:val="en-US"/>
        </w:rPr>
        <w:t>);</w:t>
      </w:r>
      <w:proofErr w:type="gramEnd"/>
    </w:p>
    <w:p w14:paraId="2C299844" w14:textId="605A8208" w:rsidR="002571CB" w:rsidRPr="003D568C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{</w:t>
      </w:r>
    </w:p>
    <w:p w14:paraId="7A864AF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StatusCode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</w:t>
      </w:r>
      <w:proofErr w:type="gramStart"/>
      <w:r w:rsidRPr="00656298">
        <w:rPr>
          <w:lang w:val="en-US"/>
        </w:rPr>
        <w:t>);</w:t>
      </w:r>
      <w:proofErr w:type="gramEnd"/>
    </w:p>
    <w:p w14:paraId="0CF7331D" w14:textId="77777777" w:rsidR="00656298" w:rsidRPr="0038734E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</w:t>
      </w:r>
      <w:r w:rsidRPr="0038734E">
        <w:rPr>
          <w:lang w:val="en-US"/>
        </w:rPr>
        <w:t>}</w:t>
      </w:r>
    </w:p>
    <w:p w14:paraId="19480098" w14:textId="02708E5F" w:rsidR="00656298" w:rsidRPr="00137392" w:rsidRDefault="00656298" w:rsidP="00656298">
      <w:pPr>
        <w:pStyle w:val="aff1"/>
      </w:pPr>
      <w:r w:rsidRPr="00656298">
        <w:t>}</w:t>
      </w:r>
    </w:p>
    <w:p w14:paraId="797B9308" w14:textId="77777777" w:rsidR="007B1296" w:rsidRPr="007B1296" w:rsidRDefault="007B1296" w:rsidP="007B1296">
      <w:pPr>
        <w:pStyle w:val="2"/>
      </w:pPr>
      <w:bookmarkStart w:id="15" w:name="_Toc199961358"/>
      <w:r>
        <w:t>Разработка мобильного приложения</w:t>
      </w:r>
      <w:bookmarkEnd w:id="15"/>
    </w:p>
    <w:p w14:paraId="14C49D55" w14:textId="72B820F8" w:rsidR="00BB22C1" w:rsidRPr="0038734E" w:rsidRDefault="005D2331" w:rsidP="00BB22C1">
      <w:pPr>
        <w:pStyle w:val="a3"/>
      </w:pPr>
      <w:r w:rsidRPr="005D2331">
        <w:t xml:space="preserve">Мобильное приложение разрабатывается </w:t>
      </w:r>
      <w:r w:rsidR="00651040">
        <w:t>для ОС</w:t>
      </w:r>
      <w:r w:rsidRPr="005D2331">
        <w:t xml:space="preserve"> </w:t>
      </w:r>
      <w:proofErr w:type="spellStart"/>
      <w:r w:rsidRPr="005D2331">
        <w:t>Android</w:t>
      </w:r>
      <w:proofErr w:type="spellEnd"/>
      <w:r w:rsidRPr="005D2331">
        <w:t xml:space="preserve"> с применением языка </w:t>
      </w:r>
      <w:proofErr w:type="spellStart"/>
      <w:r w:rsidRPr="005D2331">
        <w:t>Kotlin</w:t>
      </w:r>
      <w:proofErr w:type="spellEnd"/>
      <w:r w:rsidR="00352631" w:rsidRPr="00352631">
        <w:t xml:space="preserve">. </w:t>
      </w:r>
      <w:r w:rsidR="00B3261D" w:rsidRPr="00B3261D">
        <w:t xml:space="preserve">Средой разработки выступает </w:t>
      </w:r>
      <w:proofErr w:type="spellStart"/>
      <w:r w:rsidR="00B3261D" w:rsidRPr="00B3261D">
        <w:t>Android</w:t>
      </w:r>
      <w:proofErr w:type="spellEnd"/>
      <w:r w:rsidR="00B3261D" w:rsidRPr="00B3261D">
        <w:t xml:space="preserve"> Studio, предоставляющая мощный инструментарий для создания, отладки и тестирования </w:t>
      </w:r>
      <w:proofErr w:type="spellStart"/>
      <w:r w:rsidR="00B3261D" w:rsidRPr="00B3261D">
        <w:t>Android</w:t>
      </w:r>
      <w:proofErr w:type="spellEnd"/>
      <w:r w:rsidR="00B3261D" w:rsidRPr="00B3261D">
        <w:t xml:space="preserve">-приложений, а также полную поддержку </w:t>
      </w:r>
      <w:proofErr w:type="spellStart"/>
      <w:r w:rsidR="00B3261D" w:rsidRPr="00B3261D">
        <w:t>Kotlin</w:t>
      </w:r>
      <w:proofErr w:type="spellEnd"/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_Ref199694509 \r \h </w:instrText>
      </w:r>
      <w:r w:rsidR="00651040">
        <w:fldChar w:fldCharType="separate"/>
      </w:r>
      <w:r w:rsidR="00651040">
        <w:t>4</w:t>
      </w:r>
      <w:r w:rsidR="00651040">
        <w:fldChar w:fldCharType="end"/>
      </w:r>
      <w:r w:rsidR="00651040" w:rsidRPr="00651040">
        <w:t>]</w:t>
      </w:r>
      <w:r w:rsidR="00B3261D" w:rsidRPr="00B3261D">
        <w:t>.</w:t>
      </w:r>
    </w:p>
    <w:p w14:paraId="325C849B" w14:textId="11842398" w:rsidR="00B3261D" w:rsidRDefault="00E17D02" w:rsidP="00BB22C1">
      <w:pPr>
        <w:pStyle w:val="a3"/>
      </w:pPr>
      <w:r w:rsidRPr="00E17D02">
        <w:t>В архитектуре приложения используется модель MVVM. Модель</w:t>
      </w:r>
      <w:r>
        <w:t xml:space="preserve"> </w:t>
      </w:r>
      <w:r w:rsidRPr="00E17D02">
        <w:t xml:space="preserve">представляет собой слой данных, содержащий классы, отвечающие за получение и хранение информации. </w:t>
      </w:r>
      <w:proofErr w:type="spellStart"/>
      <w:r w:rsidRPr="00E17D02">
        <w:t>ViewModel</w:t>
      </w:r>
      <w:proofErr w:type="spellEnd"/>
      <w:r w:rsidRPr="00E17D02">
        <w:t>, в свою очередь, содержит логику обработки пользовательских действий, занимается подготовкой и трансформацией данных, а также обеспечивает связь между моделью и представлением</w:t>
      </w:r>
      <w:r>
        <w:t>.</w:t>
      </w:r>
    </w:p>
    <w:p w14:paraId="20C333BB" w14:textId="503119B6" w:rsidR="008B3879" w:rsidRPr="006D6C38" w:rsidRDefault="008B3879" w:rsidP="00BB22C1">
      <w:pPr>
        <w:pStyle w:val="a3"/>
      </w:pPr>
      <w:r>
        <w:lastRenderedPageBreak/>
        <w:t xml:space="preserve">На рисунке 7 представлено отображение одного из элементов списка </w:t>
      </w:r>
      <w:r>
        <w:rPr>
          <w:lang w:val="en-US"/>
        </w:rPr>
        <w:t>Intersections</w:t>
      </w:r>
      <w:r w:rsidR="006D6C38">
        <w:t>.</w:t>
      </w:r>
    </w:p>
    <w:p w14:paraId="34A235E1" w14:textId="0363B850" w:rsidR="008B3879" w:rsidRPr="008B3879" w:rsidRDefault="008B3879" w:rsidP="008B3879">
      <w:pPr>
        <w:pStyle w:val="afe"/>
      </w:pPr>
      <w:r>
        <w:rPr>
          <w:lang w:eastAsia="ru-RU"/>
        </w:rPr>
        <w:drawing>
          <wp:inline distT="0" distB="0" distL="0" distR="0" wp14:anchorId="23A2840B" wp14:editId="59A723A0">
            <wp:extent cx="4187706" cy="1736970"/>
            <wp:effectExtent l="0" t="0" r="3810" b="0"/>
            <wp:docPr id="79841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8093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06" cy="17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E1B" w14:textId="15D2FCDF" w:rsidR="008B3879" w:rsidRPr="0038734E" w:rsidRDefault="008B3879" w:rsidP="008B3879">
      <w:pPr>
        <w:pStyle w:val="aff"/>
        <w:rPr>
          <w:lang w:val="en-US"/>
        </w:rPr>
      </w:pPr>
      <w:r>
        <w:t>Рисунок</w:t>
      </w:r>
      <w:r w:rsidRPr="0038734E">
        <w:rPr>
          <w:lang w:val="en-US"/>
        </w:rPr>
        <w:t xml:space="preserve"> 7 – </w:t>
      </w:r>
      <w:proofErr w:type="spellStart"/>
      <w:r>
        <w:rPr>
          <w:lang w:val="en-US"/>
        </w:rPr>
        <w:t>TrafficTrackingApp</w:t>
      </w:r>
      <w:proofErr w:type="spellEnd"/>
      <w:r w:rsidRPr="0038734E">
        <w:rPr>
          <w:lang w:val="en-US"/>
        </w:rPr>
        <w:t xml:space="preserve">. </w:t>
      </w:r>
      <w:r>
        <w:t>Вид</w:t>
      </w:r>
      <w:r w:rsidRPr="0038734E">
        <w:rPr>
          <w:lang w:val="en-US"/>
        </w:rPr>
        <w:t xml:space="preserve"> </w:t>
      </w:r>
      <w:r>
        <w:t>элемента</w:t>
      </w:r>
      <w:r w:rsidRPr="0038734E">
        <w:rPr>
          <w:lang w:val="en-US"/>
        </w:rPr>
        <w:t xml:space="preserve"> </w:t>
      </w:r>
      <w:r>
        <w:t>списка</w:t>
      </w:r>
      <w:r w:rsidRPr="0038734E">
        <w:rPr>
          <w:lang w:val="en-US"/>
        </w:rPr>
        <w:t xml:space="preserve"> </w:t>
      </w:r>
      <w:r>
        <w:rPr>
          <w:lang w:val="en-US"/>
        </w:rPr>
        <w:t>Intersections</w:t>
      </w:r>
    </w:p>
    <w:p w14:paraId="137D1609" w14:textId="4A847B7A" w:rsidR="00462322" w:rsidRDefault="00AD1F45" w:rsidP="00462322">
      <w:pPr>
        <w:pStyle w:val="a3"/>
      </w:pPr>
      <w:r w:rsidRPr="00AD1F45">
        <w:t xml:space="preserve">При нажатии на перекресток раскрывается информация о светофорах и событиях, которые связаны с выбранным перекрестком. </w:t>
      </w:r>
      <w:r w:rsidR="008F2E2A">
        <w:t>Вид панели</w:t>
      </w:r>
      <w:r w:rsidRPr="00AD1F45">
        <w:t xml:space="preserve"> светофоров приведено на рисунке 8</w:t>
      </w:r>
      <w:r w:rsidR="00685BC8">
        <w:t>.</w:t>
      </w:r>
    </w:p>
    <w:p w14:paraId="03DB86DE" w14:textId="2D2DCF65" w:rsidR="00685BC8" w:rsidRPr="006D6C38" w:rsidRDefault="00685BC8" w:rsidP="00685BC8">
      <w:pPr>
        <w:pStyle w:val="afe"/>
      </w:pPr>
      <w:r w:rsidRPr="00685BC8">
        <w:rPr>
          <w:lang w:eastAsia="ru-RU"/>
        </w:rPr>
        <w:drawing>
          <wp:inline distT="0" distB="0" distL="0" distR="0" wp14:anchorId="517A3094" wp14:editId="3A4C44F2">
            <wp:extent cx="3571004" cy="2785644"/>
            <wp:effectExtent l="0" t="0" r="0" b="0"/>
            <wp:docPr id="174483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33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04" cy="27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3D5" w14:textId="6C0A0E8E" w:rsidR="008B3879" w:rsidRDefault="00685BC8" w:rsidP="00685BC8">
      <w:pPr>
        <w:pStyle w:val="aff"/>
      </w:pPr>
      <w:r>
        <w:t xml:space="preserve">Рисунок 8 – </w:t>
      </w:r>
      <w:proofErr w:type="spellStart"/>
      <w:r>
        <w:rPr>
          <w:lang w:val="en-US"/>
        </w:rPr>
        <w:t>TrafficTrackingApp</w:t>
      </w:r>
      <w:proofErr w:type="spellEnd"/>
      <w:r w:rsidRPr="008B3879">
        <w:t>.</w:t>
      </w:r>
      <w:r>
        <w:t xml:space="preserve"> Вид </w:t>
      </w:r>
      <w:r w:rsidR="00462322">
        <w:t xml:space="preserve">панели для </w:t>
      </w:r>
      <w:r>
        <w:t>отображения светофоров</w:t>
      </w:r>
    </w:p>
    <w:p w14:paraId="46C30462" w14:textId="2BBA19CB" w:rsidR="00AD1F45" w:rsidRDefault="00AD1F45" w:rsidP="00AD1F45">
      <w:pPr>
        <w:pStyle w:val="a3"/>
      </w:pPr>
      <w:r w:rsidRPr="00AD1F45">
        <w:t xml:space="preserve">На рисунке 9 </w:t>
      </w:r>
      <w:r w:rsidR="008F2E2A">
        <w:t>представлен вид панели</w:t>
      </w:r>
      <w:r w:rsidRPr="00AD1F45">
        <w:t xml:space="preserve"> событий, связанных с перекрестком, и индикация по влиянию на трафик</w:t>
      </w:r>
      <w:r w:rsidR="009C6767">
        <w:t>.</w:t>
      </w:r>
    </w:p>
    <w:p w14:paraId="5D1E240F" w14:textId="224B8892" w:rsidR="009C6767" w:rsidRDefault="009C6767" w:rsidP="00AD1F45">
      <w:pPr>
        <w:pStyle w:val="afe"/>
      </w:pPr>
      <w:r w:rsidRPr="009C6767">
        <w:rPr>
          <w:lang w:eastAsia="ru-RU"/>
        </w:rPr>
        <w:lastRenderedPageBreak/>
        <w:drawing>
          <wp:inline distT="0" distB="0" distL="0" distR="0" wp14:anchorId="58D5D74C" wp14:editId="5A2693FD">
            <wp:extent cx="3844913" cy="2552185"/>
            <wp:effectExtent l="0" t="0" r="3810" b="635"/>
            <wp:docPr id="170197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851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13" cy="25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5C" w14:textId="50ED60F3" w:rsidR="00AD1F45" w:rsidRDefault="00AD1F45" w:rsidP="00AD1F45">
      <w:pPr>
        <w:pStyle w:val="aff"/>
      </w:pPr>
      <w:r>
        <w:t xml:space="preserve">Рисунок 9 – </w:t>
      </w:r>
      <w:proofErr w:type="spellStart"/>
      <w:r w:rsidR="00E946C5">
        <w:rPr>
          <w:lang w:val="en-US"/>
        </w:rPr>
        <w:t>TrafficTrackingApp</w:t>
      </w:r>
      <w:proofErr w:type="spellEnd"/>
      <w:r w:rsidRPr="008B3879">
        <w:t>.</w:t>
      </w:r>
      <w:r>
        <w:t xml:space="preserve"> Вид</w:t>
      </w:r>
      <w:r w:rsidR="00462322">
        <w:t xml:space="preserve"> панели для</w:t>
      </w:r>
      <w:r>
        <w:t xml:space="preserve"> отображения событий</w:t>
      </w:r>
    </w:p>
    <w:p w14:paraId="7810E3CF" w14:textId="5A3D35CE" w:rsidR="00E946C5" w:rsidRDefault="00F060CE" w:rsidP="00F060CE">
      <w:pPr>
        <w:pStyle w:val="a3"/>
        <w:rPr>
          <w:lang w:val="en-US"/>
        </w:rPr>
      </w:pPr>
      <w:r>
        <w:t>В верхней панели на главном экране приложения при нажатии кнопки «+»</w:t>
      </w:r>
      <w:r w:rsidR="00431AB3">
        <w:t xml:space="preserve"> откроется окно для добавления события. </w:t>
      </w:r>
      <w:r w:rsidR="008F2E2A">
        <w:t>Вид</w:t>
      </w:r>
      <w:r w:rsidR="00431AB3">
        <w:t xml:space="preserve"> окна </w:t>
      </w:r>
      <w:r w:rsidR="008F2E2A">
        <w:t xml:space="preserve">добавления события </w:t>
      </w:r>
      <w:r w:rsidR="00431AB3">
        <w:t>представлен на рисунке 10.</w:t>
      </w:r>
    </w:p>
    <w:p w14:paraId="7839EC45" w14:textId="69B8F80C" w:rsidR="00AD1F45" w:rsidRPr="00E946C5" w:rsidRDefault="00E946C5" w:rsidP="00E946C5">
      <w:pPr>
        <w:pStyle w:val="afe"/>
        <w:rPr>
          <w:lang w:val="en-US"/>
        </w:rPr>
      </w:pPr>
      <w:r w:rsidRPr="00E946C5">
        <w:t xml:space="preserve"> </w:t>
      </w:r>
      <w:r w:rsidRPr="00E946C5">
        <w:rPr>
          <w:lang w:eastAsia="ru-RU"/>
        </w:rPr>
        <w:drawing>
          <wp:inline distT="0" distB="0" distL="0" distR="0" wp14:anchorId="6A7275CF" wp14:editId="0582F161">
            <wp:extent cx="3077154" cy="3564888"/>
            <wp:effectExtent l="0" t="0" r="9525" b="0"/>
            <wp:docPr id="66069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89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08" cy="35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5CB" w14:textId="2D5CD6F6" w:rsidR="00E946C5" w:rsidRPr="00E946C5" w:rsidRDefault="00E946C5" w:rsidP="00E946C5">
      <w:pPr>
        <w:pStyle w:val="aff"/>
      </w:pPr>
      <w:r>
        <w:t>Рисунок</w:t>
      </w:r>
      <w:r w:rsidRPr="0038734E">
        <w:t xml:space="preserve"> 10 – </w:t>
      </w:r>
      <w:proofErr w:type="spellStart"/>
      <w:r>
        <w:rPr>
          <w:lang w:val="en-US"/>
        </w:rPr>
        <w:t>TrafficTrackingApp</w:t>
      </w:r>
      <w:proofErr w:type="spellEnd"/>
      <w:r w:rsidRPr="0038734E">
        <w:t xml:space="preserve">. </w:t>
      </w:r>
      <w:r>
        <w:t>Вид</w:t>
      </w:r>
      <w:r w:rsidRPr="00E946C5">
        <w:t xml:space="preserve"> </w:t>
      </w:r>
      <w:r>
        <w:t>окна</w:t>
      </w:r>
      <w:r w:rsidRPr="00E946C5">
        <w:t xml:space="preserve"> </w:t>
      </w:r>
      <w:r>
        <w:t>добавления нового события</w:t>
      </w:r>
    </w:p>
    <w:p w14:paraId="56B5C1E6" w14:textId="77777777" w:rsidR="007B1296" w:rsidRDefault="007B1296" w:rsidP="007B1296">
      <w:pPr>
        <w:pStyle w:val="2"/>
      </w:pPr>
      <w:bookmarkStart w:id="16" w:name="_Toc199961359"/>
      <w:r>
        <w:lastRenderedPageBreak/>
        <w:t>Отладка и тестирование программных модулей</w:t>
      </w:r>
      <w:bookmarkEnd w:id="16"/>
    </w:p>
    <w:p w14:paraId="64767086" w14:textId="306ECC14" w:rsidR="00E0705F" w:rsidRPr="00E0705F" w:rsidRDefault="00E0705F" w:rsidP="00E0705F">
      <w:pPr>
        <w:pStyle w:val="a3"/>
      </w:pPr>
      <w:r w:rsidRPr="00E0705F">
        <w:t>Для отладки приложения используется комплекс средств Visual Studio 2022, который позволяет произвести диагностику и локализацию ошибок, внести исправления в программу с целью их устранения.</w:t>
      </w:r>
    </w:p>
    <w:p w14:paraId="2EC7A93C" w14:textId="77777777" w:rsidR="00E0705F" w:rsidRDefault="00E0705F" w:rsidP="00E0705F">
      <w:pPr>
        <w:pStyle w:val="a3"/>
      </w:pPr>
      <w:r>
        <w:t>Стандартные средства отладчика Visual Studio 2022:</w:t>
      </w:r>
    </w:p>
    <w:p w14:paraId="68285AAA" w14:textId="06B08A83" w:rsidR="00E0705F" w:rsidRPr="00E0705F" w:rsidRDefault="00E0705F" w:rsidP="00E0705F">
      <w:pPr>
        <w:pStyle w:val="a1"/>
      </w:pPr>
      <w:r>
        <w:t>для установки точки останова необходимо нажать клавишу F9, когда</w:t>
      </w:r>
      <w:r w:rsidRPr="00E0705F">
        <w:t xml:space="preserve"> </w:t>
      </w:r>
      <w:r>
        <w:t>курсор находится на необходимой строке</w:t>
      </w:r>
      <w:r w:rsidRPr="00E0705F">
        <w:t>;</w:t>
      </w:r>
    </w:p>
    <w:p w14:paraId="610C8A0B" w14:textId="18350647" w:rsidR="00E0705F" w:rsidRPr="00E0705F" w:rsidRDefault="00E0705F" w:rsidP="00E0705F">
      <w:pPr>
        <w:pStyle w:val="a1"/>
      </w:pPr>
      <w:r>
        <w:t>для включения</w:t>
      </w:r>
      <w:r w:rsidR="002B62D1">
        <w:t xml:space="preserve"> и </w:t>
      </w:r>
      <w:r>
        <w:t>отключения точек останова необходимо использовать</w:t>
      </w:r>
      <w:r w:rsidRPr="00E0705F">
        <w:t xml:space="preserve"> </w:t>
      </w:r>
      <w:r>
        <w:t>комбинацию Ctrl+F9</w:t>
      </w:r>
      <w:r w:rsidRPr="00E0705F">
        <w:t>;</w:t>
      </w:r>
    </w:p>
    <w:p w14:paraId="1B3C563D" w14:textId="5BF827F7" w:rsidR="00E0705F" w:rsidRPr="0038734E" w:rsidRDefault="00E0705F" w:rsidP="00E0705F">
      <w:pPr>
        <w:pStyle w:val="a1"/>
      </w:pPr>
      <w:r>
        <w:t>для запуска отладки с остановками на точках останова необходимо</w:t>
      </w:r>
      <w:r w:rsidRPr="00E0705F">
        <w:t xml:space="preserve"> </w:t>
      </w:r>
      <w:r>
        <w:t>нажать F5</w:t>
      </w:r>
      <w:r w:rsidRPr="00E0705F">
        <w:t>;</w:t>
      </w:r>
    </w:p>
    <w:p w14:paraId="663C9FE2" w14:textId="4BEF61CB" w:rsidR="00E0705F" w:rsidRPr="00E0705F" w:rsidRDefault="00E0705F" w:rsidP="00E0705F">
      <w:pPr>
        <w:pStyle w:val="a1"/>
      </w:pPr>
      <w:r w:rsidRPr="00E0705F">
        <w:t>для пошагового прохода без захода</w:t>
      </w:r>
      <w:r w:rsidR="002B62D1">
        <w:t xml:space="preserve"> и </w:t>
      </w:r>
      <w:r w:rsidRPr="00E0705F">
        <w:t>с заходом в методы необходимо использовать F10 и F11 соответственно.</w:t>
      </w:r>
    </w:p>
    <w:p w14:paraId="247AA0C4" w14:textId="4295018C" w:rsidR="00E0705F" w:rsidRDefault="00E0705F" w:rsidP="00E0705F">
      <w:pPr>
        <w:pStyle w:val="a1"/>
        <w:numPr>
          <w:ilvl w:val="0"/>
          <w:numId w:val="0"/>
        </w:numPr>
        <w:ind w:firstLine="709"/>
      </w:pPr>
      <w:r>
        <w:t>Процесс отладки представлен на рисунке 11.</w:t>
      </w:r>
    </w:p>
    <w:p w14:paraId="0F02B69A" w14:textId="7053AABA" w:rsidR="00E0705F" w:rsidRDefault="00653E50" w:rsidP="00653E50">
      <w:pPr>
        <w:pStyle w:val="afe"/>
      </w:pPr>
      <w:r w:rsidRPr="00653E50">
        <w:rPr>
          <w:lang w:eastAsia="ru-RU"/>
        </w:rPr>
        <w:drawing>
          <wp:inline distT="0" distB="0" distL="0" distR="0" wp14:anchorId="54C994E2" wp14:editId="3147DCEC">
            <wp:extent cx="5939790" cy="2477135"/>
            <wp:effectExtent l="0" t="0" r="3810" b="0"/>
            <wp:doc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428" w14:textId="6431C074" w:rsidR="00653E50" w:rsidRPr="00653E50" w:rsidRDefault="00653E50" w:rsidP="00653E50">
      <w:pPr>
        <w:pStyle w:val="aff"/>
      </w:pPr>
      <w:r>
        <w:t xml:space="preserve">Рисунок 11 – </w:t>
      </w:r>
      <w:r>
        <w:rPr>
          <w:lang w:val="en-US"/>
        </w:rPr>
        <w:t>Visual</w:t>
      </w:r>
      <w:r w:rsidRPr="00653E50">
        <w:t xml:space="preserve"> </w:t>
      </w:r>
      <w:r>
        <w:rPr>
          <w:lang w:val="en-US"/>
        </w:rPr>
        <w:t>Studio</w:t>
      </w:r>
      <w:r>
        <w:t xml:space="preserve"> 2022. </w:t>
      </w:r>
      <w:r w:rsidR="00462322">
        <w:t>Вид фрагмента кода с точками останова</w:t>
      </w:r>
    </w:p>
    <w:p w14:paraId="43F430D4" w14:textId="1303AD8D" w:rsidR="00BB22C1" w:rsidRDefault="002B62D1" w:rsidP="00E0705F">
      <w:pPr>
        <w:pStyle w:val="a3"/>
      </w:pPr>
      <w:r w:rsidRPr="002B62D1">
        <w:rPr>
          <w:highlight w:val="green"/>
        </w:rPr>
        <w:t>Для подтверждения правильности работы функциональности приложения выполнено тестирование.</w:t>
      </w:r>
      <w:r>
        <w:t xml:space="preserve"> </w:t>
      </w:r>
      <w:r w:rsidR="00653E50">
        <w:t>В таблице 2 представлен набор тест-кейсов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_Ref199694364 \r \h </w:instrText>
      </w:r>
      <w:r w:rsidR="00651040">
        <w:fldChar w:fldCharType="separate"/>
      </w:r>
      <w:r w:rsidR="00651040">
        <w:t>2</w:t>
      </w:r>
      <w:r w:rsidR="00651040">
        <w:fldChar w:fldCharType="end"/>
      </w:r>
      <w:r w:rsidR="00651040" w:rsidRPr="00651040">
        <w:t>]</w:t>
      </w:r>
      <w:r w:rsidR="00653E50">
        <w:t xml:space="preserve"> для тестирования приложения.</w:t>
      </w:r>
    </w:p>
    <w:p w14:paraId="5515E176" w14:textId="78C4A9AD" w:rsidR="00653E50" w:rsidRPr="004E0CD3" w:rsidRDefault="00653E50" w:rsidP="00653E50">
      <w:pPr>
        <w:pStyle w:val="aff3"/>
      </w:pPr>
      <w:r w:rsidRPr="00653E50">
        <w:rPr>
          <w:spacing w:val="40"/>
        </w:rPr>
        <w:lastRenderedPageBreak/>
        <w:t>Таблица</w:t>
      </w:r>
      <w:r>
        <w:t xml:space="preserve"> 2 – </w:t>
      </w:r>
      <w:r w:rsidR="004E0CD3">
        <w:t>Набор тестов приложения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4536"/>
        <w:gridCol w:w="1978"/>
      </w:tblGrid>
      <w:tr w:rsidR="00D82123" w14:paraId="0AC69803" w14:textId="77777777" w:rsidTr="00462322">
        <w:trPr>
          <w:trHeight w:val="625"/>
        </w:trPr>
        <w:tc>
          <w:tcPr>
            <w:tcW w:w="2830" w:type="dxa"/>
            <w:vAlign w:val="center"/>
          </w:tcPr>
          <w:p w14:paraId="7E8007D8" w14:textId="3653FA82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Действие</w:t>
            </w:r>
          </w:p>
        </w:tc>
        <w:tc>
          <w:tcPr>
            <w:tcW w:w="4536" w:type="dxa"/>
            <w:vAlign w:val="center"/>
          </w:tcPr>
          <w:p w14:paraId="10B9D2D2" w14:textId="1295502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Ожидаемый результат</w:t>
            </w:r>
          </w:p>
        </w:tc>
        <w:tc>
          <w:tcPr>
            <w:tcW w:w="1978" w:type="dxa"/>
            <w:vAlign w:val="center"/>
          </w:tcPr>
          <w:p w14:paraId="43D984C0" w14:textId="2FA53A0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Фактический результат</w:t>
            </w:r>
          </w:p>
        </w:tc>
      </w:tr>
      <w:tr w:rsidR="00D82123" w14:paraId="3F4630BF" w14:textId="77777777" w:rsidTr="00E775A9">
        <w:tc>
          <w:tcPr>
            <w:tcW w:w="2830" w:type="dxa"/>
            <w:tcBorders>
              <w:bottom w:val="single" w:sz="4" w:space="0" w:color="auto"/>
            </w:tcBorders>
          </w:tcPr>
          <w:p w14:paraId="7FC271E5" w14:textId="62F01DC4" w:rsidR="00D82123" w:rsidRPr="008F2E2A" w:rsidRDefault="0042499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Выб</w:t>
            </w:r>
            <w:r w:rsidR="00220B83">
              <w:rPr>
                <w:szCs w:val="24"/>
              </w:rPr>
              <w:t>рать</w:t>
            </w:r>
            <w:r w:rsidR="0038734E" w:rsidRPr="008F2E2A">
              <w:rPr>
                <w:szCs w:val="24"/>
              </w:rPr>
              <w:t xml:space="preserve"> элемент перекрестка в списке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19850FB" w14:textId="24F99CDD" w:rsidR="00D82123" w:rsidRPr="008F2E2A" w:rsidRDefault="00220B83" w:rsidP="008F2E2A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Открывается</w:t>
            </w:r>
            <w:r w:rsidR="0038734E" w:rsidRPr="008F2E2A">
              <w:rPr>
                <w:szCs w:val="24"/>
              </w:rPr>
              <w:t xml:space="preserve"> окн</w:t>
            </w:r>
            <w:r>
              <w:rPr>
                <w:szCs w:val="24"/>
              </w:rPr>
              <w:t>о</w:t>
            </w:r>
            <w:r w:rsidR="0038734E" w:rsidRPr="008F2E2A">
              <w:rPr>
                <w:szCs w:val="24"/>
              </w:rPr>
              <w:t xml:space="preserve"> с детальной информацией о выбранном перекрестке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2B679184" w14:textId="12695A7E" w:rsidR="00D82123" w:rsidRPr="008F2E2A" w:rsidRDefault="0038734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  <w:tr w:rsidR="00D82123" w14:paraId="775D0B76" w14:textId="77777777" w:rsidTr="009F5C8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8E748" w14:textId="33991B28" w:rsidR="00D82123" w:rsidRPr="008F2E2A" w:rsidRDefault="00220B83" w:rsidP="008F2E2A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Открыть окно</w:t>
            </w:r>
            <w:r w:rsidR="0038734E" w:rsidRPr="008F2E2A">
              <w:rPr>
                <w:szCs w:val="24"/>
              </w:rPr>
              <w:t xml:space="preserve"> добавления нового события</w:t>
            </w:r>
            <w:r>
              <w:rPr>
                <w:szCs w:val="24"/>
              </w:rPr>
              <w:t xml:space="preserve"> и</w:t>
            </w:r>
            <w:r w:rsidR="0038734E" w:rsidRPr="008F2E2A">
              <w:rPr>
                <w:szCs w:val="24"/>
              </w:rPr>
              <w:t xml:space="preserve"> </w:t>
            </w:r>
            <w:r w:rsidR="0042499E">
              <w:rPr>
                <w:szCs w:val="24"/>
              </w:rPr>
              <w:t>в</w:t>
            </w:r>
            <w:r>
              <w:rPr>
                <w:szCs w:val="24"/>
              </w:rPr>
              <w:t>вести</w:t>
            </w:r>
            <w:r w:rsidR="0038734E" w:rsidRPr="008F2E2A">
              <w:rPr>
                <w:szCs w:val="24"/>
              </w:rPr>
              <w:t xml:space="preserve"> в соответствующие поля </w:t>
            </w:r>
            <w:r w:rsidR="00254896" w:rsidRPr="008F2E2A">
              <w:rPr>
                <w:szCs w:val="24"/>
              </w:rPr>
              <w:t>корректные данные</w:t>
            </w:r>
            <w:r w:rsidR="0038734E" w:rsidRPr="008F2E2A">
              <w:rPr>
                <w:szCs w:val="24"/>
              </w:rPr>
              <w:t>: Тип – «ДТП», начало –</w:t>
            </w:r>
            <w:r w:rsidR="00646F24" w:rsidRPr="008F2E2A">
              <w:rPr>
                <w:szCs w:val="24"/>
              </w:rPr>
              <w:t xml:space="preserve"> «2025-04-13 16:00», </w:t>
            </w:r>
            <w:r w:rsidR="009F5C82">
              <w:rPr>
                <w:szCs w:val="24"/>
              </w:rPr>
              <w:t xml:space="preserve">конец – «2025-04-13 17:00», влияние </w:t>
            </w:r>
            <w:r w:rsidR="009F5C82" w:rsidRPr="008F2E2A">
              <w:rPr>
                <w:szCs w:val="24"/>
              </w:rPr>
              <w:t>на трафик – 3, код перекрестка – 1. Нажать на кнопку «Добавление»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D6B1A" w14:textId="14E70AA1" w:rsidR="00D82123" w:rsidRPr="008F2E2A" w:rsidRDefault="00220B83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Добавлено новое событие</w:t>
            </w:r>
            <w:r w:rsidR="0038734E" w:rsidRPr="008F2E2A">
              <w:rPr>
                <w:szCs w:val="24"/>
              </w:rPr>
              <w:t xml:space="preserve"> в БД в таблицу </w:t>
            </w:r>
            <w:r w:rsidR="0038734E" w:rsidRPr="008F2E2A">
              <w:rPr>
                <w:szCs w:val="24"/>
                <w:lang w:val="en-US"/>
              </w:rPr>
              <w:t>Event</w:t>
            </w:r>
            <w:r w:rsidR="0038734E" w:rsidRPr="008F2E2A">
              <w:rPr>
                <w:szCs w:val="24"/>
              </w:rPr>
              <w:t xml:space="preserve"> и </w:t>
            </w:r>
            <w:proofErr w:type="spellStart"/>
            <w:r w:rsidR="0038734E" w:rsidRPr="008F2E2A">
              <w:rPr>
                <w:szCs w:val="24"/>
                <w:lang w:val="en-US"/>
              </w:rPr>
              <w:t>IntersectionEvent</w:t>
            </w:r>
            <w:proofErr w:type="spellEnd"/>
            <w:r w:rsidR="00646F24" w:rsidRPr="008F2E2A">
              <w:rPr>
                <w:szCs w:val="24"/>
              </w:rPr>
              <w:t xml:space="preserve">. </w:t>
            </w:r>
            <w:r>
              <w:rPr>
                <w:szCs w:val="24"/>
              </w:rPr>
              <w:t>С</w:t>
            </w:r>
            <w:r w:rsidR="00646F24" w:rsidRPr="008F2E2A">
              <w:rPr>
                <w:szCs w:val="24"/>
              </w:rPr>
              <w:t>обыти</w:t>
            </w:r>
            <w:r>
              <w:rPr>
                <w:szCs w:val="24"/>
              </w:rPr>
              <w:t>е отображается</w:t>
            </w:r>
            <w:r w:rsidR="00646F24" w:rsidRPr="008F2E2A">
              <w:rPr>
                <w:szCs w:val="24"/>
              </w:rPr>
              <w:t xml:space="preserve"> в приложении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E2BC42" w14:textId="11E442CF" w:rsidR="00D82123" w:rsidRPr="008F2E2A" w:rsidRDefault="0038734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  <w:tr w:rsidR="009F5C82" w14:paraId="795E9416" w14:textId="77777777" w:rsidTr="009F5C8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D626D" w14:textId="77777777" w:rsidR="009F5C82" w:rsidRPr="008F2E2A" w:rsidRDefault="009F5C82" w:rsidP="009F5C8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Открыть окно</w:t>
            </w:r>
            <w:r w:rsidRPr="008F2E2A">
              <w:rPr>
                <w:szCs w:val="24"/>
              </w:rPr>
              <w:t xml:space="preserve"> добавления нового события</w:t>
            </w:r>
            <w:r>
              <w:rPr>
                <w:szCs w:val="24"/>
              </w:rPr>
              <w:t xml:space="preserve"> и</w:t>
            </w:r>
            <w:r w:rsidRPr="008F2E2A">
              <w:rPr>
                <w:szCs w:val="24"/>
              </w:rPr>
              <w:t xml:space="preserve"> </w:t>
            </w:r>
            <w:r>
              <w:rPr>
                <w:szCs w:val="24"/>
              </w:rPr>
              <w:t>ввести</w:t>
            </w:r>
            <w:r w:rsidRPr="008F2E2A">
              <w:rPr>
                <w:szCs w:val="24"/>
              </w:rPr>
              <w:t xml:space="preserve"> в соответствующие поля некорректные данные:</w:t>
            </w:r>
          </w:p>
          <w:p w14:paraId="2E541842" w14:textId="4BF5A1A7" w:rsidR="009F5C82" w:rsidRDefault="009F5C82" w:rsidP="009F5C82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Тип – «ДТП», начало – «2025-04-13 16:00», конец – «2025-04-13 17:00», влияние на трафик – 7, код перекрестка – 11. Нажать на кнопку «Добавление»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336E3F" w14:textId="29475B09" w:rsidR="009F5C82" w:rsidRDefault="009F5C82" w:rsidP="009F5C82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Отображ</w:t>
            </w:r>
            <w:r>
              <w:rPr>
                <w:szCs w:val="24"/>
              </w:rPr>
              <w:t>ается</w:t>
            </w:r>
            <w:r w:rsidRPr="008F2E2A">
              <w:rPr>
                <w:szCs w:val="24"/>
              </w:rPr>
              <w:t xml:space="preserve"> окн</w:t>
            </w:r>
            <w:r>
              <w:rPr>
                <w:szCs w:val="24"/>
              </w:rPr>
              <w:t>о</w:t>
            </w:r>
            <w:r w:rsidRPr="008F2E2A">
              <w:rPr>
                <w:szCs w:val="24"/>
              </w:rPr>
              <w:t xml:space="preserve"> с сообщением об ошибке некорректного ввода данных в поле ввода влияние на трафик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951A9" w14:textId="317C3A2B" w:rsidR="009F5C82" w:rsidRPr="008F2E2A" w:rsidRDefault="009F5C82" w:rsidP="009F5C82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</w:tbl>
    <w:p w14:paraId="57CB63FD" w14:textId="77777777" w:rsidR="00D82123" w:rsidRDefault="00D82123" w:rsidP="009F5C82">
      <w:pPr>
        <w:pStyle w:val="a3"/>
        <w:ind w:firstLine="0"/>
      </w:pPr>
    </w:p>
    <w:p w14:paraId="46045117" w14:textId="0FF3CBE8" w:rsidR="009F5C82" w:rsidRDefault="00462322" w:rsidP="003B43A6">
      <w:pPr>
        <w:pStyle w:val="a3"/>
      </w:pPr>
      <w:r>
        <w:t xml:space="preserve">Для автоматизации тестирования </w:t>
      </w:r>
      <w:r w:rsidR="005A6CF1">
        <w:t xml:space="preserve">необходимо создать </w:t>
      </w:r>
      <w:r w:rsidR="005A6CF1">
        <w:rPr>
          <w:lang w:val="en-US"/>
        </w:rPr>
        <w:t>UNIT</w:t>
      </w:r>
      <w:r w:rsidR="005A6CF1">
        <w:t>-тест</w:t>
      </w:r>
      <w:r>
        <w:t>ы</w:t>
      </w:r>
      <w:r w:rsidR="005A6CF1">
        <w:t xml:space="preserve">. </w:t>
      </w:r>
      <w:r w:rsidR="00351012">
        <w:t xml:space="preserve">Тест </w:t>
      </w:r>
      <w:r w:rsidR="004E0CD3">
        <w:t xml:space="preserve">для </w:t>
      </w:r>
      <w:r w:rsidR="00351012">
        <w:t xml:space="preserve">метода </w:t>
      </w:r>
      <w:proofErr w:type="spellStart"/>
      <w:r w:rsidR="00351012" w:rsidRPr="00656298">
        <w:rPr>
          <w:lang w:val="en-US"/>
        </w:rPr>
        <w:t>PostEvent</w:t>
      </w:r>
      <w:proofErr w:type="spellEnd"/>
      <w:r w:rsidR="005A6CF1">
        <w:t xml:space="preserve"> приведен в листинге 12.</w:t>
      </w:r>
    </w:p>
    <w:p w14:paraId="10BD090A" w14:textId="77777777" w:rsidR="003B43A6" w:rsidRDefault="003B43A6" w:rsidP="003B43A6">
      <w:pPr>
        <w:pStyle w:val="a3"/>
      </w:pPr>
    </w:p>
    <w:p w14:paraId="7494EA95" w14:textId="77777777" w:rsidR="003B43A6" w:rsidRDefault="003B43A6" w:rsidP="003B43A6">
      <w:pPr>
        <w:pStyle w:val="a3"/>
      </w:pPr>
    </w:p>
    <w:p w14:paraId="4794557C" w14:textId="77777777" w:rsidR="003B43A6" w:rsidRDefault="003B43A6" w:rsidP="003B43A6">
      <w:pPr>
        <w:pStyle w:val="a3"/>
      </w:pPr>
    </w:p>
    <w:p w14:paraId="3FC3E750" w14:textId="2B09F45C" w:rsidR="005A6CF1" w:rsidRDefault="005A6CF1" w:rsidP="005A6CF1">
      <w:pPr>
        <w:pStyle w:val="aff3"/>
      </w:pPr>
      <w:r>
        <w:lastRenderedPageBreak/>
        <w:t xml:space="preserve">Листинг 12 – </w:t>
      </w:r>
      <w:r w:rsidRPr="004E0CD3">
        <w:t xml:space="preserve">Код </w:t>
      </w:r>
      <w:r w:rsidRPr="004E0CD3">
        <w:rPr>
          <w:lang w:val="en-US"/>
        </w:rPr>
        <w:t>UNIT</w:t>
      </w:r>
      <w:r w:rsidRPr="004E0CD3">
        <w:t>-тест</w:t>
      </w:r>
      <w:r w:rsidR="004E0CD3" w:rsidRPr="004E0CD3">
        <w:t>а</w:t>
      </w:r>
      <w:r>
        <w:t xml:space="preserve"> </w:t>
      </w:r>
      <w:r w:rsidR="004E0CD3">
        <w:t xml:space="preserve">для метода </w:t>
      </w:r>
      <w:proofErr w:type="spellStart"/>
      <w:r w:rsidR="004E0CD3" w:rsidRPr="00656298">
        <w:rPr>
          <w:lang w:val="en-US"/>
        </w:rPr>
        <w:t>PostEvent</w:t>
      </w:r>
      <w:proofErr w:type="spellEnd"/>
    </w:p>
    <w:p w14:paraId="66C29A5C" w14:textId="201A645D" w:rsidR="00694ADD" w:rsidRPr="002F30CD" w:rsidRDefault="00694ADD" w:rsidP="005A6CF1">
      <w:pPr>
        <w:pStyle w:val="aff1"/>
      </w:pPr>
      <w:r>
        <w:t>//</w:t>
      </w:r>
      <w:r>
        <w:rPr>
          <w:lang w:val="en-US"/>
        </w:rPr>
        <w:t>UNIT</w:t>
      </w:r>
      <w:r w:rsidRPr="002F30CD">
        <w:t>-</w:t>
      </w:r>
      <w:r>
        <w:t>тест добавления нового события</w:t>
      </w:r>
    </w:p>
    <w:p w14:paraId="06D15A25" w14:textId="1D97E1EA" w:rsidR="005A6CF1" w:rsidRPr="002F30CD" w:rsidRDefault="005A6CF1" w:rsidP="005A6CF1">
      <w:pPr>
        <w:pStyle w:val="aff1"/>
      </w:pPr>
      <w:r w:rsidRPr="002F30CD">
        <w:t>[</w:t>
      </w:r>
      <w:r w:rsidRPr="005A6CF1">
        <w:rPr>
          <w:lang w:val="en-US"/>
        </w:rPr>
        <w:t>Fact</w:t>
      </w:r>
      <w:r w:rsidRPr="002F30CD">
        <w:t>]</w:t>
      </w:r>
    </w:p>
    <w:p w14:paraId="287BF2CB" w14:textId="77777777" w:rsidR="005A6CF1" w:rsidRPr="005A6CF1" w:rsidRDefault="005A6CF1" w:rsidP="005A6CF1">
      <w:pPr>
        <w:pStyle w:val="aff1"/>
        <w:rPr>
          <w:lang w:val="en-US"/>
        </w:rPr>
      </w:pPr>
      <w:r w:rsidRPr="002F30CD">
        <w:t xml:space="preserve"> </w:t>
      </w:r>
      <w:r w:rsidRPr="005A6CF1">
        <w:rPr>
          <w:lang w:val="en-US"/>
        </w:rPr>
        <w:t xml:space="preserve">public async Task </w:t>
      </w:r>
      <w:proofErr w:type="spellStart"/>
      <w:r w:rsidRPr="005A6CF1">
        <w:rPr>
          <w:lang w:val="en-US"/>
        </w:rPr>
        <w:t>PostEvent_WithValidData_</w:t>
      </w:r>
      <w:proofErr w:type="gramStart"/>
      <w:r w:rsidRPr="005A6CF1">
        <w:rPr>
          <w:lang w:val="en-US"/>
        </w:rPr>
        <w:t>ReturnsCreatedAtAction</w:t>
      </w:r>
      <w:proofErr w:type="spellEnd"/>
      <w:r w:rsidRPr="005A6CF1">
        <w:rPr>
          <w:lang w:val="en-US"/>
        </w:rPr>
        <w:t>(</w:t>
      </w:r>
      <w:proofErr w:type="gramEnd"/>
      <w:r w:rsidRPr="005A6CF1">
        <w:rPr>
          <w:lang w:val="en-US"/>
        </w:rPr>
        <w:t>)</w:t>
      </w:r>
    </w:p>
    <w:p w14:paraId="361E15D0" w14:textId="77777777" w:rsidR="005A6CF1" w:rsidRDefault="005A6CF1" w:rsidP="005A6CF1">
      <w:pPr>
        <w:pStyle w:val="aff1"/>
      </w:pPr>
      <w:r w:rsidRPr="005A6CF1">
        <w:rPr>
          <w:lang w:val="en-US"/>
        </w:rPr>
        <w:t xml:space="preserve"> </w:t>
      </w:r>
      <w:r w:rsidRPr="00C70E91">
        <w:t>{</w:t>
      </w:r>
    </w:p>
    <w:p w14:paraId="2C0BF1CA" w14:textId="2065A1E4" w:rsidR="0002568F" w:rsidRPr="0002568F" w:rsidRDefault="0002568F" w:rsidP="0002568F">
      <w:pPr>
        <w:pStyle w:val="aff1"/>
        <w:ind w:firstLine="708"/>
      </w:pPr>
      <w:r w:rsidRPr="0002568F">
        <w:t>//</w:t>
      </w:r>
      <w:r w:rsidRPr="0002568F">
        <w:rPr>
          <w:lang w:val="en-US"/>
        </w:rPr>
        <w:t>Arrange</w:t>
      </w:r>
      <w:r w:rsidRPr="0002568F">
        <w:t xml:space="preserve"> (Подготовка.</w:t>
      </w:r>
      <w:r>
        <w:t xml:space="preserve"> Создание события с данными</w:t>
      </w:r>
    </w:p>
    <w:p w14:paraId="3B378BA7" w14:textId="77777777" w:rsidR="005A6CF1" w:rsidRPr="00C70E91" w:rsidRDefault="005A6CF1" w:rsidP="005A6CF1">
      <w:pPr>
        <w:pStyle w:val="aff1"/>
        <w:rPr>
          <w:lang w:val="en-US"/>
        </w:rPr>
      </w:pPr>
      <w:r w:rsidRPr="0002568F">
        <w:t xml:space="preserve">     </w:t>
      </w:r>
      <w:r w:rsidRPr="005A6CF1">
        <w:rPr>
          <w:lang w:val="en-US"/>
        </w:rPr>
        <w:t>var</w:t>
      </w:r>
      <w:r w:rsidRPr="00C70E91">
        <w:rPr>
          <w:lang w:val="en-US"/>
        </w:rPr>
        <w:t xml:space="preserve"> </w:t>
      </w:r>
      <w:proofErr w:type="spellStart"/>
      <w:r w:rsidRPr="005A6CF1">
        <w:rPr>
          <w:lang w:val="en-US"/>
        </w:rPr>
        <w:t>newEvent</w:t>
      </w:r>
      <w:proofErr w:type="spellEnd"/>
      <w:r w:rsidRPr="00C70E91">
        <w:rPr>
          <w:lang w:val="en-US"/>
        </w:rPr>
        <w:t xml:space="preserve"> = </w:t>
      </w:r>
      <w:r w:rsidRPr="005A6CF1">
        <w:rPr>
          <w:lang w:val="en-US"/>
        </w:rPr>
        <w:t>new</w:t>
      </w:r>
      <w:r w:rsidRPr="00C70E91">
        <w:rPr>
          <w:lang w:val="en-US"/>
        </w:rPr>
        <w:t xml:space="preserve"> </w:t>
      </w:r>
      <w:r w:rsidRPr="005A6CF1">
        <w:rPr>
          <w:lang w:val="en-US"/>
        </w:rPr>
        <w:t>Event</w:t>
      </w:r>
    </w:p>
    <w:p w14:paraId="5CF55D42" w14:textId="77777777" w:rsidR="005A6CF1" w:rsidRPr="005A6CF1" w:rsidRDefault="005A6CF1" w:rsidP="005A6CF1">
      <w:pPr>
        <w:pStyle w:val="aff1"/>
        <w:rPr>
          <w:lang w:val="en-US"/>
        </w:rPr>
      </w:pPr>
      <w:r w:rsidRPr="00C70E91">
        <w:rPr>
          <w:lang w:val="en-US"/>
        </w:rPr>
        <w:t xml:space="preserve">     </w:t>
      </w:r>
      <w:r w:rsidRPr="005A6CF1">
        <w:rPr>
          <w:lang w:val="en-US"/>
        </w:rPr>
        <w:t>{</w:t>
      </w:r>
    </w:p>
    <w:p w14:paraId="4C0793C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Type = "</w:t>
      </w:r>
      <w:proofErr w:type="spellStart"/>
      <w:r w:rsidRPr="005A6CF1">
        <w:t>Проишествие</w:t>
      </w:r>
      <w:proofErr w:type="spellEnd"/>
      <w:r w:rsidRPr="005A6CF1">
        <w:rPr>
          <w:lang w:val="en-US"/>
        </w:rPr>
        <w:t>",</w:t>
      </w:r>
    </w:p>
    <w:p w14:paraId="59BD1B39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StartTime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DateTime.Now</w:t>
      </w:r>
      <w:proofErr w:type="spellEnd"/>
      <w:r w:rsidRPr="005A6CF1">
        <w:rPr>
          <w:lang w:val="en-US"/>
        </w:rPr>
        <w:t>,</w:t>
      </w:r>
    </w:p>
    <w:p w14:paraId="46CA430E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EndTime</w:t>
      </w:r>
      <w:proofErr w:type="spellEnd"/>
      <w:r w:rsidRPr="005A6CF1">
        <w:rPr>
          <w:lang w:val="en-US"/>
        </w:rPr>
        <w:t xml:space="preserve"> = </w:t>
      </w:r>
      <w:proofErr w:type="spellStart"/>
      <w:proofErr w:type="gramStart"/>
      <w:r w:rsidRPr="005A6CF1">
        <w:rPr>
          <w:lang w:val="en-US"/>
        </w:rPr>
        <w:t>DateTime.Now.AddHours</w:t>
      </w:r>
      <w:proofErr w:type="spellEnd"/>
      <w:proofErr w:type="gramEnd"/>
      <w:r w:rsidRPr="005A6CF1">
        <w:rPr>
          <w:lang w:val="en-US"/>
        </w:rPr>
        <w:t>(1),</w:t>
      </w:r>
    </w:p>
    <w:p w14:paraId="587B58C2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</w:t>
      </w:r>
      <w:proofErr w:type="spellStart"/>
      <w:r w:rsidRPr="005A6CF1">
        <w:rPr>
          <w:lang w:val="en-US"/>
        </w:rPr>
        <w:t>TrafficImpactLevel</w:t>
      </w:r>
      <w:proofErr w:type="spellEnd"/>
      <w:r w:rsidRPr="005A6CF1">
        <w:rPr>
          <w:lang w:val="en-US"/>
        </w:rPr>
        <w:t xml:space="preserve"> = 3</w:t>
      </w:r>
    </w:p>
    <w:p w14:paraId="0F09012B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};</w:t>
      </w:r>
    </w:p>
    <w:p w14:paraId="677E774E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int 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 xml:space="preserve"> = </w:t>
      </w:r>
      <w:proofErr w:type="gramStart"/>
      <w:r w:rsidRPr="005A6CF1">
        <w:rPr>
          <w:lang w:val="en-US"/>
        </w:rPr>
        <w:t>1;</w:t>
      </w:r>
      <w:proofErr w:type="gramEnd"/>
    </w:p>
    <w:p w14:paraId="79B3DD60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var intersection = new Intersection </w:t>
      </w:r>
      <w:proofErr w:type="gramStart"/>
      <w:r w:rsidRPr="005A6CF1">
        <w:rPr>
          <w:lang w:val="en-US"/>
        </w:rPr>
        <w:t xml:space="preserve">{ </w:t>
      </w:r>
      <w:proofErr w:type="spellStart"/>
      <w:r w:rsidRPr="005A6CF1">
        <w:rPr>
          <w:lang w:val="en-US"/>
        </w:rPr>
        <w:t>IntersectionId</w:t>
      </w:r>
      <w:proofErr w:type="spellEnd"/>
      <w:proofErr w:type="gramEnd"/>
      <w:r w:rsidRPr="005A6CF1">
        <w:rPr>
          <w:lang w:val="en-US"/>
        </w:rPr>
        <w:t xml:space="preserve"> = </w:t>
      </w:r>
      <w:proofErr w:type="spellStart"/>
      <w:proofErr w:type="gram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 xml:space="preserve"> }</w:t>
      </w:r>
      <w:proofErr w:type="gramEnd"/>
      <w:r w:rsidRPr="005A6CF1">
        <w:rPr>
          <w:lang w:val="en-US"/>
        </w:rPr>
        <w:t>;</w:t>
      </w:r>
    </w:p>
    <w:p w14:paraId="04409740" w14:textId="77777777" w:rsidR="005A6CF1" w:rsidRPr="005A6CF1" w:rsidRDefault="005A6CF1" w:rsidP="005A6CF1">
      <w:pPr>
        <w:pStyle w:val="aff1"/>
        <w:rPr>
          <w:lang w:val="en-US"/>
        </w:rPr>
      </w:pPr>
    </w:p>
    <w:p w14:paraId="3CF730F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c.Intersections.FindAsync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intersectionId</w:t>
      </w:r>
      <w:proofErr w:type="spellEnd"/>
      <w:r w:rsidRPr="005A6CF1">
        <w:rPr>
          <w:lang w:val="en-US"/>
        </w:rPr>
        <w:t>))</w:t>
      </w:r>
    </w:p>
    <w:p w14:paraId="721E4ED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       </w:t>
      </w:r>
      <w:proofErr w:type="gramStart"/>
      <w:r w:rsidRPr="005A6CF1">
        <w:rPr>
          <w:lang w:val="en-US"/>
        </w:rPr>
        <w:t>.</w:t>
      </w:r>
      <w:proofErr w:type="spellStart"/>
      <w:r w:rsidRPr="005A6CF1">
        <w:rPr>
          <w:lang w:val="en-US"/>
        </w:rPr>
        <w:t>ReturnsAsync</w:t>
      </w:r>
      <w:proofErr w:type="spellEnd"/>
      <w:proofErr w:type="gramEnd"/>
      <w:r w:rsidRPr="005A6CF1">
        <w:rPr>
          <w:lang w:val="en-US"/>
        </w:rPr>
        <w:t>(intersection</w:t>
      </w:r>
      <w:proofErr w:type="gramStart"/>
      <w:r w:rsidRPr="005A6CF1">
        <w:rPr>
          <w:lang w:val="en-US"/>
        </w:rPr>
        <w:t>);</w:t>
      </w:r>
      <w:proofErr w:type="gramEnd"/>
    </w:p>
    <w:p w14:paraId="0FC38984" w14:textId="77777777" w:rsidR="005A6CF1" w:rsidRPr="005A6CF1" w:rsidRDefault="005A6CF1" w:rsidP="005A6CF1">
      <w:pPr>
        <w:pStyle w:val="aff1"/>
        <w:rPr>
          <w:lang w:val="en-US"/>
        </w:rPr>
      </w:pPr>
    </w:p>
    <w:p w14:paraId="5B7F46B9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c.Events.Add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>)</w:t>
      </w:r>
      <w:proofErr w:type="gramStart"/>
      <w:r w:rsidRPr="005A6CF1">
        <w:rPr>
          <w:lang w:val="en-US"/>
        </w:rPr>
        <w:t>);</w:t>
      </w:r>
      <w:proofErr w:type="gramEnd"/>
    </w:p>
    <w:p w14:paraId="3CC902C5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_</w:t>
      </w:r>
      <w:proofErr w:type="spellStart"/>
      <w:r w:rsidRPr="005A6CF1">
        <w:rPr>
          <w:lang w:val="en-US"/>
        </w:rPr>
        <w:t>mockContext.Setup</w:t>
      </w:r>
      <w:proofErr w:type="spellEnd"/>
      <w:r w:rsidRPr="005A6CF1">
        <w:rPr>
          <w:lang w:val="en-US"/>
        </w:rPr>
        <w:t xml:space="preserve">(c =&gt; </w:t>
      </w:r>
      <w:proofErr w:type="spellStart"/>
      <w:proofErr w:type="gramStart"/>
      <w:r w:rsidRPr="005A6CF1">
        <w:rPr>
          <w:lang w:val="en-US"/>
        </w:rPr>
        <w:t>c.SaveChangesAsync</w:t>
      </w:r>
      <w:proofErr w:type="spellEnd"/>
      <w:proofErr w:type="gramEnd"/>
      <w:r w:rsidRPr="005A6CF1">
        <w:rPr>
          <w:lang w:val="en-US"/>
        </w:rPr>
        <w:t>(</w:t>
      </w:r>
      <w:proofErr w:type="spellStart"/>
      <w:proofErr w:type="gramStart"/>
      <w:r w:rsidRPr="005A6CF1">
        <w:rPr>
          <w:lang w:val="en-US"/>
        </w:rPr>
        <w:t>It.IsAny</w:t>
      </w:r>
      <w:proofErr w:type="spellEnd"/>
      <w:proofErr w:type="gram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CancellationToken</w:t>
      </w:r>
      <w:proofErr w:type="spellEnd"/>
      <w:proofErr w:type="gramStart"/>
      <w:r w:rsidRPr="005A6CF1">
        <w:rPr>
          <w:lang w:val="en-US"/>
        </w:rPr>
        <w:t>&gt;(</w:t>
      </w:r>
      <w:proofErr w:type="gramEnd"/>
      <w:r w:rsidRPr="005A6CF1">
        <w:rPr>
          <w:lang w:val="en-US"/>
        </w:rPr>
        <w:t>)))</w:t>
      </w:r>
    </w:p>
    <w:p w14:paraId="067C1810" w14:textId="77777777" w:rsidR="005A6CF1" w:rsidRPr="00C70E91" w:rsidRDefault="005A6CF1" w:rsidP="005A6CF1">
      <w:pPr>
        <w:pStyle w:val="aff1"/>
      </w:pPr>
      <w:r w:rsidRPr="005A6CF1">
        <w:rPr>
          <w:lang w:val="en-US"/>
        </w:rPr>
        <w:t xml:space="preserve">                </w:t>
      </w:r>
      <w:proofErr w:type="gramStart"/>
      <w:r w:rsidRPr="00C70E91">
        <w:t>.</w:t>
      </w:r>
      <w:proofErr w:type="spellStart"/>
      <w:r w:rsidRPr="005A6CF1">
        <w:rPr>
          <w:lang w:val="en-US"/>
        </w:rPr>
        <w:t>ReturnsAsync</w:t>
      </w:r>
      <w:proofErr w:type="spellEnd"/>
      <w:proofErr w:type="gramEnd"/>
      <w:r w:rsidRPr="00C70E91">
        <w:t>(1);</w:t>
      </w:r>
    </w:p>
    <w:p w14:paraId="61B3BEC7" w14:textId="5657EE30" w:rsidR="005A6CF1" w:rsidRPr="0002568F" w:rsidRDefault="0002568F" w:rsidP="0002568F">
      <w:pPr>
        <w:pStyle w:val="aff1"/>
        <w:ind w:firstLine="708"/>
      </w:pPr>
      <w:r w:rsidRPr="0002568F">
        <w:t>//</w:t>
      </w:r>
      <w:r w:rsidRPr="0002568F">
        <w:rPr>
          <w:lang w:val="en-US"/>
        </w:rPr>
        <w:t>Act</w:t>
      </w:r>
      <w:r w:rsidRPr="0002568F">
        <w:t xml:space="preserve"> (Действие</w:t>
      </w:r>
      <w:r>
        <w:t>)</w:t>
      </w:r>
      <w:r w:rsidRPr="0002568F">
        <w:t>.</w:t>
      </w:r>
      <w:r>
        <w:t xml:space="preserve"> Вызов метода </w:t>
      </w:r>
      <w:r>
        <w:rPr>
          <w:lang w:val="en-US"/>
        </w:rPr>
        <w:t>POST</w:t>
      </w:r>
    </w:p>
    <w:p w14:paraId="47AAD57F" w14:textId="77777777" w:rsidR="005A6CF1" w:rsidRPr="005A6CF1" w:rsidRDefault="005A6CF1" w:rsidP="005A6CF1">
      <w:pPr>
        <w:pStyle w:val="aff1"/>
        <w:rPr>
          <w:lang w:val="en-US"/>
        </w:rPr>
      </w:pPr>
      <w:r w:rsidRPr="0002568F">
        <w:t xml:space="preserve">     </w:t>
      </w:r>
      <w:r w:rsidRPr="005A6CF1">
        <w:rPr>
          <w:lang w:val="en-US"/>
        </w:rPr>
        <w:t>var result = await _</w:t>
      </w:r>
      <w:proofErr w:type="spellStart"/>
      <w:proofErr w:type="gramStart"/>
      <w:r w:rsidRPr="005A6CF1">
        <w:rPr>
          <w:lang w:val="en-US"/>
        </w:rPr>
        <w:t>controller.PostEvent</w:t>
      </w:r>
      <w:proofErr w:type="spellEnd"/>
      <w:proofErr w:type="gram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intersectionId</w:t>
      </w:r>
      <w:proofErr w:type="spellEnd"/>
      <w:proofErr w:type="gramStart"/>
      <w:r w:rsidRPr="005A6CF1">
        <w:rPr>
          <w:lang w:val="en-US"/>
        </w:rPr>
        <w:t>);</w:t>
      </w:r>
      <w:proofErr w:type="gramEnd"/>
    </w:p>
    <w:p w14:paraId="7FCD56FA" w14:textId="7A20E354" w:rsidR="005A6CF1" w:rsidRPr="00351012" w:rsidRDefault="0002568F" w:rsidP="005A6CF1">
      <w:pPr>
        <w:pStyle w:val="aff1"/>
        <w:rPr>
          <w:lang w:val="en-US"/>
        </w:rPr>
      </w:pPr>
      <w:r w:rsidRPr="0002568F">
        <w:rPr>
          <w:lang w:val="en-US"/>
        </w:rPr>
        <w:tab/>
      </w:r>
      <w:r w:rsidRPr="00351012">
        <w:rPr>
          <w:lang w:val="en-US"/>
        </w:rPr>
        <w:t>//</w:t>
      </w:r>
      <w:r w:rsidRPr="0002568F">
        <w:rPr>
          <w:lang w:val="en-US"/>
        </w:rPr>
        <w:t>Assert</w:t>
      </w:r>
      <w:r w:rsidRPr="00351012">
        <w:rPr>
          <w:lang w:val="en-US"/>
        </w:rPr>
        <w:t xml:space="preserve"> (</w:t>
      </w:r>
      <w:r w:rsidRPr="0002568F">
        <w:t>Утверждения</w:t>
      </w:r>
      <w:r w:rsidRPr="00351012">
        <w:rPr>
          <w:lang w:val="en-US"/>
        </w:rPr>
        <w:t xml:space="preserve">). </w:t>
      </w:r>
      <w:r>
        <w:t>Проверка</w:t>
      </w:r>
      <w:r w:rsidRPr="00351012">
        <w:rPr>
          <w:lang w:val="en-US"/>
        </w:rPr>
        <w:t xml:space="preserve"> </w:t>
      </w:r>
      <w:r>
        <w:t>результата</w:t>
      </w:r>
      <w:r w:rsidRPr="00351012">
        <w:rPr>
          <w:lang w:val="en-US"/>
        </w:rPr>
        <w:t xml:space="preserve"> </w:t>
      </w:r>
      <w:r>
        <w:t>выполнения</w:t>
      </w:r>
    </w:p>
    <w:p w14:paraId="038EBFF7" w14:textId="77777777" w:rsidR="005A6CF1" w:rsidRPr="005A6CF1" w:rsidRDefault="005A6CF1" w:rsidP="005A6CF1">
      <w:pPr>
        <w:pStyle w:val="aff1"/>
        <w:rPr>
          <w:lang w:val="en-US"/>
        </w:rPr>
      </w:pPr>
      <w:r w:rsidRPr="00351012">
        <w:rPr>
          <w:lang w:val="en-US"/>
        </w:rPr>
        <w:t xml:space="preserve">     </w:t>
      </w:r>
      <w:r w:rsidRPr="005A6CF1">
        <w:rPr>
          <w:lang w:val="en-US"/>
        </w:rPr>
        <w:t xml:space="preserve">var </w:t>
      </w:r>
      <w:proofErr w:type="spellStart"/>
      <w:r w:rsidRPr="005A6CF1">
        <w:rPr>
          <w:lang w:val="en-US"/>
        </w:rPr>
        <w:t>actionResult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Assert.IsType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ActionResult</w:t>
      </w:r>
      <w:proofErr w:type="spellEnd"/>
      <w:r w:rsidRPr="005A6CF1">
        <w:rPr>
          <w:lang w:val="en-US"/>
        </w:rPr>
        <w:t>&lt;Event&gt;&gt;(result</w:t>
      </w:r>
      <w:proofErr w:type="gramStart"/>
      <w:r w:rsidRPr="005A6CF1">
        <w:rPr>
          <w:lang w:val="en-US"/>
        </w:rPr>
        <w:t>);</w:t>
      </w:r>
      <w:proofErr w:type="gramEnd"/>
    </w:p>
    <w:p w14:paraId="1667260C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var </w:t>
      </w:r>
      <w:proofErr w:type="spellStart"/>
      <w:r w:rsidRPr="005A6CF1">
        <w:rPr>
          <w:lang w:val="en-US"/>
        </w:rPr>
        <w:t>createdAtActionResult</w:t>
      </w:r>
      <w:proofErr w:type="spellEnd"/>
      <w:r w:rsidRPr="005A6CF1">
        <w:rPr>
          <w:lang w:val="en-US"/>
        </w:rPr>
        <w:t xml:space="preserve"> = </w:t>
      </w:r>
      <w:proofErr w:type="spellStart"/>
      <w:r w:rsidRPr="005A6CF1">
        <w:rPr>
          <w:lang w:val="en-US"/>
        </w:rPr>
        <w:t>Assert.IsType</w:t>
      </w:r>
      <w:proofErr w:type="spellEnd"/>
      <w:r w:rsidRPr="005A6CF1">
        <w:rPr>
          <w:lang w:val="en-US"/>
        </w:rPr>
        <w:t>&lt;</w:t>
      </w:r>
      <w:proofErr w:type="spellStart"/>
      <w:r w:rsidRPr="005A6CF1">
        <w:rPr>
          <w:lang w:val="en-US"/>
        </w:rPr>
        <w:t>CreatedAtActionResult</w:t>
      </w:r>
      <w:proofErr w:type="spellEnd"/>
      <w:proofErr w:type="gramStart"/>
      <w:r w:rsidRPr="005A6CF1">
        <w:rPr>
          <w:lang w:val="en-US"/>
        </w:rPr>
        <w:t>&gt;(</w:t>
      </w:r>
      <w:proofErr w:type="spellStart"/>
      <w:proofErr w:type="gramEnd"/>
      <w:r w:rsidRPr="005A6CF1">
        <w:rPr>
          <w:lang w:val="en-US"/>
        </w:rPr>
        <w:t>actionResult.Result</w:t>
      </w:r>
      <w:proofErr w:type="spellEnd"/>
      <w:proofErr w:type="gramStart"/>
      <w:r w:rsidRPr="005A6CF1">
        <w:rPr>
          <w:lang w:val="en-US"/>
        </w:rPr>
        <w:t>);</w:t>
      </w:r>
      <w:proofErr w:type="gramEnd"/>
    </w:p>
    <w:p w14:paraId="0E2B607F" w14:textId="77777777" w:rsidR="005A6CF1" w:rsidRPr="005A6CF1" w:rsidRDefault="005A6CF1" w:rsidP="005A6CF1">
      <w:pPr>
        <w:pStyle w:val="aff1"/>
        <w:rPr>
          <w:lang w:val="en-US"/>
        </w:rPr>
      </w:pPr>
    </w:p>
    <w:p w14:paraId="31219C3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("</w:t>
      </w:r>
      <w:proofErr w:type="spellStart"/>
      <w:r w:rsidRPr="005A6CF1">
        <w:rPr>
          <w:lang w:val="en-US"/>
        </w:rPr>
        <w:t>GetEvent</w:t>
      </w:r>
      <w:proofErr w:type="spellEnd"/>
      <w:r w:rsidRPr="005A6CF1">
        <w:rPr>
          <w:lang w:val="en-US"/>
        </w:rPr>
        <w:t xml:space="preserve">", </w:t>
      </w:r>
      <w:proofErr w:type="spellStart"/>
      <w:r w:rsidRPr="005A6CF1">
        <w:rPr>
          <w:lang w:val="en-US"/>
        </w:rPr>
        <w:t>createdAtActionResult.ActionName</w:t>
      </w:r>
      <w:proofErr w:type="spellEnd"/>
      <w:proofErr w:type="gramStart"/>
      <w:r w:rsidRPr="005A6CF1">
        <w:rPr>
          <w:lang w:val="en-US"/>
        </w:rPr>
        <w:t>);</w:t>
      </w:r>
      <w:proofErr w:type="gramEnd"/>
    </w:p>
    <w:p w14:paraId="7172A6AB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newEvent.EventId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createdAtActionResult.RouteValues</w:t>
      </w:r>
      <w:proofErr w:type="spellEnd"/>
      <w:r w:rsidRPr="005A6CF1">
        <w:rPr>
          <w:lang w:val="en-US"/>
        </w:rPr>
        <w:t>["id"]</w:t>
      </w:r>
      <w:proofErr w:type="gramStart"/>
      <w:r w:rsidRPr="005A6CF1">
        <w:rPr>
          <w:lang w:val="en-US"/>
        </w:rPr>
        <w:t>);</w:t>
      </w:r>
      <w:proofErr w:type="gramEnd"/>
    </w:p>
    <w:p w14:paraId="5670F345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Assert.Equal</w:t>
      </w:r>
      <w:proofErr w:type="spellEnd"/>
      <w:r w:rsidRPr="005A6CF1">
        <w:rPr>
          <w:lang w:val="en-US"/>
        </w:rPr>
        <w:t>(</w:t>
      </w:r>
      <w:proofErr w:type="spellStart"/>
      <w:r w:rsidRPr="005A6CF1">
        <w:rPr>
          <w:lang w:val="en-US"/>
        </w:rPr>
        <w:t>newEvent</w:t>
      </w:r>
      <w:proofErr w:type="spellEnd"/>
      <w:r w:rsidRPr="005A6CF1">
        <w:rPr>
          <w:lang w:val="en-US"/>
        </w:rPr>
        <w:t xml:space="preserve">, </w:t>
      </w:r>
      <w:proofErr w:type="spellStart"/>
      <w:r w:rsidRPr="005A6CF1">
        <w:rPr>
          <w:lang w:val="en-US"/>
        </w:rPr>
        <w:t>createdAtActionResult.Value</w:t>
      </w:r>
      <w:proofErr w:type="spellEnd"/>
      <w:proofErr w:type="gramStart"/>
      <w:r w:rsidRPr="005A6CF1">
        <w:rPr>
          <w:lang w:val="en-US"/>
        </w:rPr>
        <w:t>);</w:t>
      </w:r>
      <w:proofErr w:type="gramEnd"/>
    </w:p>
    <w:p w14:paraId="46316F5D" w14:textId="77777777" w:rsidR="005A6CF1" w:rsidRPr="005A6CF1" w:rsidRDefault="005A6CF1" w:rsidP="005A6CF1">
      <w:pPr>
        <w:pStyle w:val="aff1"/>
        <w:rPr>
          <w:lang w:val="en-US"/>
        </w:rPr>
      </w:pPr>
    </w:p>
    <w:p w14:paraId="718A1FB2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</w:t>
      </w:r>
      <w:proofErr w:type="spellStart"/>
      <w:r w:rsidRPr="005A6CF1">
        <w:rPr>
          <w:lang w:val="en-US"/>
        </w:rPr>
        <w:t>Assert.Contains</w:t>
      </w:r>
      <w:proofErr w:type="spellEnd"/>
      <w:r w:rsidRPr="005A6CF1">
        <w:rPr>
          <w:lang w:val="en-US"/>
        </w:rPr>
        <w:t xml:space="preserve">(intersection, </w:t>
      </w:r>
      <w:proofErr w:type="spellStart"/>
      <w:r w:rsidRPr="005A6CF1">
        <w:rPr>
          <w:lang w:val="en-US"/>
        </w:rPr>
        <w:t>newEvent.Intersections</w:t>
      </w:r>
      <w:proofErr w:type="spellEnd"/>
      <w:proofErr w:type="gramStart"/>
      <w:r w:rsidRPr="005A6CF1">
        <w:rPr>
          <w:lang w:val="en-US"/>
        </w:rPr>
        <w:t>);</w:t>
      </w:r>
      <w:proofErr w:type="gramEnd"/>
    </w:p>
    <w:p w14:paraId="4515F102" w14:textId="5AEED27E" w:rsidR="005A6CF1" w:rsidRPr="005A6CF1" w:rsidRDefault="005A6CF1" w:rsidP="005A6CF1">
      <w:pPr>
        <w:pStyle w:val="aff1"/>
      </w:pPr>
      <w:r w:rsidRPr="005A6CF1">
        <w:rPr>
          <w:lang w:val="en-US"/>
        </w:rPr>
        <w:t xml:space="preserve"> </w:t>
      </w:r>
      <w:r w:rsidRPr="005A6CF1">
        <w:t>}</w:t>
      </w:r>
    </w:p>
    <w:p w14:paraId="0A021CA5" w14:textId="77777777" w:rsidR="007B1296" w:rsidRDefault="00084431" w:rsidP="007B1296">
      <w:pPr>
        <w:pStyle w:val="2"/>
      </w:pPr>
      <w:bookmarkStart w:id="17" w:name="_Toc199961360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0E11A170" w14:textId="647A5240" w:rsidR="00BB22C1" w:rsidRDefault="00D46469" w:rsidP="00BB22C1">
      <w:pPr>
        <w:pStyle w:val="a3"/>
      </w:pPr>
      <w:r>
        <w:t>Необходимо провести рефакторинг кода. В методе отображения данных представлен дублирующийся код.</w:t>
      </w:r>
      <w:r w:rsidR="009A1D39">
        <w:t xml:space="preserve"> Требуется выделить общий компонент для </w:t>
      </w:r>
      <w:r w:rsidR="009A1D39">
        <w:lastRenderedPageBreak/>
        <w:t>карточек.</w:t>
      </w:r>
      <w:r>
        <w:t xml:space="preserve"> </w:t>
      </w:r>
      <w:r w:rsidR="00357CDB">
        <w:t>Устранение</w:t>
      </w:r>
      <w:r>
        <w:t xml:space="preserve"> дублирования</w:t>
      </w:r>
      <w:r w:rsidR="009A1D39">
        <w:t xml:space="preserve"> и создани</w:t>
      </w:r>
      <w:r w:rsidR="00357CDB">
        <w:t>е</w:t>
      </w:r>
      <w:r w:rsidR="009A1D39">
        <w:t xml:space="preserve"> </w:t>
      </w:r>
      <w:r w:rsidR="009A1D39">
        <w:rPr>
          <w:lang w:val="en-US"/>
        </w:rPr>
        <w:t>Composable</w:t>
      </w:r>
      <w:r w:rsidR="009A1D39" w:rsidRPr="009A1D39">
        <w:t>-</w:t>
      </w:r>
      <w:r w:rsidR="009A1D39">
        <w:t xml:space="preserve">функции </w:t>
      </w:r>
      <w:proofErr w:type="spellStart"/>
      <w:r w:rsidR="009A1D39" w:rsidRPr="009A1D39">
        <w:t>CommonCardItem</w:t>
      </w:r>
      <w:proofErr w:type="spellEnd"/>
      <w:r>
        <w:t xml:space="preserve"> представлены в листингах 13 и 14.</w:t>
      </w:r>
    </w:p>
    <w:p w14:paraId="6E707D1E" w14:textId="2963606A" w:rsidR="00D46469" w:rsidRDefault="00D46469" w:rsidP="00D46469">
      <w:pPr>
        <w:pStyle w:val="aff3"/>
      </w:pPr>
      <w:r>
        <w:t>Листинг 13 – Код до рефакторинга</w:t>
      </w:r>
    </w:p>
    <w:p w14:paraId="3A80EA81" w14:textId="3CB6153F" w:rsidR="00254896" w:rsidRPr="00254896" w:rsidRDefault="00254896" w:rsidP="00254896">
      <w:pPr>
        <w:pStyle w:val="aff1"/>
      </w:pPr>
      <w:r w:rsidRPr="00254896">
        <w:t>//</w:t>
      </w:r>
      <w:r>
        <w:t>Карточка для отображения информации о светофоре</w:t>
      </w:r>
    </w:p>
    <w:p w14:paraId="29E4B0D1" w14:textId="4126733E" w:rsidR="00254896" w:rsidRPr="002804D5" w:rsidRDefault="00254896" w:rsidP="00254896">
      <w:pPr>
        <w:pStyle w:val="aff1"/>
      </w:pPr>
      <w:proofErr w:type="gramStart"/>
      <w:r w:rsidRPr="0002568F">
        <w:rPr>
          <w:lang w:val="en-US"/>
        </w:rPr>
        <w:t>Card</w:t>
      </w:r>
      <w:r w:rsidRPr="002804D5">
        <w:t>(</w:t>
      </w:r>
      <w:r w:rsidR="002804D5">
        <w:t xml:space="preserve"> /</w:t>
      </w:r>
      <w:proofErr w:type="gramEnd"/>
      <w:r w:rsidR="002804D5">
        <w:t>/добавление модификаторов, теней и цветов</w:t>
      </w:r>
    </w:p>
    <w:p w14:paraId="2C98E2B8" w14:textId="11A62DB3" w:rsidR="00254896" w:rsidRPr="00C70E91" w:rsidRDefault="00254896" w:rsidP="0002568F">
      <w:pPr>
        <w:pStyle w:val="aff1"/>
        <w:rPr>
          <w:lang w:val="en-US"/>
        </w:rPr>
      </w:pPr>
      <w:r w:rsidRPr="002804D5">
        <w:t xml:space="preserve">        </w:t>
      </w:r>
      <w:r w:rsidRPr="00254896">
        <w:rPr>
          <w:lang w:val="en-US"/>
        </w:rPr>
        <w:t>modifier</w:t>
      </w:r>
      <w:r w:rsidRPr="00C70E91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Modifier</w:t>
      </w:r>
      <w:r w:rsidR="0002568F" w:rsidRPr="00C70E91">
        <w:rPr>
          <w:lang w:val="en-US"/>
        </w:rPr>
        <w:t>.</w:t>
      </w:r>
      <w:r w:rsidR="0002568F" w:rsidRPr="00254896">
        <w:rPr>
          <w:lang w:val="en-US"/>
        </w:rPr>
        <w:t>fillMaxWidth</w:t>
      </w:r>
      <w:proofErr w:type="spellEnd"/>
      <w:r w:rsidR="0002568F" w:rsidRPr="00C70E91">
        <w:rPr>
          <w:lang w:val="en-US"/>
        </w:rPr>
        <w:t>(</w:t>
      </w:r>
      <w:proofErr w:type="gramStart"/>
      <w:r w:rsidR="0002568F" w:rsidRPr="00C70E91">
        <w:rPr>
          <w:lang w:val="en-US"/>
        </w:rPr>
        <w:t>).</w:t>
      </w:r>
      <w:r w:rsidR="0002568F" w:rsidRPr="00254896">
        <w:rPr>
          <w:lang w:val="en-US"/>
        </w:rPr>
        <w:t>padding</w:t>
      </w:r>
      <w:proofErr w:type="gramEnd"/>
      <w:r w:rsidR="0002568F" w:rsidRPr="00C70E91">
        <w:rPr>
          <w:lang w:val="en-US"/>
        </w:rPr>
        <w:t>(</w:t>
      </w:r>
      <w:r w:rsidR="0002568F" w:rsidRPr="00254896">
        <w:rPr>
          <w:lang w:val="en-US"/>
        </w:rPr>
        <w:t>vertical</w:t>
      </w:r>
      <w:r w:rsidR="0002568F" w:rsidRPr="00C70E91">
        <w:rPr>
          <w:lang w:val="en-US"/>
        </w:rPr>
        <w:t xml:space="preserve"> = </w:t>
      </w:r>
      <w:proofErr w:type="gramStart"/>
      <w:r w:rsidR="0002568F" w:rsidRPr="00C70E91">
        <w:rPr>
          <w:lang w:val="en-US"/>
        </w:rPr>
        <w:t>4.</w:t>
      </w:r>
      <w:r w:rsidR="0002568F" w:rsidRPr="00254896">
        <w:rPr>
          <w:lang w:val="en-US"/>
        </w:rPr>
        <w:t>dp</w:t>
      </w:r>
      <w:proofErr w:type="gramEnd"/>
      <w:r w:rsidR="0002568F" w:rsidRPr="00C70E91">
        <w:rPr>
          <w:lang w:val="en-US"/>
        </w:rPr>
        <w:t>),</w:t>
      </w:r>
      <w:r w:rsidRPr="00C70E91">
        <w:rPr>
          <w:lang w:val="en-US"/>
        </w:rPr>
        <w:t xml:space="preserve"> </w:t>
      </w:r>
    </w:p>
    <w:p w14:paraId="003E70F5" w14:textId="77777777" w:rsidR="00254896" w:rsidRPr="00254896" w:rsidRDefault="00254896" w:rsidP="00254896">
      <w:pPr>
        <w:pStyle w:val="aff1"/>
        <w:rPr>
          <w:lang w:val="en-US"/>
        </w:rPr>
      </w:pPr>
      <w:r w:rsidRPr="00C70E91">
        <w:rPr>
          <w:lang w:val="en-US"/>
        </w:rPr>
        <w:t xml:space="preserve">        </w:t>
      </w:r>
      <w:r w:rsidRPr="00254896">
        <w:rPr>
          <w:lang w:val="en-US"/>
        </w:rPr>
        <w:t xml:space="preserve">elevation = </w:t>
      </w:r>
      <w:proofErr w:type="spellStart"/>
      <w:r w:rsidRPr="00254896">
        <w:rPr>
          <w:lang w:val="en-US"/>
        </w:rPr>
        <w:t>CardDefaults.cardElevation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defaultElevation</w:t>
      </w:r>
      <w:proofErr w:type="spellEnd"/>
      <w:r w:rsidRPr="00254896">
        <w:rPr>
          <w:lang w:val="en-US"/>
        </w:rPr>
        <w:t xml:space="preserve"> = </w:t>
      </w:r>
      <w:proofErr w:type="gramStart"/>
      <w:r w:rsidRPr="00254896">
        <w:rPr>
          <w:lang w:val="en-US"/>
        </w:rPr>
        <w:t>2.dp</w:t>
      </w:r>
      <w:proofErr w:type="gramEnd"/>
      <w:r w:rsidRPr="00254896">
        <w:rPr>
          <w:lang w:val="en-US"/>
        </w:rPr>
        <w:t>),</w:t>
      </w:r>
    </w:p>
    <w:p w14:paraId="2A68C8AE" w14:textId="31D2717E" w:rsidR="00254896" w:rsidRPr="00254896" w:rsidRDefault="00254896" w:rsidP="0002568F">
      <w:pPr>
        <w:pStyle w:val="aff1"/>
        <w:rPr>
          <w:lang w:val="en-US"/>
        </w:rPr>
      </w:pPr>
      <w:r w:rsidRPr="00254896">
        <w:rPr>
          <w:lang w:val="en-US"/>
        </w:rPr>
        <w:t xml:space="preserve">        colors = </w:t>
      </w:r>
      <w:proofErr w:type="spellStart"/>
      <w:r w:rsidRPr="00254896">
        <w:rPr>
          <w:lang w:val="en-US"/>
        </w:rPr>
        <w:t>CardDefaults.cardColors</w:t>
      </w:r>
      <w:proofErr w:type="spellEnd"/>
      <w:r w:rsidRPr="00254896">
        <w:rPr>
          <w:lang w:val="en-US"/>
        </w:rPr>
        <w:t>(</w:t>
      </w:r>
      <w:proofErr w:type="spellStart"/>
      <w:r w:rsidR="0002568F" w:rsidRPr="00254896">
        <w:rPr>
          <w:lang w:val="en-US"/>
        </w:rPr>
        <w:t>containerColor</w:t>
      </w:r>
      <w:proofErr w:type="spellEnd"/>
      <w:r w:rsidR="0002568F" w:rsidRPr="00254896">
        <w:rPr>
          <w:lang w:val="en-US"/>
        </w:rPr>
        <w:t xml:space="preserve"> = </w:t>
      </w:r>
      <w:proofErr w:type="spellStart"/>
      <w:r w:rsidR="0002568F" w:rsidRPr="00254896">
        <w:rPr>
          <w:lang w:val="en-US"/>
        </w:rPr>
        <w:t>Color.White</w:t>
      </w:r>
      <w:proofErr w:type="spellEnd"/>
      <w:r w:rsidR="0002568F" w:rsidRPr="00254896">
        <w:rPr>
          <w:lang w:val="en-US"/>
        </w:rPr>
        <w:t>)</w:t>
      </w:r>
      <w:r w:rsidRPr="00254896">
        <w:rPr>
          <w:lang w:val="en-US"/>
        </w:rPr>
        <w:t xml:space="preserve"> </w:t>
      </w:r>
    </w:p>
    <w:p w14:paraId="347FB02C" w14:textId="2C02B4EA" w:rsidR="002804D5" w:rsidRPr="00351012" w:rsidRDefault="00254896" w:rsidP="002804D5">
      <w:pPr>
        <w:pStyle w:val="aff1"/>
        <w:rPr>
          <w:lang w:val="en-US"/>
        </w:rPr>
      </w:pPr>
      <w:r w:rsidRPr="00254896">
        <w:rPr>
          <w:lang w:val="en-US"/>
        </w:rPr>
        <w:t xml:space="preserve">    ) {</w:t>
      </w:r>
    </w:p>
    <w:p w14:paraId="00A1B548" w14:textId="2BB3EF23" w:rsidR="00254896" w:rsidRPr="00C70E91" w:rsidRDefault="00254896" w:rsidP="0002568F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Column(</w:t>
      </w:r>
      <w:proofErr w:type="gramEnd"/>
      <w:r w:rsidR="0002568F" w:rsidRPr="00254896">
        <w:rPr>
          <w:lang w:val="en-US"/>
        </w:rPr>
        <w:t xml:space="preserve">modifier = </w:t>
      </w:r>
      <w:proofErr w:type="spellStart"/>
      <w:r w:rsidR="0002568F" w:rsidRPr="00254896">
        <w:rPr>
          <w:lang w:val="en-US"/>
        </w:rPr>
        <w:t>Modifier.padding</w:t>
      </w:r>
      <w:proofErr w:type="spellEnd"/>
      <w:r w:rsidR="0002568F" w:rsidRPr="00254896">
        <w:rPr>
          <w:lang w:val="en-US"/>
        </w:rPr>
        <w:t>(</w:t>
      </w:r>
      <w:proofErr w:type="gramStart"/>
      <w:r w:rsidR="0002568F" w:rsidRPr="00254896">
        <w:rPr>
          <w:lang w:val="en-US"/>
        </w:rPr>
        <w:t>8.dp</w:t>
      </w:r>
      <w:proofErr w:type="gramEnd"/>
      <w:r w:rsidR="0002568F" w:rsidRPr="00254896">
        <w:rPr>
          <w:lang w:val="en-US"/>
        </w:rPr>
        <w:t xml:space="preserve">)) </w:t>
      </w:r>
    </w:p>
    <w:p w14:paraId="1141EFB8" w14:textId="6D65E41B" w:rsidR="002804D5" w:rsidRPr="00351012" w:rsidRDefault="002804D5" w:rsidP="0002568F">
      <w:pPr>
        <w:pStyle w:val="aff1"/>
        <w:rPr>
          <w:lang w:val="en-US"/>
        </w:rPr>
      </w:pPr>
      <w:r w:rsidRPr="00351012">
        <w:rPr>
          <w:lang w:val="en-US"/>
        </w:rPr>
        <w:t>//</w:t>
      </w:r>
      <w:r>
        <w:t>Основная</w:t>
      </w:r>
      <w:r w:rsidRPr="00351012">
        <w:rPr>
          <w:lang w:val="en-US"/>
        </w:rPr>
        <w:t xml:space="preserve"> </w:t>
      </w:r>
      <w:r>
        <w:t>информация</w:t>
      </w:r>
      <w:r w:rsidRPr="00351012">
        <w:rPr>
          <w:lang w:val="en-US"/>
        </w:rPr>
        <w:t xml:space="preserve"> </w:t>
      </w:r>
      <w:r>
        <w:t>о</w:t>
      </w:r>
      <w:r w:rsidRPr="00351012">
        <w:rPr>
          <w:lang w:val="en-US"/>
        </w:rPr>
        <w:t xml:space="preserve"> </w:t>
      </w:r>
      <w:r>
        <w:t>светофоре</w:t>
      </w:r>
    </w:p>
    <w:p w14:paraId="56B44021" w14:textId="77777777" w:rsidR="00254896" w:rsidRPr="00C70E91" w:rsidRDefault="00254896" w:rsidP="00254896">
      <w:pPr>
        <w:pStyle w:val="aff1"/>
        <w:rPr>
          <w:lang w:val="en-US"/>
        </w:rPr>
      </w:pPr>
      <w:r w:rsidRPr="00351012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</w:t>
      </w:r>
      <w:r w:rsidRPr="00C70E91">
        <w:rPr>
          <w:lang w:val="en-US"/>
        </w:rPr>
        <w:t>(</w:t>
      </w:r>
      <w:proofErr w:type="gramEnd"/>
      <w:r w:rsidRPr="00254896">
        <w:rPr>
          <w:lang w:val="en-US"/>
        </w:rPr>
        <w:t>text</w:t>
      </w:r>
      <w:r w:rsidRPr="00C70E91">
        <w:rPr>
          <w:lang w:val="en-US"/>
        </w:rPr>
        <w:t xml:space="preserve"> = "</w:t>
      </w:r>
      <w:r>
        <w:t>Номер</w:t>
      </w:r>
      <w:r w:rsidRPr="00C70E91">
        <w:rPr>
          <w:lang w:val="en-US"/>
        </w:rPr>
        <w:t xml:space="preserve"> </w:t>
      </w:r>
      <w:r>
        <w:t>светофора</w:t>
      </w:r>
      <w:r w:rsidRPr="00C70E91">
        <w:rPr>
          <w:lang w:val="en-US"/>
        </w:rPr>
        <w:t>: ${</w:t>
      </w:r>
      <w:proofErr w:type="spellStart"/>
      <w:r w:rsidRPr="00254896">
        <w:rPr>
          <w:lang w:val="en-US"/>
        </w:rPr>
        <w:t>trafficLight</w:t>
      </w:r>
      <w:r w:rsidRPr="00C70E91">
        <w:rPr>
          <w:lang w:val="en-US"/>
        </w:rPr>
        <w:t>.</w:t>
      </w:r>
      <w:proofErr w:type="gramStart"/>
      <w:r w:rsidRPr="00254896">
        <w:rPr>
          <w:lang w:val="en-US"/>
        </w:rPr>
        <w:t>trafficLightId</w:t>
      </w:r>
      <w:proofErr w:type="spellEnd"/>
      <w:r w:rsidRPr="00C70E91">
        <w:rPr>
          <w:lang w:val="en-US"/>
        </w:rPr>
        <w:t>}"</w:t>
      </w:r>
      <w:proofErr w:type="gramEnd"/>
      <w:r w:rsidRPr="00C70E91">
        <w:rPr>
          <w:lang w:val="en-US"/>
        </w:rPr>
        <w:t xml:space="preserve">, </w:t>
      </w:r>
      <w:r w:rsidRPr="00254896">
        <w:rPr>
          <w:lang w:val="en-US"/>
        </w:rPr>
        <w:t>style</w:t>
      </w:r>
      <w:r w:rsidRPr="00C70E91">
        <w:rPr>
          <w:lang w:val="en-US"/>
        </w:rPr>
        <w:t xml:space="preserve"> = </w:t>
      </w:r>
      <w:proofErr w:type="spellStart"/>
      <w:proofErr w:type="gramStart"/>
      <w:r w:rsidRPr="00254896">
        <w:rPr>
          <w:lang w:val="en-US"/>
        </w:rPr>
        <w:t>MaterialTheme</w:t>
      </w:r>
      <w:r w:rsidRPr="00C70E91">
        <w:rPr>
          <w:lang w:val="en-US"/>
        </w:rPr>
        <w:t>.</w:t>
      </w:r>
      <w:r w:rsidRPr="00254896">
        <w:rPr>
          <w:lang w:val="en-US"/>
        </w:rPr>
        <w:t>typography</w:t>
      </w:r>
      <w:r w:rsidRPr="00C70E91">
        <w:rPr>
          <w:lang w:val="en-US"/>
        </w:rPr>
        <w:t>.</w:t>
      </w:r>
      <w:r w:rsidRPr="00254896">
        <w:rPr>
          <w:lang w:val="en-US"/>
        </w:rPr>
        <w:t>bodySmall</w:t>
      </w:r>
      <w:proofErr w:type="spellEnd"/>
      <w:proofErr w:type="gramEnd"/>
      <w:r w:rsidRPr="00C70E91">
        <w:rPr>
          <w:lang w:val="en-US"/>
        </w:rPr>
        <w:t>)</w:t>
      </w:r>
    </w:p>
    <w:p w14:paraId="7DF5A558" w14:textId="55BB4B72" w:rsidR="00254896" w:rsidRPr="00254896" w:rsidRDefault="00254896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Тип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</w:t>
      </w:r>
      <w:proofErr w:type="gramStart"/>
      <w:r w:rsidRPr="00254896">
        <w:rPr>
          <w:lang w:val="en-US"/>
        </w:rPr>
        <w:t>type</w:t>
      </w:r>
      <w:proofErr w:type="spellEnd"/>
      <w:r w:rsidRPr="00254896">
        <w:rPr>
          <w:lang w:val="en-US"/>
        </w:rPr>
        <w:t>}"</w:t>
      </w:r>
      <w:proofErr w:type="gramEnd"/>
      <w:r w:rsidRPr="00254896">
        <w:rPr>
          <w:lang w:val="en-US"/>
        </w:rPr>
        <w:t xml:space="preserve">, style = </w:t>
      </w:r>
      <w:proofErr w:type="spellStart"/>
      <w:proofErr w:type="gramStart"/>
      <w:r w:rsidRPr="00254896">
        <w:rPr>
          <w:lang w:val="en-US"/>
        </w:rPr>
        <w:t>MaterialTheme.typography.bodySmall</w:t>
      </w:r>
      <w:proofErr w:type="spellEnd"/>
      <w:proofErr w:type="gramEnd"/>
      <w:r w:rsidRPr="00254896">
        <w:rPr>
          <w:lang w:val="en-US"/>
        </w:rPr>
        <w:t>)</w:t>
      </w:r>
    </w:p>
    <w:p w14:paraId="53D51508" w14:textId="77777777" w:rsidR="00254896" w:rsidRDefault="00254896" w:rsidP="00254896">
      <w:pPr>
        <w:pStyle w:val="aff1"/>
      </w:pPr>
      <w:r w:rsidRPr="00254896">
        <w:rPr>
          <w:lang w:val="en-US"/>
        </w:rPr>
        <w:t xml:space="preserve">        </w:t>
      </w:r>
      <w:r>
        <w:t>}</w:t>
      </w:r>
    </w:p>
    <w:p w14:paraId="056D136F" w14:textId="76F103E5" w:rsidR="00254896" w:rsidRDefault="00254896" w:rsidP="00254896">
      <w:pPr>
        <w:pStyle w:val="aff1"/>
      </w:pPr>
      <w:r>
        <w:t xml:space="preserve">    }</w:t>
      </w:r>
    </w:p>
    <w:p w14:paraId="733DC16C" w14:textId="5689C78F" w:rsidR="0002568F" w:rsidRDefault="002804D5" w:rsidP="00254896">
      <w:pPr>
        <w:pStyle w:val="aff1"/>
      </w:pPr>
      <w:r>
        <w:t>//Карточка для отображения информации о событии</w:t>
      </w:r>
    </w:p>
    <w:p w14:paraId="05B95727" w14:textId="397EEFAF" w:rsidR="002804D5" w:rsidRPr="002804D5" w:rsidRDefault="002804D5" w:rsidP="002804D5">
      <w:pPr>
        <w:pStyle w:val="aff1"/>
      </w:pPr>
      <w:proofErr w:type="gramStart"/>
      <w:r w:rsidRPr="002804D5">
        <w:rPr>
          <w:lang w:val="en-US"/>
        </w:rPr>
        <w:t>Card</w:t>
      </w:r>
      <w:r w:rsidRPr="002804D5">
        <w:t>(</w:t>
      </w:r>
      <w:r>
        <w:t xml:space="preserve"> /</w:t>
      </w:r>
      <w:proofErr w:type="gramEnd"/>
      <w:r>
        <w:t>/добавление модификаторов, теней и цветов</w:t>
      </w:r>
    </w:p>
    <w:p w14:paraId="1DCFBB3A" w14:textId="43249EFC" w:rsidR="002804D5" w:rsidRPr="002804D5" w:rsidRDefault="002804D5" w:rsidP="002804D5">
      <w:pPr>
        <w:pStyle w:val="aff1"/>
        <w:rPr>
          <w:lang w:val="en-US"/>
        </w:rPr>
      </w:pPr>
      <w:r w:rsidRPr="002804D5">
        <w:t xml:space="preserve">        </w:t>
      </w:r>
      <w:r w:rsidRPr="002804D5">
        <w:rPr>
          <w:lang w:val="en-US"/>
        </w:rPr>
        <w:t xml:space="preserve">modifier = </w:t>
      </w:r>
      <w:proofErr w:type="spellStart"/>
      <w:r w:rsidRPr="002804D5">
        <w:rPr>
          <w:lang w:val="en-US"/>
        </w:rPr>
        <w:t>Modifier.fillMaxWidth</w:t>
      </w:r>
      <w:proofErr w:type="spellEnd"/>
      <w:r w:rsidRPr="002804D5">
        <w:rPr>
          <w:lang w:val="en-US"/>
        </w:rPr>
        <w:t>(</w:t>
      </w:r>
      <w:proofErr w:type="gramStart"/>
      <w:r w:rsidRPr="002804D5">
        <w:rPr>
          <w:lang w:val="en-US"/>
        </w:rPr>
        <w:t>).padding</w:t>
      </w:r>
      <w:proofErr w:type="gramEnd"/>
      <w:r w:rsidRPr="002804D5">
        <w:rPr>
          <w:lang w:val="en-US"/>
        </w:rPr>
        <w:t xml:space="preserve">(vertical = </w:t>
      </w:r>
      <w:proofErr w:type="gramStart"/>
      <w:r w:rsidRPr="002804D5">
        <w:rPr>
          <w:lang w:val="en-US"/>
        </w:rPr>
        <w:t>4.dp</w:t>
      </w:r>
      <w:proofErr w:type="gramEnd"/>
      <w:r w:rsidRPr="002804D5">
        <w:rPr>
          <w:lang w:val="en-US"/>
        </w:rPr>
        <w:t xml:space="preserve">), </w:t>
      </w:r>
    </w:p>
    <w:p w14:paraId="454E6408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elevation = </w:t>
      </w:r>
      <w:proofErr w:type="spellStart"/>
      <w:r w:rsidRPr="002804D5">
        <w:rPr>
          <w:lang w:val="en-US"/>
        </w:rPr>
        <w:t>CardDefaults.cardElevation</w:t>
      </w:r>
      <w:proofErr w:type="spellEnd"/>
      <w:r w:rsidRPr="002804D5">
        <w:rPr>
          <w:lang w:val="en-US"/>
        </w:rPr>
        <w:t>(</w:t>
      </w:r>
      <w:proofErr w:type="spellStart"/>
      <w:r w:rsidRPr="002804D5">
        <w:rPr>
          <w:lang w:val="en-US"/>
        </w:rPr>
        <w:t>defaultElevation</w:t>
      </w:r>
      <w:proofErr w:type="spellEnd"/>
      <w:r w:rsidRPr="002804D5">
        <w:rPr>
          <w:lang w:val="en-US"/>
        </w:rPr>
        <w:t xml:space="preserve"> = </w:t>
      </w:r>
      <w:proofErr w:type="gramStart"/>
      <w:r w:rsidRPr="002804D5">
        <w:rPr>
          <w:lang w:val="en-US"/>
        </w:rPr>
        <w:t>2.dp</w:t>
      </w:r>
      <w:proofErr w:type="gramEnd"/>
      <w:r w:rsidRPr="002804D5">
        <w:rPr>
          <w:lang w:val="en-US"/>
        </w:rPr>
        <w:t>),</w:t>
      </w:r>
    </w:p>
    <w:p w14:paraId="6B605714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colors = </w:t>
      </w:r>
      <w:proofErr w:type="spellStart"/>
      <w:r w:rsidRPr="002804D5">
        <w:rPr>
          <w:lang w:val="en-US"/>
        </w:rPr>
        <w:t>CardDefaults.cardColors</w:t>
      </w:r>
      <w:proofErr w:type="spellEnd"/>
      <w:r w:rsidRPr="002804D5">
        <w:rPr>
          <w:lang w:val="en-US"/>
        </w:rPr>
        <w:t>(</w:t>
      </w:r>
    </w:p>
    <w:p w14:paraId="69F981BD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</w:t>
      </w:r>
      <w:proofErr w:type="spellStart"/>
      <w:r w:rsidRPr="002804D5">
        <w:rPr>
          <w:lang w:val="en-US"/>
        </w:rPr>
        <w:t>containerColor</w:t>
      </w:r>
      <w:proofErr w:type="spellEnd"/>
      <w:r w:rsidRPr="002804D5">
        <w:rPr>
          <w:lang w:val="en-US"/>
        </w:rPr>
        <w:t xml:space="preserve"> = </w:t>
      </w:r>
      <w:proofErr w:type="spellStart"/>
      <w:r w:rsidRPr="002804D5">
        <w:rPr>
          <w:lang w:val="en-US"/>
        </w:rPr>
        <w:t>cardBackgroundColor</w:t>
      </w:r>
      <w:proofErr w:type="spellEnd"/>
      <w:r w:rsidRPr="002804D5">
        <w:rPr>
          <w:lang w:val="en-US"/>
        </w:rPr>
        <w:t>,</w:t>
      </w:r>
    </w:p>
    <w:p w14:paraId="23F32A05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</w:t>
      </w:r>
      <w:proofErr w:type="spellStart"/>
      <w:r w:rsidRPr="002804D5">
        <w:rPr>
          <w:lang w:val="en-US"/>
        </w:rPr>
        <w:t>contentColor</w:t>
      </w:r>
      <w:proofErr w:type="spellEnd"/>
      <w:r w:rsidRPr="002804D5">
        <w:rPr>
          <w:lang w:val="en-US"/>
        </w:rPr>
        <w:t xml:space="preserve"> = </w:t>
      </w:r>
      <w:proofErr w:type="spellStart"/>
      <w:r w:rsidRPr="002804D5">
        <w:rPr>
          <w:lang w:val="en-US"/>
        </w:rPr>
        <w:t>cardContentColor</w:t>
      </w:r>
      <w:proofErr w:type="spellEnd"/>
    </w:p>
    <w:p w14:paraId="429FCD0B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)</w:t>
      </w:r>
    </w:p>
    <w:p w14:paraId="078A06ED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) {</w:t>
      </w:r>
    </w:p>
    <w:p w14:paraId="52B32DE6" w14:textId="7E8878C4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</w:t>
      </w:r>
      <w:proofErr w:type="gramStart"/>
      <w:r w:rsidRPr="002804D5">
        <w:rPr>
          <w:lang w:val="en-US"/>
        </w:rPr>
        <w:t>Row(</w:t>
      </w:r>
      <w:proofErr w:type="gramEnd"/>
      <w:r w:rsidRPr="002804D5">
        <w:rPr>
          <w:lang w:val="en-US"/>
        </w:rPr>
        <w:t xml:space="preserve">modifier = </w:t>
      </w:r>
      <w:proofErr w:type="spellStart"/>
      <w:r w:rsidRPr="002804D5">
        <w:rPr>
          <w:lang w:val="en-US"/>
        </w:rPr>
        <w:t>Modifier.padding</w:t>
      </w:r>
      <w:proofErr w:type="spellEnd"/>
      <w:r w:rsidRPr="002804D5">
        <w:rPr>
          <w:lang w:val="en-US"/>
        </w:rPr>
        <w:t>(</w:t>
      </w:r>
      <w:proofErr w:type="gramStart"/>
      <w:r w:rsidRPr="002804D5">
        <w:rPr>
          <w:lang w:val="en-US"/>
        </w:rPr>
        <w:t>8.dp</w:t>
      </w:r>
      <w:proofErr w:type="gramEnd"/>
      <w:r w:rsidRPr="002804D5">
        <w:rPr>
          <w:lang w:val="en-US"/>
        </w:rPr>
        <w:t xml:space="preserve">), </w:t>
      </w:r>
      <w:proofErr w:type="spellStart"/>
      <w:r w:rsidRPr="002804D5">
        <w:rPr>
          <w:lang w:val="en-US"/>
        </w:rPr>
        <w:t>verticalAlignment</w:t>
      </w:r>
      <w:proofErr w:type="spellEnd"/>
      <w:r w:rsidRPr="002804D5">
        <w:rPr>
          <w:lang w:val="en-US"/>
        </w:rPr>
        <w:t xml:space="preserve"> = </w:t>
      </w:r>
      <w:proofErr w:type="spellStart"/>
      <w:r w:rsidRPr="002804D5">
        <w:rPr>
          <w:lang w:val="en-US"/>
        </w:rPr>
        <w:t>Alignment.CenterVertically</w:t>
      </w:r>
      <w:proofErr w:type="spellEnd"/>
      <w:r w:rsidRPr="002804D5">
        <w:rPr>
          <w:lang w:val="en-US"/>
        </w:rPr>
        <w:t xml:space="preserve"> </w:t>
      </w:r>
    </w:p>
    <w:p w14:paraId="3EF4B8C8" w14:textId="77777777" w:rsidR="002804D5" w:rsidRPr="00351012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) {</w:t>
      </w:r>
    </w:p>
    <w:p w14:paraId="1615CFAC" w14:textId="7BAE1401" w:rsidR="002804D5" w:rsidRPr="00351012" w:rsidRDefault="002804D5" w:rsidP="002804D5">
      <w:pPr>
        <w:pStyle w:val="aff1"/>
        <w:rPr>
          <w:lang w:val="en-US"/>
        </w:rPr>
      </w:pPr>
      <w:r w:rsidRPr="00351012">
        <w:rPr>
          <w:lang w:val="en-US"/>
        </w:rPr>
        <w:t>//</w:t>
      </w:r>
      <w:r>
        <w:t>Цветовой</w:t>
      </w:r>
      <w:r w:rsidRPr="00351012">
        <w:rPr>
          <w:lang w:val="en-US"/>
        </w:rPr>
        <w:t xml:space="preserve"> </w:t>
      </w:r>
      <w:r>
        <w:t>индикатор</w:t>
      </w:r>
      <w:r w:rsidRPr="00351012">
        <w:rPr>
          <w:lang w:val="en-US"/>
        </w:rPr>
        <w:t xml:space="preserve"> </w:t>
      </w:r>
      <w:r>
        <w:t>загруженности</w:t>
      </w:r>
    </w:p>
    <w:p w14:paraId="4D619D88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</w:t>
      </w:r>
      <w:proofErr w:type="gramStart"/>
      <w:r w:rsidRPr="002804D5">
        <w:rPr>
          <w:lang w:val="en-US"/>
        </w:rPr>
        <w:t>Box(</w:t>
      </w:r>
      <w:proofErr w:type="gramEnd"/>
    </w:p>
    <w:p w14:paraId="15580E8C" w14:textId="0E33657D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modifier = </w:t>
      </w:r>
      <w:proofErr w:type="spellStart"/>
      <w:r w:rsidRPr="002804D5">
        <w:rPr>
          <w:lang w:val="en-US"/>
        </w:rPr>
        <w:t>Modifier.size</w:t>
      </w:r>
      <w:proofErr w:type="spellEnd"/>
      <w:r w:rsidRPr="002804D5">
        <w:rPr>
          <w:lang w:val="en-US"/>
        </w:rPr>
        <w:t>(</w:t>
      </w:r>
      <w:proofErr w:type="gramStart"/>
      <w:r w:rsidRPr="002804D5">
        <w:rPr>
          <w:lang w:val="en-US"/>
        </w:rPr>
        <w:t>16.dp) .clip</w:t>
      </w:r>
      <w:proofErr w:type="gramEnd"/>
      <w:r w:rsidRPr="002804D5">
        <w:rPr>
          <w:lang w:val="en-US"/>
        </w:rPr>
        <w:t>(</w:t>
      </w:r>
      <w:proofErr w:type="spellStart"/>
      <w:r w:rsidRPr="002804D5">
        <w:rPr>
          <w:lang w:val="en-US"/>
        </w:rPr>
        <w:t>CircleShape</w:t>
      </w:r>
      <w:proofErr w:type="spellEnd"/>
      <w:proofErr w:type="gramStart"/>
      <w:r w:rsidRPr="002804D5">
        <w:rPr>
          <w:lang w:val="en-US"/>
        </w:rPr>
        <w:t>) .background</w:t>
      </w:r>
      <w:proofErr w:type="gramEnd"/>
      <w:r w:rsidRPr="002804D5">
        <w:rPr>
          <w:lang w:val="en-US"/>
        </w:rPr>
        <w:t>(</w:t>
      </w:r>
      <w:proofErr w:type="spellStart"/>
      <w:r w:rsidRPr="002804D5">
        <w:rPr>
          <w:lang w:val="en-US"/>
        </w:rPr>
        <w:t>trafficImpactColor</w:t>
      </w:r>
      <w:proofErr w:type="spellEnd"/>
      <w:r w:rsidRPr="002804D5">
        <w:rPr>
          <w:lang w:val="en-US"/>
        </w:rPr>
        <w:t xml:space="preserve">) </w:t>
      </w:r>
    </w:p>
    <w:p w14:paraId="2FD903EE" w14:textId="0D4A3620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)</w:t>
      </w:r>
    </w:p>
    <w:p w14:paraId="33787F21" w14:textId="77777777" w:rsidR="002804D5" w:rsidRPr="00351012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Column {</w:t>
      </w:r>
    </w:p>
    <w:p w14:paraId="70F337EB" w14:textId="5BDBB76E" w:rsidR="002804D5" w:rsidRPr="00351012" w:rsidRDefault="002804D5" w:rsidP="002804D5">
      <w:pPr>
        <w:pStyle w:val="aff1"/>
        <w:rPr>
          <w:lang w:val="en-US"/>
        </w:rPr>
      </w:pPr>
      <w:r w:rsidRPr="00351012">
        <w:rPr>
          <w:lang w:val="en-US"/>
        </w:rPr>
        <w:t>//</w:t>
      </w:r>
      <w:r>
        <w:t>Основная</w:t>
      </w:r>
      <w:r w:rsidRPr="00351012">
        <w:rPr>
          <w:lang w:val="en-US"/>
        </w:rPr>
        <w:t xml:space="preserve"> </w:t>
      </w:r>
      <w:r>
        <w:t>информация</w:t>
      </w:r>
      <w:r w:rsidRPr="00351012">
        <w:rPr>
          <w:lang w:val="en-US"/>
        </w:rPr>
        <w:t xml:space="preserve"> </w:t>
      </w:r>
      <w:r>
        <w:t>о</w:t>
      </w:r>
      <w:r w:rsidRPr="00351012">
        <w:rPr>
          <w:lang w:val="en-US"/>
        </w:rPr>
        <w:t xml:space="preserve"> </w:t>
      </w:r>
      <w:r>
        <w:t>событии</w:t>
      </w:r>
    </w:p>
    <w:p w14:paraId="30B1DB46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</w:t>
      </w:r>
      <w:proofErr w:type="gramStart"/>
      <w:r w:rsidRPr="002804D5">
        <w:rPr>
          <w:lang w:val="en-US"/>
        </w:rPr>
        <w:t>Text(</w:t>
      </w:r>
      <w:proofErr w:type="gramEnd"/>
      <w:r w:rsidRPr="002804D5">
        <w:rPr>
          <w:lang w:val="en-US"/>
        </w:rPr>
        <w:t>text = "</w:t>
      </w:r>
      <w:r>
        <w:t>Тип</w:t>
      </w:r>
      <w:r w:rsidRPr="002804D5">
        <w:rPr>
          <w:lang w:val="en-US"/>
        </w:rPr>
        <w:t>: ${</w:t>
      </w:r>
      <w:proofErr w:type="spellStart"/>
      <w:proofErr w:type="gramStart"/>
      <w:r w:rsidRPr="002804D5">
        <w:rPr>
          <w:lang w:val="en-US"/>
        </w:rPr>
        <w:t>event.type</w:t>
      </w:r>
      <w:proofErr w:type="spellEnd"/>
      <w:proofErr w:type="gramEnd"/>
      <w:r w:rsidRPr="002804D5">
        <w:rPr>
          <w:lang w:val="en-US"/>
        </w:rPr>
        <w:t xml:space="preserve">}", style = </w:t>
      </w:r>
      <w:proofErr w:type="spellStart"/>
      <w:proofErr w:type="gramStart"/>
      <w:r w:rsidRPr="002804D5">
        <w:rPr>
          <w:lang w:val="en-US"/>
        </w:rPr>
        <w:t>MaterialTheme.typography.bodySmall</w:t>
      </w:r>
      <w:proofErr w:type="spellEnd"/>
      <w:proofErr w:type="gramEnd"/>
      <w:r w:rsidRPr="002804D5">
        <w:rPr>
          <w:lang w:val="en-US"/>
        </w:rPr>
        <w:t>)</w:t>
      </w:r>
    </w:p>
    <w:p w14:paraId="3235CE71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</w:t>
      </w:r>
      <w:proofErr w:type="gramStart"/>
      <w:r w:rsidRPr="002804D5">
        <w:rPr>
          <w:lang w:val="en-US"/>
        </w:rPr>
        <w:t>Text(</w:t>
      </w:r>
      <w:proofErr w:type="gramEnd"/>
    </w:p>
    <w:p w14:paraId="553D9FDD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lastRenderedPageBreak/>
        <w:t xml:space="preserve">                    text = "</w:t>
      </w:r>
      <w:r>
        <w:t>Начало</w:t>
      </w:r>
      <w:r w:rsidRPr="002804D5">
        <w:rPr>
          <w:lang w:val="en-US"/>
        </w:rPr>
        <w:t>: ${</w:t>
      </w:r>
      <w:proofErr w:type="spellStart"/>
      <w:proofErr w:type="gramStart"/>
      <w:r w:rsidRPr="002804D5">
        <w:rPr>
          <w:lang w:val="en-US"/>
        </w:rPr>
        <w:t>formatDateString</w:t>
      </w:r>
      <w:proofErr w:type="spellEnd"/>
      <w:r w:rsidRPr="002804D5">
        <w:rPr>
          <w:lang w:val="en-US"/>
        </w:rPr>
        <w:t>(</w:t>
      </w:r>
      <w:proofErr w:type="spellStart"/>
      <w:r w:rsidRPr="002804D5">
        <w:rPr>
          <w:lang w:val="en-US"/>
        </w:rPr>
        <w:t>event.startTime</w:t>
      </w:r>
      <w:proofErr w:type="spellEnd"/>
      <w:proofErr w:type="gramEnd"/>
      <w:r w:rsidRPr="002804D5">
        <w:rPr>
          <w:lang w:val="en-US"/>
        </w:rPr>
        <w:t xml:space="preserve">, </w:t>
      </w:r>
      <w:proofErr w:type="spellStart"/>
      <w:r w:rsidRPr="002804D5">
        <w:rPr>
          <w:lang w:val="en-US"/>
        </w:rPr>
        <w:t>dateFormat</w:t>
      </w:r>
      <w:proofErr w:type="spellEnd"/>
      <w:proofErr w:type="gramStart"/>
      <w:r w:rsidRPr="002804D5">
        <w:rPr>
          <w:lang w:val="en-US"/>
        </w:rPr>
        <w:t>) ?</w:t>
      </w:r>
      <w:proofErr w:type="gramEnd"/>
      <w:r w:rsidRPr="002804D5">
        <w:rPr>
          <w:lang w:val="en-US"/>
        </w:rPr>
        <w:t>: "</w:t>
      </w:r>
      <w:proofErr w:type="gramStart"/>
      <w:r>
        <w:t>Не</w:t>
      </w:r>
      <w:r w:rsidRPr="002804D5">
        <w:rPr>
          <w:lang w:val="en-US"/>
        </w:rPr>
        <w:t xml:space="preserve"> </w:t>
      </w:r>
      <w:r>
        <w:t>определено</w:t>
      </w:r>
      <w:r w:rsidRPr="002804D5">
        <w:rPr>
          <w:lang w:val="en-US"/>
        </w:rPr>
        <w:t>"}</w:t>
      </w:r>
      <w:proofErr w:type="gramEnd"/>
      <w:r w:rsidRPr="002804D5">
        <w:rPr>
          <w:lang w:val="en-US"/>
        </w:rPr>
        <w:t>",</w:t>
      </w:r>
    </w:p>
    <w:p w14:paraId="382AC0D2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style = </w:t>
      </w:r>
      <w:proofErr w:type="spellStart"/>
      <w:proofErr w:type="gramStart"/>
      <w:r w:rsidRPr="002804D5">
        <w:rPr>
          <w:lang w:val="en-US"/>
        </w:rPr>
        <w:t>MaterialTheme.typography.bodySmall</w:t>
      </w:r>
      <w:proofErr w:type="spellEnd"/>
      <w:proofErr w:type="gramEnd"/>
    </w:p>
    <w:p w14:paraId="5B340277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)</w:t>
      </w:r>
    </w:p>
    <w:p w14:paraId="754F88B0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</w:t>
      </w:r>
      <w:proofErr w:type="gramStart"/>
      <w:r w:rsidRPr="002804D5">
        <w:rPr>
          <w:lang w:val="en-US"/>
        </w:rPr>
        <w:t>Text(</w:t>
      </w:r>
      <w:proofErr w:type="gramEnd"/>
    </w:p>
    <w:p w14:paraId="073BB2A4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text = "</w:t>
      </w:r>
      <w:r>
        <w:t>Конец</w:t>
      </w:r>
      <w:r w:rsidRPr="002804D5">
        <w:rPr>
          <w:lang w:val="en-US"/>
        </w:rPr>
        <w:t>: ${</w:t>
      </w:r>
      <w:proofErr w:type="spellStart"/>
      <w:proofErr w:type="gramStart"/>
      <w:r w:rsidRPr="002804D5">
        <w:rPr>
          <w:lang w:val="en-US"/>
        </w:rPr>
        <w:t>formatDateString</w:t>
      </w:r>
      <w:proofErr w:type="spellEnd"/>
      <w:r w:rsidRPr="002804D5">
        <w:rPr>
          <w:lang w:val="en-US"/>
        </w:rPr>
        <w:t>(</w:t>
      </w:r>
      <w:proofErr w:type="spellStart"/>
      <w:r w:rsidRPr="002804D5">
        <w:rPr>
          <w:lang w:val="en-US"/>
        </w:rPr>
        <w:t>event.endTime</w:t>
      </w:r>
      <w:proofErr w:type="spellEnd"/>
      <w:proofErr w:type="gramEnd"/>
      <w:r w:rsidRPr="002804D5">
        <w:rPr>
          <w:lang w:val="en-US"/>
        </w:rPr>
        <w:t xml:space="preserve">, </w:t>
      </w:r>
      <w:proofErr w:type="spellStart"/>
      <w:r w:rsidRPr="002804D5">
        <w:rPr>
          <w:lang w:val="en-US"/>
        </w:rPr>
        <w:t>dateFormat</w:t>
      </w:r>
      <w:proofErr w:type="spellEnd"/>
      <w:proofErr w:type="gramStart"/>
      <w:r w:rsidRPr="002804D5">
        <w:rPr>
          <w:lang w:val="en-US"/>
        </w:rPr>
        <w:t>) ?</w:t>
      </w:r>
      <w:proofErr w:type="gramEnd"/>
      <w:r w:rsidRPr="002804D5">
        <w:rPr>
          <w:lang w:val="en-US"/>
        </w:rPr>
        <w:t>: "</w:t>
      </w:r>
      <w:r>
        <w:t>Не</w:t>
      </w:r>
      <w:r w:rsidRPr="002804D5">
        <w:rPr>
          <w:lang w:val="en-US"/>
        </w:rPr>
        <w:t xml:space="preserve"> </w:t>
      </w:r>
      <w:r>
        <w:t>определено</w:t>
      </w:r>
      <w:r w:rsidRPr="002804D5">
        <w:rPr>
          <w:lang w:val="en-US"/>
        </w:rPr>
        <w:t>"}",</w:t>
      </w:r>
    </w:p>
    <w:p w14:paraId="1840E3DF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style = </w:t>
      </w:r>
      <w:proofErr w:type="spellStart"/>
      <w:proofErr w:type="gramStart"/>
      <w:r w:rsidRPr="002804D5">
        <w:rPr>
          <w:lang w:val="en-US"/>
        </w:rPr>
        <w:t>MaterialTheme.typography.bodySmall</w:t>
      </w:r>
      <w:proofErr w:type="spellEnd"/>
      <w:proofErr w:type="gramEnd"/>
    </w:p>
    <w:p w14:paraId="21B7676F" w14:textId="2F42D1D8" w:rsidR="002804D5" w:rsidRPr="00351012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) </w:t>
      </w:r>
    </w:p>
    <w:p w14:paraId="1407D795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</w:t>
      </w:r>
      <w:proofErr w:type="gramStart"/>
      <w:r w:rsidRPr="002804D5">
        <w:rPr>
          <w:lang w:val="en-US"/>
        </w:rPr>
        <w:t>Text(</w:t>
      </w:r>
      <w:proofErr w:type="gramEnd"/>
    </w:p>
    <w:p w14:paraId="0BE622D5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text = "</w:t>
      </w:r>
      <w:r>
        <w:t>Влияние</w:t>
      </w:r>
      <w:r w:rsidRPr="002804D5">
        <w:rPr>
          <w:lang w:val="en-US"/>
        </w:rPr>
        <w:t xml:space="preserve"> </w:t>
      </w:r>
      <w:r>
        <w:t>на</w:t>
      </w:r>
      <w:r w:rsidRPr="002804D5">
        <w:rPr>
          <w:lang w:val="en-US"/>
        </w:rPr>
        <w:t xml:space="preserve"> </w:t>
      </w:r>
      <w:r>
        <w:t>трафик</w:t>
      </w:r>
      <w:r w:rsidRPr="002804D5">
        <w:rPr>
          <w:lang w:val="en-US"/>
        </w:rPr>
        <w:t xml:space="preserve"> (1-5): ${</w:t>
      </w:r>
      <w:proofErr w:type="spellStart"/>
      <w:proofErr w:type="gramStart"/>
      <w:r w:rsidRPr="002804D5">
        <w:rPr>
          <w:lang w:val="en-US"/>
        </w:rPr>
        <w:t>event.trafficImpactLevel</w:t>
      </w:r>
      <w:proofErr w:type="spellEnd"/>
      <w:proofErr w:type="gramEnd"/>
      <w:r w:rsidRPr="002804D5">
        <w:rPr>
          <w:lang w:val="en-US"/>
        </w:rPr>
        <w:t>}",</w:t>
      </w:r>
    </w:p>
    <w:p w14:paraId="16D30598" w14:textId="77777777" w:rsidR="002804D5" w:rsidRPr="00C70E91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</w:t>
      </w:r>
      <w:r w:rsidRPr="00C70E91">
        <w:rPr>
          <w:lang w:val="en-US"/>
        </w:rPr>
        <w:t xml:space="preserve">style = </w:t>
      </w:r>
      <w:proofErr w:type="spellStart"/>
      <w:proofErr w:type="gramStart"/>
      <w:r w:rsidRPr="00C70E91">
        <w:rPr>
          <w:lang w:val="en-US"/>
        </w:rPr>
        <w:t>MaterialTheme.typography.bodySmall</w:t>
      </w:r>
      <w:proofErr w:type="spellEnd"/>
      <w:proofErr w:type="gramEnd"/>
    </w:p>
    <w:p w14:paraId="388A653F" w14:textId="77777777" w:rsidR="002804D5" w:rsidRPr="00C70E91" w:rsidRDefault="002804D5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        )</w:t>
      </w:r>
    </w:p>
    <w:p w14:paraId="305AF13D" w14:textId="77777777" w:rsidR="002804D5" w:rsidRPr="00C70E91" w:rsidRDefault="002804D5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    }</w:t>
      </w:r>
    </w:p>
    <w:p w14:paraId="5CA26B50" w14:textId="2BE57259" w:rsidR="0002568F" w:rsidRPr="00C70E91" w:rsidRDefault="002804D5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}</w:t>
      </w:r>
    </w:p>
    <w:p w14:paraId="458F7C7B" w14:textId="237C52BA" w:rsidR="00254896" w:rsidRPr="00C70E91" w:rsidRDefault="00254896" w:rsidP="00254896">
      <w:pPr>
        <w:pStyle w:val="aff3"/>
        <w:rPr>
          <w:lang w:val="en-US"/>
        </w:rPr>
      </w:pPr>
      <w:r>
        <w:t>Листинг</w:t>
      </w:r>
      <w:r w:rsidRPr="00C70E91">
        <w:rPr>
          <w:lang w:val="en-US"/>
        </w:rPr>
        <w:t xml:space="preserve"> 14 – </w:t>
      </w:r>
      <w:r>
        <w:t>Код</w:t>
      </w:r>
      <w:r w:rsidRPr="00C70E91">
        <w:rPr>
          <w:lang w:val="en-US"/>
        </w:rPr>
        <w:t xml:space="preserve"> </w:t>
      </w:r>
      <w:r>
        <w:t>после</w:t>
      </w:r>
      <w:r w:rsidRPr="00C70E91">
        <w:rPr>
          <w:lang w:val="en-US"/>
        </w:rPr>
        <w:t xml:space="preserve"> </w:t>
      </w:r>
      <w:r>
        <w:t>рефакторинга</w:t>
      </w:r>
    </w:p>
    <w:p w14:paraId="6A47365D" w14:textId="04B9E99C" w:rsidR="00254896" w:rsidRDefault="00254896" w:rsidP="00254896">
      <w:pPr>
        <w:pStyle w:val="aff1"/>
      </w:pPr>
      <w:r>
        <w:t>//Создание шаблона для карточки и его использование</w:t>
      </w:r>
    </w:p>
    <w:p w14:paraId="286DD7FD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>@Composable</w:t>
      </w:r>
      <w:r w:rsidRPr="00254896">
        <w:rPr>
          <w:lang w:val="en-US"/>
        </w:rPr>
        <w:br/>
        <w:t xml:space="preserve">fun </w:t>
      </w:r>
      <w:proofErr w:type="spellStart"/>
      <w:r w:rsidRPr="00254896">
        <w:rPr>
          <w:lang w:val="en-US"/>
        </w:rPr>
        <w:t>CommonCardItem</w:t>
      </w:r>
      <w:proofErr w:type="spellEnd"/>
      <w:r w:rsidRPr="00254896">
        <w:rPr>
          <w:lang w:val="en-US"/>
        </w:rPr>
        <w:t>(</w:t>
      </w:r>
      <w:r w:rsidRPr="00254896">
        <w:rPr>
          <w:lang w:val="en-US"/>
        </w:rPr>
        <w:br/>
        <w:t xml:space="preserve">    modifier: Modifier = Modifier,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 xml:space="preserve">: Color = </w:t>
      </w:r>
      <w:proofErr w:type="spellStart"/>
      <w:r w:rsidRPr="00254896">
        <w:rPr>
          <w:lang w:val="en-US"/>
        </w:rPr>
        <w:t>Color.White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: Color = </w:t>
      </w:r>
      <w:proofErr w:type="spellStart"/>
      <w:r w:rsidRPr="00254896">
        <w:rPr>
          <w:lang w:val="en-US"/>
        </w:rPr>
        <w:t>MaterialTheme.colorScheme.onBackground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elevation: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2.dp,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verticalPadding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4.dp,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horizontalPadding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0.dp,</w:t>
      </w:r>
      <w:r w:rsidRPr="00254896">
        <w:rPr>
          <w:lang w:val="en-US"/>
        </w:rPr>
        <w:br/>
        <w:t xml:space="preserve">    </w:t>
      </w:r>
      <w:proofErr w:type="spellStart"/>
      <w:r w:rsidRPr="00254896">
        <w:rPr>
          <w:lang w:val="en-US"/>
        </w:rPr>
        <w:t>contentPadding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Dp</w:t>
      </w:r>
      <w:proofErr w:type="spellEnd"/>
      <w:r w:rsidRPr="00254896">
        <w:rPr>
          <w:lang w:val="en-US"/>
        </w:rPr>
        <w:t xml:space="preserve"> = 8.dp,</w:t>
      </w:r>
      <w:r w:rsidRPr="00254896">
        <w:rPr>
          <w:lang w:val="en-US"/>
        </w:rPr>
        <w:br/>
        <w:t xml:space="preserve">    content: @Composable </w:t>
      </w:r>
      <w:proofErr w:type="spellStart"/>
      <w:r w:rsidRPr="00254896">
        <w:rPr>
          <w:lang w:val="en-US"/>
        </w:rPr>
        <w:t>ColumnScope</w:t>
      </w:r>
      <w:proofErr w:type="spellEnd"/>
      <w:r w:rsidRPr="00254896">
        <w:rPr>
          <w:lang w:val="en-US"/>
        </w:rPr>
        <w:t>.() -&gt; Unit</w:t>
      </w:r>
      <w:r w:rsidRPr="00254896">
        <w:rPr>
          <w:lang w:val="en-US"/>
        </w:rPr>
        <w:br/>
        <w:t>) {</w:t>
      </w:r>
      <w:r w:rsidRPr="00254896">
        <w:rPr>
          <w:lang w:val="en-US"/>
        </w:rPr>
        <w:br/>
        <w:t xml:space="preserve">    Card(</w:t>
      </w:r>
      <w:r w:rsidRPr="00254896">
        <w:rPr>
          <w:lang w:val="en-US"/>
        </w:rPr>
        <w:br/>
        <w:t xml:space="preserve">        modifier = modifier</w:t>
      </w:r>
      <w:r w:rsidRPr="00254896">
        <w:rPr>
          <w:lang w:val="en-US"/>
        </w:rPr>
        <w:br/>
        <w:t xml:space="preserve">            .</w:t>
      </w:r>
      <w:proofErr w:type="spellStart"/>
      <w:r w:rsidRPr="00254896">
        <w:rPr>
          <w:lang w:val="en-US"/>
        </w:rPr>
        <w:t>fillMaxWidth</w:t>
      </w:r>
      <w:proofErr w:type="spellEnd"/>
      <w:r w:rsidRPr="00254896">
        <w:rPr>
          <w:lang w:val="en-US"/>
        </w:rPr>
        <w:t>()</w:t>
      </w:r>
      <w:r w:rsidRPr="00254896">
        <w:rPr>
          <w:lang w:val="en-US"/>
        </w:rPr>
        <w:br/>
        <w:t xml:space="preserve">            .padding(vertical = </w:t>
      </w:r>
      <w:proofErr w:type="spellStart"/>
      <w:r w:rsidRPr="00254896">
        <w:rPr>
          <w:lang w:val="en-US"/>
        </w:rPr>
        <w:t>verticalPadding</w:t>
      </w:r>
      <w:proofErr w:type="spellEnd"/>
      <w:r w:rsidRPr="00254896">
        <w:rPr>
          <w:lang w:val="en-US"/>
        </w:rPr>
        <w:t xml:space="preserve">, horizontal = </w:t>
      </w:r>
      <w:proofErr w:type="spellStart"/>
      <w:r w:rsidRPr="00254896">
        <w:rPr>
          <w:lang w:val="en-US"/>
        </w:rPr>
        <w:t>horizontalPadding</w:t>
      </w:r>
      <w:proofErr w:type="spellEnd"/>
      <w:r w:rsidRPr="00254896">
        <w:rPr>
          <w:lang w:val="en-US"/>
        </w:rPr>
        <w:t>),</w:t>
      </w:r>
      <w:r w:rsidRPr="00254896">
        <w:rPr>
          <w:lang w:val="en-US"/>
        </w:rPr>
        <w:br/>
        <w:t xml:space="preserve">        elevation = </w:t>
      </w:r>
      <w:proofErr w:type="spellStart"/>
      <w:r w:rsidRPr="00254896">
        <w:rPr>
          <w:lang w:val="en-US"/>
        </w:rPr>
        <w:t>CardDefaults.cardElevation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defaultElevation</w:t>
      </w:r>
      <w:proofErr w:type="spellEnd"/>
      <w:r w:rsidRPr="00254896">
        <w:rPr>
          <w:lang w:val="en-US"/>
        </w:rPr>
        <w:t xml:space="preserve"> = elevation),</w:t>
      </w:r>
      <w:r w:rsidRPr="00254896">
        <w:rPr>
          <w:lang w:val="en-US"/>
        </w:rPr>
        <w:br/>
        <w:t xml:space="preserve">        colors = </w:t>
      </w:r>
      <w:proofErr w:type="spellStart"/>
      <w:r w:rsidRPr="00254896">
        <w:rPr>
          <w:lang w:val="en-US"/>
        </w:rPr>
        <w:t>CardDefaults.cardColors</w:t>
      </w:r>
      <w:proofErr w:type="spellEnd"/>
      <w:r w:rsidRPr="00254896">
        <w:rPr>
          <w:lang w:val="en-US"/>
        </w:rPr>
        <w:t>(</w:t>
      </w:r>
      <w:r w:rsidRPr="00254896">
        <w:rPr>
          <w:lang w:val="en-US"/>
        </w:rPr>
        <w:br/>
        <w:t xml:space="preserve">            </w:t>
      </w:r>
      <w:proofErr w:type="spellStart"/>
      <w:r w:rsidRPr="00254896">
        <w:rPr>
          <w:lang w:val="en-US"/>
        </w:rPr>
        <w:t>containerColor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>,</w:t>
      </w:r>
      <w:r w:rsidRPr="00254896">
        <w:rPr>
          <w:lang w:val="en-US"/>
        </w:rPr>
        <w:br/>
        <w:t xml:space="preserve">        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  <w:t xml:space="preserve">    ) </w:t>
      </w:r>
      <w:r w:rsidRPr="00357CDB">
        <w:rPr>
          <w:lang w:val="en-US"/>
        </w:rPr>
        <w:t>{</w:t>
      </w:r>
      <w:r w:rsidRPr="00254896">
        <w:rPr>
          <w:b/>
          <w:bCs/>
          <w:lang w:val="en-US"/>
        </w:rPr>
        <w:br/>
        <w:t xml:space="preserve">        </w:t>
      </w:r>
      <w:r w:rsidRPr="00254896">
        <w:rPr>
          <w:lang w:val="en-US"/>
        </w:rPr>
        <w:t>Column(</w:t>
      </w:r>
      <w:r w:rsidRPr="00254896">
        <w:rPr>
          <w:lang w:val="en-US"/>
        </w:rPr>
        <w:br/>
        <w:t xml:space="preserve">            modifier = </w:t>
      </w:r>
      <w:proofErr w:type="spellStart"/>
      <w:r w:rsidRPr="00254896">
        <w:rPr>
          <w:lang w:val="en-US"/>
        </w:rPr>
        <w:t>Modifier.padding</w:t>
      </w:r>
      <w:proofErr w:type="spellEnd"/>
      <w:r w:rsidRPr="00254896">
        <w:rPr>
          <w:lang w:val="en-US"/>
        </w:rPr>
        <w:t>(</w:t>
      </w:r>
      <w:proofErr w:type="spellStart"/>
      <w:r w:rsidRPr="00254896">
        <w:rPr>
          <w:lang w:val="en-US"/>
        </w:rPr>
        <w:t>contentPadding</w:t>
      </w:r>
      <w:proofErr w:type="spellEnd"/>
      <w:r w:rsidRPr="00254896">
        <w:rPr>
          <w:lang w:val="en-US"/>
        </w:rPr>
        <w:t>),</w:t>
      </w:r>
      <w:r w:rsidRPr="00254896">
        <w:rPr>
          <w:lang w:val="en-US"/>
        </w:rPr>
        <w:br/>
        <w:t xml:space="preserve">            content = content</w:t>
      </w:r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</w:r>
      <w:r w:rsidRPr="00254896">
        <w:rPr>
          <w:lang w:val="en-US"/>
        </w:rPr>
        <w:lastRenderedPageBreak/>
        <w:t xml:space="preserve">    </w:t>
      </w:r>
      <w:r w:rsidRPr="00357CDB">
        <w:rPr>
          <w:lang w:val="en-US"/>
        </w:rPr>
        <w:t>}</w:t>
      </w:r>
      <w:r w:rsidRPr="00254896">
        <w:rPr>
          <w:b/>
          <w:bCs/>
          <w:lang w:val="en-US"/>
        </w:rPr>
        <w:br/>
      </w:r>
      <w:r w:rsidRPr="00254896">
        <w:rPr>
          <w:lang w:val="en-US"/>
        </w:rPr>
        <w:t>}</w:t>
      </w:r>
    </w:p>
    <w:p w14:paraId="1DF51191" w14:textId="77777777" w:rsidR="00254896" w:rsidRPr="00C70E91" w:rsidRDefault="00254896" w:rsidP="00254896">
      <w:pPr>
        <w:pStyle w:val="aff1"/>
        <w:rPr>
          <w:lang w:val="en-US"/>
        </w:rPr>
      </w:pPr>
    </w:p>
    <w:p w14:paraId="0B99496F" w14:textId="45A83A77" w:rsidR="002804D5" w:rsidRPr="002804D5" w:rsidRDefault="002804D5" w:rsidP="00254896">
      <w:pPr>
        <w:pStyle w:val="aff1"/>
      </w:pPr>
      <w:r>
        <w:t>//Использование шаблона для отображения информации о светофоре</w:t>
      </w:r>
    </w:p>
    <w:p w14:paraId="69C4F1A7" w14:textId="77777777" w:rsidR="00254896" w:rsidRPr="00351012" w:rsidRDefault="00254896" w:rsidP="00254896">
      <w:pPr>
        <w:pStyle w:val="aff1"/>
        <w:rPr>
          <w:lang w:val="en-US"/>
        </w:rPr>
      </w:pPr>
      <w:proofErr w:type="gramStart"/>
      <w:r w:rsidRPr="00351012">
        <w:rPr>
          <w:lang w:val="en-US"/>
        </w:rPr>
        <w:t>@</w:t>
      </w:r>
      <w:r w:rsidRPr="00254896">
        <w:rPr>
          <w:lang w:val="en-US"/>
        </w:rPr>
        <w:t>Composable</w:t>
      </w:r>
      <w:proofErr w:type="gramEnd"/>
    </w:p>
    <w:p w14:paraId="43778C74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fun </w:t>
      </w:r>
      <w:proofErr w:type="gramStart"/>
      <w:r w:rsidRPr="00254896">
        <w:rPr>
          <w:lang w:val="en-US"/>
        </w:rPr>
        <w:t>TrafficLightItem(</w:t>
      </w:r>
      <w:proofErr w:type="spellStart"/>
      <w:proofErr w:type="gramEnd"/>
      <w:r w:rsidRPr="00254896">
        <w:rPr>
          <w:lang w:val="en-US"/>
        </w:rPr>
        <w:t>trafficLight</w:t>
      </w:r>
      <w:proofErr w:type="spellEnd"/>
      <w:r w:rsidRPr="00254896">
        <w:rPr>
          <w:lang w:val="en-US"/>
        </w:rPr>
        <w:t xml:space="preserve">: </w:t>
      </w:r>
      <w:proofErr w:type="spellStart"/>
      <w:r w:rsidRPr="00254896">
        <w:rPr>
          <w:lang w:val="en-US"/>
        </w:rPr>
        <w:t>TrafficLight</w:t>
      </w:r>
      <w:proofErr w:type="spellEnd"/>
      <w:r w:rsidRPr="00254896">
        <w:rPr>
          <w:lang w:val="en-US"/>
        </w:rPr>
        <w:t>) {</w:t>
      </w:r>
    </w:p>
    <w:p w14:paraId="5C54107C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</w:t>
      </w:r>
      <w:proofErr w:type="spellStart"/>
      <w:proofErr w:type="gramStart"/>
      <w:r w:rsidRPr="00254896">
        <w:rPr>
          <w:lang w:val="en-US"/>
        </w:rPr>
        <w:t>CommonCardItem</w:t>
      </w:r>
      <w:proofErr w:type="spellEnd"/>
      <w:r w:rsidRPr="00254896">
        <w:rPr>
          <w:lang w:val="en-US"/>
        </w:rPr>
        <w:t>(</w:t>
      </w:r>
      <w:proofErr w:type="gramEnd"/>
    </w:p>
    <w:p w14:paraId="200956CA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spellStart"/>
      <w:r w:rsidRPr="00254896">
        <w:rPr>
          <w:lang w:val="en-US"/>
        </w:rPr>
        <w:t>backgroundColor</w:t>
      </w:r>
      <w:proofErr w:type="spellEnd"/>
      <w:r w:rsidRPr="00254896">
        <w:rPr>
          <w:lang w:val="en-US"/>
        </w:rPr>
        <w:t xml:space="preserve"> = </w:t>
      </w:r>
      <w:proofErr w:type="spellStart"/>
      <w:r w:rsidRPr="00254896">
        <w:rPr>
          <w:lang w:val="en-US"/>
        </w:rPr>
        <w:t>Color.White</w:t>
      </w:r>
      <w:proofErr w:type="spellEnd"/>
      <w:r w:rsidRPr="00254896">
        <w:rPr>
          <w:lang w:val="en-US"/>
        </w:rPr>
        <w:t>,</w:t>
      </w:r>
    </w:p>
    <w:p w14:paraId="215352E2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spellStart"/>
      <w:r w:rsidRPr="00254896">
        <w:rPr>
          <w:lang w:val="en-US"/>
        </w:rPr>
        <w:t>contentColor</w:t>
      </w:r>
      <w:proofErr w:type="spellEnd"/>
      <w:r w:rsidRPr="00254896">
        <w:rPr>
          <w:lang w:val="en-US"/>
        </w:rPr>
        <w:t xml:space="preserve"> = </w:t>
      </w:r>
      <w:proofErr w:type="spellStart"/>
      <w:proofErr w:type="gramStart"/>
      <w:r w:rsidRPr="00254896">
        <w:rPr>
          <w:lang w:val="en-US"/>
        </w:rPr>
        <w:t>MaterialTheme.colorScheme.onBackground</w:t>
      </w:r>
      <w:proofErr w:type="spellEnd"/>
      <w:proofErr w:type="gramEnd"/>
    </w:p>
    <w:p w14:paraId="149F773B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) {</w:t>
      </w:r>
    </w:p>
    <w:p w14:paraId="44ADBEB7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Номер</w:t>
      </w:r>
      <w:r w:rsidRPr="00254896">
        <w:rPr>
          <w:lang w:val="en-US"/>
        </w:rPr>
        <w:t xml:space="preserve"> </w:t>
      </w:r>
      <w:r>
        <w:t>светофора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</w:t>
      </w:r>
      <w:proofErr w:type="gramStart"/>
      <w:r w:rsidRPr="00254896">
        <w:rPr>
          <w:lang w:val="en-US"/>
        </w:rPr>
        <w:t>trafficLightId</w:t>
      </w:r>
      <w:proofErr w:type="spellEnd"/>
      <w:r w:rsidRPr="00254896">
        <w:rPr>
          <w:lang w:val="en-US"/>
        </w:rPr>
        <w:t>}"</w:t>
      </w:r>
      <w:proofErr w:type="gramEnd"/>
      <w:r w:rsidRPr="00254896">
        <w:rPr>
          <w:lang w:val="en-US"/>
        </w:rPr>
        <w:t>,</w:t>
      </w:r>
    </w:p>
    <w:p w14:paraId="587A59BB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    style = </w:t>
      </w:r>
      <w:proofErr w:type="spellStart"/>
      <w:proofErr w:type="gramStart"/>
      <w:r w:rsidRPr="00254896">
        <w:rPr>
          <w:lang w:val="en-US"/>
        </w:rPr>
        <w:t>MaterialTheme.typography.bodySmall</w:t>
      </w:r>
      <w:proofErr w:type="spellEnd"/>
      <w:proofErr w:type="gramEnd"/>
      <w:r w:rsidRPr="00254896">
        <w:rPr>
          <w:lang w:val="en-US"/>
        </w:rPr>
        <w:t>)</w:t>
      </w:r>
    </w:p>
    <w:p w14:paraId="68D1404F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Тип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trafficLight.type</w:t>
      </w:r>
      <w:proofErr w:type="spellEnd"/>
      <w:r w:rsidRPr="00254896">
        <w:rPr>
          <w:lang w:val="en-US"/>
        </w:rPr>
        <w:t>}",</w:t>
      </w:r>
    </w:p>
    <w:p w14:paraId="3E9D0DB0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    style = </w:t>
      </w:r>
      <w:proofErr w:type="spellStart"/>
      <w:proofErr w:type="gramStart"/>
      <w:r w:rsidRPr="00254896">
        <w:rPr>
          <w:lang w:val="en-US"/>
        </w:rPr>
        <w:t>MaterialTheme.typography.bodySmall</w:t>
      </w:r>
      <w:proofErr w:type="spellEnd"/>
      <w:proofErr w:type="gramEnd"/>
      <w:r w:rsidRPr="00254896">
        <w:rPr>
          <w:lang w:val="en-US"/>
        </w:rPr>
        <w:t>)</w:t>
      </w:r>
    </w:p>
    <w:p w14:paraId="2A22DD80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</w:t>
      </w:r>
      <w:proofErr w:type="gramStart"/>
      <w:r w:rsidRPr="00254896">
        <w:rPr>
          <w:lang w:val="en-US"/>
        </w:rPr>
        <w:t>Text(</w:t>
      </w:r>
      <w:proofErr w:type="gramEnd"/>
      <w:r w:rsidRPr="00254896">
        <w:rPr>
          <w:lang w:val="en-US"/>
        </w:rPr>
        <w:t>text = "</w:t>
      </w:r>
      <w:r>
        <w:t>Статус</w:t>
      </w:r>
      <w:r w:rsidRPr="00254896">
        <w:rPr>
          <w:lang w:val="en-US"/>
        </w:rPr>
        <w:t>: ${</w:t>
      </w:r>
      <w:proofErr w:type="spellStart"/>
      <w:r w:rsidRPr="00254896">
        <w:rPr>
          <w:lang w:val="en-US"/>
        </w:rPr>
        <w:t>trafficLight.</w:t>
      </w:r>
      <w:proofErr w:type="gramStart"/>
      <w:r w:rsidRPr="00254896">
        <w:rPr>
          <w:lang w:val="en-US"/>
        </w:rPr>
        <w:t>state</w:t>
      </w:r>
      <w:proofErr w:type="spellEnd"/>
      <w:r w:rsidRPr="00254896">
        <w:rPr>
          <w:lang w:val="en-US"/>
        </w:rPr>
        <w:t>}"</w:t>
      </w:r>
      <w:proofErr w:type="gramEnd"/>
      <w:r w:rsidRPr="00254896">
        <w:rPr>
          <w:lang w:val="en-US"/>
        </w:rPr>
        <w:t>,</w:t>
      </w:r>
    </w:p>
    <w:p w14:paraId="169832B2" w14:textId="77777777" w:rsidR="00254896" w:rsidRPr="00694ADD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    </w:t>
      </w:r>
      <w:r w:rsidRPr="00694ADD">
        <w:rPr>
          <w:lang w:val="en-US"/>
        </w:rPr>
        <w:t xml:space="preserve">style = </w:t>
      </w:r>
      <w:proofErr w:type="spellStart"/>
      <w:proofErr w:type="gramStart"/>
      <w:r w:rsidRPr="00694ADD">
        <w:rPr>
          <w:lang w:val="en-US"/>
        </w:rPr>
        <w:t>MaterialTheme.typography.bodySmall</w:t>
      </w:r>
      <w:proofErr w:type="spellEnd"/>
      <w:proofErr w:type="gramEnd"/>
      <w:r w:rsidRPr="00694ADD">
        <w:rPr>
          <w:lang w:val="en-US"/>
        </w:rPr>
        <w:t>)</w:t>
      </w:r>
    </w:p>
    <w:p w14:paraId="67DD9D2B" w14:textId="77777777" w:rsidR="00254896" w:rsidRPr="00694ADD" w:rsidRDefault="00254896" w:rsidP="00254896">
      <w:pPr>
        <w:pStyle w:val="aff1"/>
        <w:rPr>
          <w:lang w:val="en-US"/>
        </w:rPr>
      </w:pPr>
      <w:r w:rsidRPr="00694ADD">
        <w:rPr>
          <w:lang w:val="en-US"/>
        </w:rPr>
        <w:t xml:space="preserve">    }</w:t>
      </w:r>
    </w:p>
    <w:p w14:paraId="736EC185" w14:textId="3BE377E7" w:rsidR="00254896" w:rsidRPr="00694ADD" w:rsidRDefault="00254896" w:rsidP="00254896">
      <w:pPr>
        <w:pStyle w:val="aff1"/>
        <w:rPr>
          <w:lang w:val="en-US"/>
        </w:rPr>
      </w:pPr>
      <w:r w:rsidRPr="00694ADD">
        <w:rPr>
          <w:lang w:val="en-US"/>
        </w:rPr>
        <w:t>}</w:t>
      </w:r>
    </w:p>
    <w:p w14:paraId="556B01B4" w14:textId="3CE76452" w:rsidR="00BB22C1" w:rsidRDefault="00DD32C5" w:rsidP="00BB22C1">
      <w:pPr>
        <w:pStyle w:val="a3"/>
      </w:pPr>
      <w:r>
        <w:t>Для</w:t>
      </w:r>
      <w:r w:rsidRPr="00892150">
        <w:rPr>
          <w:lang w:val="en-US"/>
        </w:rPr>
        <w:t xml:space="preserve"> </w:t>
      </w:r>
      <w:r>
        <w:t>оптимизации</w:t>
      </w:r>
      <w:r w:rsidRPr="00892150">
        <w:rPr>
          <w:lang w:val="en-US"/>
        </w:rPr>
        <w:t xml:space="preserve"> </w:t>
      </w:r>
      <w:r>
        <w:t>программного</w:t>
      </w:r>
      <w:r w:rsidRPr="00892150">
        <w:rPr>
          <w:lang w:val="en-US"/>
        </w:rPr>
        <w:t xml:space="preserve"> </w:t>
      </w:r>
      <w:r>
        <w:t>кода</w:t>
      </w:r>
      <w:r w:rsidRPr="00892150">
        <w:rPr>
          <w:lang w:val="en-US"/>
        </w:rPr>
        <w:t xml:space="preserve"> </w:t>
      </w:r>
      <w:r>
        <w:t>необходимо</w:t>
      </w:r>
      <w:r w:rsidRPr="00892150">
        <w:rPr>
          <w:lang w:val="en-US"/>
        </w:rPr>
        <w:t xml:space="preserve"> </w:t>
      </w:r>
      <w:r>
        <w:t>реализовать</w:t>
      </w:r>
      <w:r w:rsidRPr="00892150">
        <w:rPr>
          <w:lang w:val="en-US"/>
        </w:rPr>
        <w:t xml:space="preserve"> </w:t>
      </w:r>
      <w:r>
        <w:rPr>
          <w:lang w:val="en-US"/>
        </w:rPr>
        <w:t>lazy</w:t>
      </w:r>
      <w:r w:rsidRPr="00892150">
        <w:rPr>
          <w:lang w:val="en-US"/>
        </w:rPr>
        <w:t>-</w:t>
      </w:r>
      <w:r>
        <w:t>загрузку</w:t>
      </w:r>
      <w:r w:rsidRPr="00892150">
        <w:rPr>
          <w:lang w:val="en-US"/>
        </w:rPr>
        <w:t xml:space="preserve"> </w:t>
      </w:r>
      <w:r>
        <w:t>компонентов</w:t>
      </w:r>
      <w:r w:rsidRPr="00892150">
        <w:rPr>
          <w:lang w:val="en-US"/>
        </w:rPr>
        <w:t xml:space="preserve">. </w:t>
      </w:r>
      <w:r>
        <w:t>Это позволит оптимизир</w:t>
      </w:r>
      <w:r w:rsidR="00FD5CE2">
        <w:t>овать отображение больших списков</w:t>
      </w:r>
      <w:r>
        <w:t>, показывая только видимые элементы</w:t>
      </w:r>
      <w:r w:rsidR="00FD5CE2">
        <w:t>, снизив</w:t>
      </w:r>
      <w:r>
        <w:t xml:space="preserve"> потребление памяти и </w:t>
      </w:r>
      <w:r w:rsidR="00FD5CE2">
        <w:t>повысив</w:t>
      </w:r>
      <w:r>
        <w:t xml:space="preserve"> производительность интерфейса. Процесс оптимизации представлен в листинге 15.</w:t>
      </w:r>
    </w:p>
    <w:p w14:paraId="4FE3F506" w14:textId="5F37F872" w:rsidR="00DD32C5" w:rsidRDefault="00DD32C5" w:rsidP="00FA79B8">
      <w:pPr>
        <w:pStyle w:val="aff3"/>
      </w:pPr>
      <w:r>
        <w:t xml:space="preserve">Листинг 15 – </w:t>
      </w:r>
      <w:r w:rsidR="004E0CD3">
        <w:t xml:space="preserve">Фрагмент кода метода </w:t>
      </w:r>
      <w:proofErr w:type="spellStart"/>
      <w:r w:rsidR="004E0CD3" w:rsidRPr="004E0CD3">
        <w:t>IntersectionListScreen</w:t>
      </w:r>
      <w:proofErr w:type="spellEnd"/>
    </w:p>
    <w:p w14:paraId="0F14074B" w14:textId="2336C8BB" w:rsidR="00DD32C5" w:rsidRDefault="00FA79B8" w:rsidP="00FA79B8">
      <w:pPr>
        <w:pStyle w:val="aff1"/>
      </w:pPr>
      <w:r>
        <w:t xml:space="preserve">// Применение </w:t>
      </w:r>
      <w:proofErr w:type="spellStart"/>
      <w:r>
        <w:rPr>
          <w:lang w:val="en-US"/>
        </w:rPr>
        <w:t>LazyColumn</w:t>
      </w:r>
      <w:proofErr w:type="spellEnd"/>
      <w:r w:rsidRPr="00FA79B8">
        <w:t xml:space="preserve"> </w:t>
      </w:r>
      <w:r>
        <w:t>для отображения перекрестков</w:t>
      </w:r>
    </w:p>
    <w:p w14:paraId="0A4F220D" w14:textId="77777777" w:rsidR="00357CDB" w:rsidRPr="00C70E91" w:rsidRDefault="00FA79B8" w:rsidP="00FA79B8">
      <w:pPr>
        <w:pStyle w:val="aff1"/>
        <w:rPr>
          <w:lang w:val="en-US"/>
        </w:rPr>
      </w:pPr>
      <w:r w:rsidRPr="00FA79B8">
        <w:rPr>
          <w:lang w:val="en-US"/>
        </w:rPr>
        <w:t>if (</w:t>
      </w:r>
      <w:proofErr w:type="spellStart"/>
      <w:proofErr w:type="gramStart"/>
      <w:r w:rsidRPr="00FA79B8">
        <w:rPr>
          <w:lang w:val="en-US"/>
        </w:rPr>
        <w:t>intersections.</w:t>
      </w:r>
      <w:r w:rsidRPr="00FA79B8">
        <w:rPr>
          <w:i/>
          <w:iCs/>
          <w:lang w:val="en-US"/>
        </w:rPr>
        <w:t>isNotEmpty</w:t>
      </w:r>
      <w:proofErr w:type="spellEnd"/>
      <w:proofErr w:type="gramEnd"/>
      <w:r w:rsidRPr="00FA79B8">
        <w:rPr>
          <w:lang w:val="en-US"/>
        </w:rPr>
        <w:t>()) {</w:t>
      </w:r>
      <w:r w:rsidRPr="00FA79B8">
        <w:rPr>
          <w:lang w:val="en-US"/>
        </w:rPr>
        <w:br/>
        <w:t xml:space="preserve">    </w:t>
      </w:r>
      <w:proofErr w:type="spellStart"/>
      <w:proofErr w:type="gramStart"/>
      <w:r w:rsidRPr="00FA79B8">
        <w:rPr>
          <w:lang w:val="en-US"/>
        </w:rPr>
        <w:t>LazyColumn</w:t>
      </w:r>
      <w:proofErr w:type="spellEnd"/>
      <w:r w:rsidRPr="00FA79B8">
        <w:rPr>
          <w:lang w:val="en-US"/>
        </w:rPr>
        <w:t>(</w:t>
      </w:r>
      <w:proofErr w:type="gramEnd"/>
      <w:r w:rsidRPr="00FA79B8">
        <w:rPr>
          <w:lang w:val="en-US"/>
        </w:rPr>
        <w:br/>
        <w:t xml:space="preserve">        modifier = </w:t>
      </w:r>
      <w:proofErr w:type="spellStart"/>
      <w:r w:rsidRPr="00FA79B8">
        <w:rPr>
          <w:lang w:val="en-US"/>
        </w:rPr>
        <w:t>Modifier.</w:t>
      </w:r>
      <w:r w:rsidRPr="00FA79B8">
        <w:rPr>
          <w:i/>
          <w:iCs/>
          <w:lang w:val="en-US"/>
        </w:rPr>
        <w:t>fillMaxSize</w:t>
      </w:r>
      <w:proofErr w:type="spellEnd"/>
      <w:r w:rsidRPr="00FA79B8">
        <w:rPr>
          <w:lang w:val="en-US"/>
        </w:rPr>
        <w:t>(),</w:t>
      </w:r>
      <w:r w:rsidRPr="00FA79B8">
        <w:rPr>
          <w:lang w:val="en-US"/>
        </w:rPr>
        <w:br/>
        <w:t xml:space="preserve">        </w:t>
      </w:r>
      <w:proofErr w:type="spellStart"/>
      <w:r w:rsidRPr="00FA79B8">
        <w:rPr>
          <w:lang w:val="en-US"/>
        </w:rPr>
        <w:t>contentPadding</w:t>
      </w:r>
      <w:proofErr w:type="spellEnd"/>
      <w:r w:rsidRPr="00FA79B8">
        <w:rPr>
          <w:lang w:val="en-US"/>
        </w:rPr>
        <w:t xml:space="preserve"> = </w:t>
      </w:r>
      <w:proofErr w:type="spellStart"/>
      <w:r w:rsidRPr="00FA79B8">
        <w:rPr>
          <w:i/>
          <w:iCs/>
          <w:lang w:val="en-US"/>
        </w:rPr>
        <w:t>PaddingValues</w:t>
      </w:r>
      <w:proofErr w:type="spellEnd"/>
      <w:r w:rsidRPr="00FA79B8">
        <w:rPr>
          <w:lang w:val="en-US"/>
        </w:rPr>
        <w:t>(</w:t>
      </w:r>
      <w:proofErr w:type="gramStart"/>
      <w:r w:rsidRPr="00FA79B8">
        <w:rPr>
          <w:lang w:val="en-US"/>
        </w:rPr>
        <w:t>16.</w:t>
      </w:r>
      <w:r w:rsidRPr="00FA79B8">
        <w:rPr>
          <w:i/>
          <w:iCs/>
          <w:lang w:val="en-US"/>
        </w:rPr>
        <w:t>dp</w:t>
      </w:r>
      <w:proofErr w:type="gramEnd"/>
      <w:r w:rsidRPr="00FA79B8">
        <w:rPr>
          <w:lang w:val="en-US"/>
        </w:rPr>
        <w:t>)</w:t>
      </w:r>
      <w:r w:rsidRPr="00FA79B8">
        <w:rPr>
          <w:lang w:val="en-US"/>
        </w:rPr>
        <w:br/>
        <w:t xml:space="preserve">  </w:t>
      </w:r>
      <w:proofErr w:type="gramStart"/>
      <w:r w:rsidRPr="00FA79B8">
        <w:rPr>
          <w:lang w:val="en-US"/>
        </w:rPr>
        <w:t xml:space="preserve">  )</w:t>
      </w:r>
      <w:proofErr w:type="gramEnd"/>
      <w:r w:rsidRPr="00FA79B8">
        <w:rPr>
          <w:lang w:val="en-US"/>
        </w:rPr>
        <w:t xml:space="preserve"> {</w:t>
      </w:r>
    </w:p>
    <w:p w14:paraId="34775863" w14:textId="1D757771" w:rsidR="007B1296" w:rsidRPr="00254896" w:rsidRDefault="00357CDB" w:rsidP="00FA79B8">
      <w:pPr>
        <w:pStyle w:val="aff1"/>
        <w:rPr>
          <w:lang w:val="en-US"/>
        </w:rPr>
      </w:pPr>
      <w:r w:rsidRPr="00357CDB">
        <w:rPr>
          <w:lang w:val="en-US"/>
        </w:rPr>
        <w:t>//</w:t>
      </w:r>
      <w:r>
        <w:t>Перебор</w:t>
      </w:r>
      <w:r w:rsidRPr="00357CDB">
        <w:rPr>
          <w:lang w:val="en-US"/>
        </w:rPr>
        <w:t xml:space="preserve"> </w:t>
      </w:r>
      <w:r>
        <w:t>всех</w:t>
      </w:r>
      <w:r w:rsidRPr="00357CDB">
        <w:rPr>
          <w:lang w:val="en-US"/>
        </w:rPr>
        <w:t xml:space="preserve"> </w:t>
      </w:r>
      <w:r>
        <w:t>перекрестков</w:t>
      </w:r>
      <w:r w:rsidRPr="00357CDB">
        <w:rPr>
          <w:lang w:val="en-US"/>
        </w:rPr>
        <w:t xml:space="preserve"> </w:t>
      </w:r>
      <w:r>
        <w:t>в</w:t>
      </w:r>
      <w:r w:rsidRPr="00357CDB">
        <w:rPr>
          <w:lang w:val="en-US"/>
        </w:rPr>
        <w:t xml:space="preserve"> </w:t>
      </w:r>
      <w:r>
        <w:t>списке</w:t>
      </w:r>
      <w:r w:rsidR="00FA79B8" w:rsidRPr="00FA79B8">
        <w:rPr>
          <w:lang w:val="en-US"/>
        </w:rPr>
        <w:br/>
        <w:t xml:space="preserve">        </w:t>
      </w:r>
      <w:r w:rsidR="00FA79B8" w:rsidRPr="00FA79B8">
        <w:rPr>
          <w:i/>
          <w:iCs/>
          <w:lang w:val="en-US"/>
        </w:rPr>
        <w:t>items</w:t>
      </w:r>
      <w:r w:rsidR="00FA79B8" w:rsidRPr="00FA79B8">
        <w:rPr>
          <w:lang w:val="en-US"/>
        </w:rPr>
        <w:t xml:space="preserve">(intersections) </w:t>
      </w:r>
      <w:proofErr w:type="gramStart"/>
      <w:r w:rsidR="00FA79B8" w:rsidRPr="00FA79B8">
        <w:rPr>
          <w:lang w:val="en-US"/>
        </w:rPr>
        <w:t>{ intersection</w:t>
      </w:r>
      <w:proofErr w:type="gramEnd"/>
      <w:r w:rsidR="00FA79B8" w:rsidRPr="00FA79B8">
        <w:rPr>
          <w:lang w:val="en-US"/>
        </w:rPr>
        <w:t xml:space="preserve"> -&gt;</w:t>
      </w:r>
      <w:r w:rsidR="00FA79B8" w:rsidRPr="00FA79B8">
        <w:rPr>
          <w:lang w:val="en-US"/>
        </w:rPr>
        <w:br/>
        <w:t xml:space="preserve">            </w:t>
      </w:r>
      <w:proofErr w:type="spellStart"/>
      <w:proofErr w:type="gramStart"/>
      <w:r w:rsidR="00FA79B8" w:rsidRPr="00FA79B8">
        <w:rPr>
          <w:lang w:val="en-US"/>
        </w:rPr>
        <w:t>IntersectionItem</w:t>
      </w:r>
      <w:proofErr w:type="spellEnd"/>
      <w:r w:rsidR="00FA79B8" w:rsidRPr="00FA79B8">
        <w:rPr>
          <w:lang w:val="en-US"/>
        </w:rPr>
        <w:t>(</w:t>
      </w:r>
      <w:proofErr w:type="gramEnd"/>
      <w:r w:rsidR="00FA79B8" w:rsidRPr="00FA79B8">
        <w:rPr>
          <w:lang w:val="en-US"/>
        </w:rPr>
        <w:br/>
        <w:t xml:space="preserve">                intersection = intersection,</w:t>
      </w:r>
      <w:r w:rsidR="00FA79B8" w:rsidRPr="00FA79B8">
        <w:rPr>
          <w:lang w:val="en-US"/>
        </w:rPr>
        <w:br/>
        <w:t xml:space="preserve">                </w:t>
      </w:r>
      <w:proofErr w:type="spellStart"/>
      <w:r w:rsidR="00FA79B8" w:rsidRPr="00FA79B8">
        <w:rPr>
          <w:lang w:val="en-US"/>
        </w:rPr>
        <w:t>onIntersectionClick</w:t>
      </w:r>
      <w:proofErr w:type="spellEnd"/>
      <w:r w:rsidR="00FA79B8" w:rsidRPr="00FA79B8">
        <w:rPr>
          <w:lang w:val="en-US"/>
        </w:rPr>
        <w:t xml:space="preserve"> = {</w:t>
      </w:r>
      <w:r w:rsidR="00FA79B8" w:rsidRPr="00FA79B8">
        <w:rPr>
          <w:lang w:val="en-US"/>
        </w:rPr>
        <w:br/>
        <w:t xml:space="preserve">                    </w:t>
      </w:r>
      <w:proofErr w:type="spellStart"/>
      <w:r w:rsidR="00FA79B8" w:rsidRPr="00FA79B8">
        <w:rPr>
          <w:lang w:val="en-US"/>
        </w:rPr>
        <w:t>viewModel.onIntersectionClicked</w:t>
      </w:r>
      <w:proofErr w:type="spellEnd"/>
      <w:r w:rsidR="00FA79B8" w:rsidRPr="00FA79B8">
        <w:rPr>
          <w:lang w:val="en-US"/>
        </w:rPr>
        <w:t>(intersection)</w:t>
      </w:r>
      <w:r w:rsidR="00FA79B8" w:rsidRPr="00FA79B8">
        <w:rPr>
          <w:lang w:val="en-US"/>
        </w:rPr>
        <w:br/>
        <w:t xml:space="preserve">              </w:t>
      </w:r>
      <w:proofErr w:type="gramStart"/>
      <w:r w:rsidR="00FA79B8" w:rsidRPr="00FA79B8">
        <w:rPr>
          <w:lang w:val="en-US"/>
        </w:rPr>
        <w:t xml:space="preserve">  }</w:t>
      </w:r>
      <w:proofErr w:type="gramEnd"/>
      <w:r w:rsidR="00FA79B8" w:rsidRPr="00FA79B8">
        <w:rPr>
          <w:lang w:val="en-US"/>
        </w:rPr>
        <w:br/>
        <w:t xml:space="preserve">          </w:t>
      </w:r>
      <w:proofErr w:type="gramStart"/>
      <w:r w:rsidR="00FA79B8" w:rsidRPr="00FA79B8">
        <w:rPr>
          <w:lang w:val="en-US"/>
        </w:rPr>
        <w:t xml:space="preserve">  )</w:t>
      </w:r>
      <w:proofErr w:type="gramEnd"/>
      <w:r w:rsidR="00FA79B8" w:rsidRPr="00FA79B8">
        <w:rPr>
          <w:lang w:val="en-US"/>
        </w:rPr>
        <w:br/>
        <w:t xml:space="preserve">      </w:t>
      </w:r>
      <w:proofErr w:type="gramStart"/>
      <w:r w:rsidR="00FA79B8" w:rsidRPr="00FA79B8">
        <w:rPr>
          <w:lang w:val="en-US"/>
        </w:rPr>
        <w:t xml:space="preserve">  }</w:t>
      </w:r>
      <w:proofErr w:type="gramEnd"/>
      <w:r w:rsidR="00FA79B8" w:rsidRPr="00FA79B8">
        <w:rPr>
          <w:lang w:val="en-US"/>
        </w:rPr>
        <w:br/>
        <w:t xml:space="preserve">  </w:t>
      </w:r>
      <w:proofErr w:type="gramStart"/>
      <w:r w:rsidR="00FA79B8" w:rsidRPr="00FA79B8">
        <w:rPr>
          <w:lang w:val="en-US"/>
        </w:rPr>
        <w:t xml:space="preserve">  }</w:t>
      </w:r>
      <w:proofErr w:type="gramEnd"/>
      <w:r w:rsidR="00FA79B8" w:rsidRPr="00FA79B8">
        <w:rPr>
          <w:lang w:val="en-US"/>
        </w:rPr>
        <w:br/>
        <w:t>}</w:t>
      </w:r>
    </w:p>
    <w:p w14:paraId="6186A089" w14:textId="77777777" w:rsidR="007B1296" w:rsidRDefault="007B1296" w:rsidP="007B1296">
      <w:pPr>
        <w:pStyle w:val="a7"/>
      </w:pPr>
      <w:bookmarkStart w:id="18" w:name="_Toc199961361"/>
      <w:r>
        <w:lastRenderedPageBreak/>
        <w:t>Заключение</w:t>
      </w:r>
      <w:bookmarkEnd w:id="18"/>
    </w:p>
    <w:p w14:paraId="04C9880E" w14:textId="2059B82B" w:rsidR="00390F2E" w:rsidRDefault="003613D9" w:rsidP="00BB22C1">
      <w:pPr>
        <w:pStyle w:val="a3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3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7CB8EBF1" w:rsidR="003613D9" w:rsidRPr="00351012" w:rsidRDefault="00351012" w:rsidP="003613D9">
      <w:pPr>
        <w:pStyle w:val="a1"/>
        <w:numPr>
          <w:ilvl w:val="0"/>
          <w:numId w:val="0"/>
        </w:numPr>
        <w:ind w:left="709"/>
      </w:pPr>
      <w:r>
        <w:t>Задачи производственной практики выполнены: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33DBDF22" w14:textId="77777777" w:rsidR="0002568F" w:rsidRDefault="0002568F" w:rsidP="0002568F">
      <w:pPr>
        <w:pStyle w:val="a1"/>
      </w:pPr>
      <w:r>
        <w:t>спроектированы и обоснованы концептуальная, логическая и физическая модели БД на основе анализа предметной области;</w:t>
      </w:r>
    </w:p>
    <w:p w14:paraId="243755DC" w14:textId="706B0956" w:rsidR="003613D9" w:rsidRPr="0002568F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4E617C35" w14:textId="793B92D1" w:rsidR="0002568F" w:rsidRPr="00253ED1" w:rsidRDefault="0002568F" w:rsidP="0002568F">
      <w:pPr>
        <w:pStyle w:val="a1"/>
      </w:pPr>
      <w:r>
        <w:t xml:space="preserve">проведена работа с современным </w:t>
      </w:r>
      <w:r>
        <w:rPr>
          <w:lang w:val="en-US"/>
        </w:rPr>
        <w:t>CASE</w:t>
      </w:r>
      <w:r>
        <w:t xml:space="preserve">-средством проектирования </w:t>
      </w:r>
      <w:r>
        <w:rPr>
          <w:lang w:val="en-US"/>
        </w:rPr>
        <w:t>SSMS</w:t>
      </w:r>
      <w:r>
        <w:t>;</w:t>
      </w:r>
    </w:p>
    <w:p w14:paraId="79E5A93E" w14:textId="3830AA73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 w:rsidR="00B201CC" w:rsidRPr="00B201CC">
        <w:rPr>
          <w:lang w:val="en-US"/>
        </w:rPr>
        <w:t>MSSQL</w:t>
      </w:r>
      <w:r w:rsidR="00B201CC" w:rsidRPr="00B43056">
        <w:t xml:space="preserve">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7274FF54" w:rsidR="003613D9" w:rsidRDefault="003613D9" w:rsidP="003613D9">
      <w:pPr>
        <w:pStyle w:val="a1"/>
      </w:pPr>
      <w:r>
        <w:t>осуществлен</w:t>
      </w:r>
      <w:r w:rsidRPr="00E00B8D">
        <w:t xml:space="preserve"> рефакторин</w:t>
      </w:r>
      <w:r w:rsidR="00892150">
        <w:t>г</w:t>
      </w:r>
      <w:r w:rsidRPr="00E00B8D">
        <w:t xml:space="preserve"> программного кода</w:t>
      </w:r>
      <w:r>
        <w:t>;</w:t>
      </w:r>
    </w:p>
    <w:p w14:paraId="31BAB69C" w14:textId="086BEFB9" w:rsidR="00892150" w:rsidRDefault="00892150" w:rsidP="003613D9">
      <w:pPr>
        <w:pStyle w:val="a1"/>
      </w:pPr>
      <w:r>
        <w:t>осуществлена оптимизация</w:t>
      </w:r>
      <w:r>
        <w:rPr>
          <w:lang w:val="en-US"/>
        </w:rPr>
        <w:t>;</w:t>
      </w:r>
    </w:p>
    <w:p w14:paraId="21D7F9B4" w14:textId="4B8B265C" w:rsidR="00FD5CE2" w:rsidRPr="0002568F" w:rsidRDefault="00496177" w:rsidP="0002568F">
      <w:pPr>
        <w:pStyle w:val="a1"/>
      </w:pPr>
      <w:r>
        <w:t>разработано мобильное приложение</w:t>
      </w:r>
      <w:r w:rsidR="003613D9">
        <w:t>.</w:t>
      </w:r>
    </w:p>
    <w:p w14:paraId="27C70EF5" w14:textId="77777777" w:rsidR="007B1296" w:rsidRDefault="007B1296" w:rsidP="007B1296">
      <w:pPr>
        <w:pStyle w:val="a7"/>
      </w:pPr>
      <w:bookmarkStart w:id="19" w:name="_Toc199961362"/>
      <w:r>
        <w:lastRenderedPageBreak/>
        <w:t>Список использованных источников</w:t>
      </w:r>
      <w:bookmarkEnd w:id="19"/>
    </w:p>
    <w:p w14:paraId="0F142DC1" w14:textId="023C1593" w:rsidR="0002309E" w:rsidRPr="00711564" w:rsidRDefault="0029735D" w:rsidP="0002309E">
      <w:pPr>
        <w:pStyle w:val="a3"/>
        <w:numPr>
          <w:ilvl w:val="0"/>
          <w:numId w:val="6"/>
        </w:numPr>
      </w:pPr>
      <w:bookmarkStart w:id="20" w:name="_Ref199694717"/>
      <w:bookmarkStart w:id="21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</w:t>
      </w:r>
      <w:proofErr w:type="gramStart"/>
      <w:r>
        <w:t>Петербург</w:t>
      </w:r>
      <w:r w:rsidR="0002309E" w:rsidRPr="00871F21">
        <w:t xml:space="preserve"> :</w:t>
      </w:r>
      <w:proofErr w:type="gramEnd"/>
      <w:r w:rsidR="0002309E" w:rsidRPr="00871F21">
        <w:t xml:space="preserve">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  <w:bookmarkEnd w:id="20"/>
    </w:p>
    <w:p w14:paraId="7731C66E" w14:textId="46913FA0" w:rsidR="0029735D" w:rsidRPr="00711564" w:rsidRDefault="0029735D" w:rsidP="0029735D">
      <w:pPr>
        <w:pStyle w:val="a3"/>
        <w:numPr>
          <w:ilvl w:val="0"/>
          <w:numId w:val="6"/>
        </w:numPr>
      </w:pPr>
      <w:bookmarkStart w:id="22" w:name="_Ref199694364"/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</w:t>
      </w:r>
      <w:proofErr w:type="gramStart"/>
      <w:r>
        <w:t>С</w:t>
      </w:r>
      <w:r w:rsidRPr="00871F21">
        <w:t>.</w:t>
      </w:r>
      <w:r>
        <w:t>С.</w:t>
      </w:r>
      <w:proofErr w:type="gramEnd"/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proofErr w:type="gramStart"/>
      <w:r>
        <w:t>Минск</w:t>
      </w:r>
      <w:r w:rsidRPr="00871F21">
        <w:t xml:space="preserve"> :</w:t>
      </w:r>
      <w:proofErr w:type="gramEnd"/>
      <w:r w:rsidRPr="00871F21">
        <w:t xml:space="preserve">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r>
        <w:t xml:space="preserve">– </w:t>
      </w:r>
      <w:proofErr w:type="gramStart"/>
      <w:r w:rsidRPr="00871F21">
        <w:t>URL:</w:t>
      </w:r>
      <w:r w:rsidRPr="00DD3080">
        <w:t>http</w:t>
      </w:r>
      <w:r w:rsidR="002F30CD">
        <w:rPr>
          <w:lang w:val="en-US"/>
        </w:rPr>
        <w:t>s</w:t>
      </w:r>
      <w:r w:rsidRPr="00DD3080">
        <w:t>://ftp.zhirov.kz/books/IT/Other/Тестирование%20программного%20обеспечения%20%28Святослав%20Куликов%29.pdf</w:t>
      </w:r>
      <w:proofErr w:type="gramEnd"/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  <w:bookmarkEnd w:id="22"/>
    </w:p>
    <w:p w14:paraId="769F8E24" w14:textId="43DB3259" w:rsidR="0002309E" w:rsidRPr="00711564" w:rsidRDefault="00DD3080" w:rsidP="0002309E">
      <w:pPr>
        <w:pStyle w:val="a3"/>
        <w:numPr>
          <w:ilvl w:val="0"/>
          <w:numId w:val="6"/>
        </w:numPr>
      </w:pPr>
      <w:bookmarkStart w:id="23" w:name="_Ref199694218"/>
      <w:proofErr w:type="spellStart"/>
      <w:r>
        <w:t>Фленов</w:t>
      </w:r>
      <w:proofErr w:type="spellEnd"/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</w:t>
      </w:r>
      <w:proofErr w:type="spellStart"/>
      <w:r w:rsidR="0002309E" w:rsidRPr="00871F21">
        <w:t>перераб</w:t>
      </w:r>
      <w:proofErr w:type="spellEnd"/>
      <w:proofErr w:type="gramStart"/>
      <w:r w:rsidR="0002309E" w:rsidRPr="00871F21">
        <w:t>.</w:t>
      </w:r>
      <w:proofErr w:type="gramEnd"/>
      <w:r w:rsidR="0002309E" w:rsidRPr="00871F21">
        <w:t xml:space="preserve"> и доп. / М.Е. </w:t>
      </w:r>
      <w:proofErr w:type="spellStart"/>
      <w:r w:rsidR="0002309E" w:rsidRPr="00871F21">
        <w:t>Фленов</w:t>
      </w:r>
      <w:proofErr w:type="spellEnd"/>
      <w:r w:rsidR="0002309E" w:rsidRPr="00871F21">
        <w:t xml:space="preserve">. </w:t>
      </w:r>
      <w:r w:rsidR="0002309E">
        <w:t>–</w:t>
      </w:r>
      <w:r w:rsidR="0002309E" w:rsidRPr="00871F21">
        <w:t xml:space="preserve"> Санкт-</w:t>
      </w:r>
      <w:proofErr w:type="gramStart"/>
      <w:r w:rsidR="0002309E" w:rsidRPr="00871F21">
        <w:t>Петербург :</w:t>
      </w:r>
      <w:proofErr w:type="gramEnd"/>
      <w:r w:rsidR="0002309E" w:rsidRPr="00871F21">
        <w:t xml:space="preserve">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</w:t>
      </w:r>
      <w:proofErr w:type="spellStart"/>
      <w:r w:rsidR="0002309E">
        <w:rPr>
          <w:color w:val="000000"/>
          <w:szCs w:val="28"/>
        </w:rPr>
        <w:t>зарегистрир</w:t>
      </w:r>
      <w:proofErr w:type="spellEnd"/>
      <w:r w:rsidR="0002309E">
        <w:rPr>
          <w:color w:val="000000"/>
          <w:szCs w:val="28"/>
        </w:rPr>
        <w:t xml:space="preserve">. пользователей. – </w:t>
      </w:r>
      <w:r w:rsidR="0002309E" w:rsidRPr="00871F21">
        <w:t>Текст: электронный.</w:t>
      </w:r>
      <w:bookmarkEnd w:id="23"/>
    </w:p>
    <w:bookmarkEnd w:id="21"/>
    <w:p w14:paraId="395E8D59" w14:textId="105B31A7" w:rsidR="00EF71E4" w:rsidRDefault="00EF71E4" w:rsidP="00EF71E4">
      <w:pPr>
        <w:pStyle w:val="a3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bookmarkStart w:id="24" w:name="_Ref199694509"/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Официальная документация по разработке мобильных приложений на </w:t>
      </w:r>
      <w:proofErr w:type="spellStart"/>
      <w:r>
        <w:t>Android</w:t>
      </w:r>
      <w:proofErr w:type="spellEnd"/>
      <w:r w:rsidR="00FD5CE2">
        <w:t xml:space="preserve"> – Текст: электронный.</w:t>
      </w:r>
      <w:r>
        <w:t xml:space="preserve"> </w:t>
      </w:r>
      <w:r w:rsidR="00FD5CE2">
        <w:t xml:space="preserve">// </w:t>
      </w:r>
      <w:proofErr w:type="spellStart"/>
      <w:r w:rsidR="00FD5CE2">
        <w:t>Android</w:t>
      </w:r>
      <w:proofErr w:type="spellEnd"/>
      <w:r w:rsidR="00FD5CE2">
        <w:t xml:space="preserve"> </w:t>
      </w:r>
      <w:proofErr w:type="spellStart"/>
      <w:proofErr w:type="gramStart"/>
      <w:r w:rsidR="00FD5CE2">
        <w:t>Developers</w:t>
      </w:r>
      <w:proofErr w:type="spellEnd"/>
      <w:r w:rsidR="00FD5CE2">
        <w:t xml:space="preserve"> :</w:t>
      </w:r>
      <w:proofErr w:type="gramEnd"/>
      <w:r w:rsidR="00FD5CE2">
        <w:t xml:space="preserve"> </w:t>
      </w:r>
      <w:r>
        <w:t>[</w:t>
      </w:r>
      <w:r w:rsidR="00FD5CE2">
        <w:t>с</w:t>
      </w:r>
      <w:r>
        <w:t xml:space="preserve">айт]. </w:t>
      </w:r>
      <w:r w:rsidR="00FD5CE2">
        <w:t xml:space="preserve">– 2025. </w:t>
      </w:r>
      <w:r>
        <w:t xml:space="preserve">– URL: https://developer.android.com (дата обращения: 20.04.2025). – Режим доступа: </w:t>
      </w:r>
      <w:r w:rsidR="00BE16D7">
        <w:t>свободный</w:t>
      </w:r>
      <w:r>
        <w:t>.</w:t>
      </w:r>
      <w:bookmarkEnd w:id="24"/>
      <w:r>
        <w:t xml:space="preserve"> </w:t>
      </w:r>
    </w:p>
    <w:p w14:paraId="7A8DE2DB" w14:textId="66601B76" w:rsidR="00FD5CE2" w:rsidRPr="008F2E2A" w:rsidRDefault="00EF71E4" w:rsidP="008F2E2A">
      <w:pPr>
        <w:pStyle w:val="a3"/>
        <w:numPr>
          <w:ilvl w:val="0"/>
          <w:numId w:val="6"/>
        </w:numPr>
        <w:rPr>
          <w:rFonts w:cs="Times New Roman"/>
        </w:rPr>
      </w:pPr>
      <w:bookmarkStart w:id="25" w:name="_Ref199694535"/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Server </w:t>
      </w:r>
      <w:r w:rsidR="00FD5CE2">
        <w:t xml:space="preserve">– Текст: электронный. // </w:t>
      </w:r>
      <w:r w:rsidR="008F2E2A" w:rsidRPr="00EF71E4">
        <w:t>Техническая документация по SQL Server</w:t>
      </w:r>
      <w:r w:rsidR="00FD5CE2">
        <w:t xml:space="preserve"> </w:t>
      </w:r>
      <w:r>
        <w:t>[</w:t>
      </w:r>
      <w:r w:rsidR="00FD5CE2">
        <w:t>с</w:t>
      </w:r>
      <w:r>
        <w:t xml:space="preserve">айт]. – </w:t>
      </w:r>
      <w:r w:rsidR="008F2E2A">
        <w:t xml:space="preserve">2025 – </w:t>
      </w:r>
      <w:r>
        <w:t xml:space="preserve">URL: </w:t>
      </w:r>
      <w:r w:rsidRPr="0038734E">
        <w:t>https://learn.microsoft.com/ru-ru/sql/sql-server/?view=sql-server-ver16</w:t>
      </w:r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>.</w:t>
      </w:r>
      <w:bookmarkEnd w:id="25"/>
      <w:r>
        <w:t xml:space="preserve"> </w:t>
      </w:r>
    </w:p>
    <w:sectPr w:rsidR="00FD5CE2" w:rsidRPr="008F2E2A" w:rsidSect="007B1296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1D7B8" w14:textId="77777777" w:rsidR="00F57B1F" w:rsidRDefault="00F57B1F" w:rsidP="007B1296">
      <w:r>
        <w:separator/>
      </w:r>
    </w:p>
  </w:endnote>
  <w:endnote w:type="continuationSeparator" w:id="0">
    <w:p w14:paraId="6E9FFC6F" w14:textId="77777777" w:rsidR="00F57B1F" w:rsidRDefault="00F57B1F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229897"/>
      <w:docPartObj>
        <w:docPartGallery w:val="Page Numbers (Bottom of Page)"/>
        <w:docPartUnique/>
      </w:docPartObj>
    </w:sdtPr>
    <w:sdtContent>
      <w:p w14:paraId="0536A281" w14:textId="6749522D" w:rsidR="00351012" w:rsidRDefault="0035101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88B">
          <w:rPr>
            <w:noProof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569FF" w14:textId="77777777" w:rsidR="00F57B1F" w:rsidRDefault="00F57B1F" w:rsidP="007B1296">
      <w:r>
        <w:separator/>
      </w:r>
    </w:p>
  </w:footnote>
  <w:footnote w:type="continuationSeparator" w:id="0">
    <w:p w14:paraId="029F8359" w14:textId="77777777" w:rsidR="00F57B1F" w:rsidRDefault="00F57B1F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933BB"/>
    <w:multiLevelType w:val="hybridMultilevel"/>
    <w:tmpl w:val="8FD66D80"/>
    <w:lvl w:ilvl="0" w:tplc="E4FC3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873D8E"/>
    <w:multiLevelType w:val="hybridMultilevel"/>
    <w:tmpl w:val="ECB44CDA"/>
    <w:lvl w:ilvl="0" w:tplc="B4C2E8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EED"/>
    <w:multiLevelType w:val="hybridMultilevel"/>
    <w:tmpl w:val="8DB4AC7E"/>
    <w:lvl w:ilvl="0" w:tplc="ACB6615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2515B"/>
    <w:multiLevelType w:val="hybridMultilevel"/>
    <w:tmpl w:val="5C7454CE"/>
    <w:lvl w:ilvl="0" w:tplc="A156E944">
      <w:start w:val="1"/>
      <w:numFmt w:val="bullet"/>
      <w:lvlText w:val="-"/>
      <w:lvlJc w:val="left"/>
      <w:pPr>
        <w:ind w:left="674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9175A"/>
    <w:multiLevelType w:val="hybridMultilevel"/>
    <w:tmpl w:val="2A64B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4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594201">
    <w:abstractNumId w:val="13"/>
  </w:num>
  <w:num w:numId="2" w16cid:durableId="815948815">
    <w:abstractNumId w:val="5"/>
  </w:num>
  <w:num w:numId="3" w16cid:durableId="361563114">
    <w:abstractNumId w:val="3"/>
  </w:num>
  <w:num w:numId="4" w16cid:durableId="1955597800">
    <w:abstractNumId w:val="3"/>
    <w:lvlOverride w:ilvl="0">
      <w:startOverride w:val="1"/>
    </w:lvlOverride>
  </w:num>
  <w:num w:numId="5" w16cid:durableId="246309687">
    <w:abstractNumId w:val="3"/>
    <w:lvlOverride w:ilvl="0">
      <w:startOverride w:val="1"/>
    </w:lvlOverride>
  </w:num>
  <w:num w:numId="6" w16cid:durableId="2040936586">
    <w:abstractNumId w:val="10"/>
  </w:num>
  <w:num w:numId="7" w16cid:durableId="2079938061">
    <w:abstractNumId w:val="11"/>
  </w:num>
  <w:num w:numId="8" w16cid:durableId="1082528553">
    <w:abstractNumId w:val="1"/>
  </w:num>
  <w:num w:numId="9" w16cid:durableId="593827284">
    <w:abstractNumId w:val="0"/>
  </w:num>
  <w:num w:numId="10" w16cid:durableId="583994999">
    <w:abstractNumId w:val="14"/>
  </w:num>
  <w:num w:numId="11" w16cid:durableId="1276476555">
    <w:abstractNumId w:val="2"/>
  </w:num>
  <w:num w:numId="12" w16cid:durableId="1410301709">
    <w:abstractNumId w:val="6"/>
  </w:num>
  <w:num w:numId="13" w16cid:durableId="1060440412">
    <w:abstractNumId w:val="4"/>
  </w:num>
  <w:num w:numId="14" w16cid:durableId="1905291411">
    <w:abstractNumId w:val="8"/>
  </w:num>
  <w:num w:numId="15" w16cid:durableId="1270510028">
    <w:abstractNumId w:val="7"/>
  </w:num>
  <w:num w:numId="16" w16cid:durableId="115224965">
    <w:abstractNumId w:val="12"/>
  </w:num>
  <w:num w:numId="17" w16cid:durableId="780995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23"/>
    <w:rsid w:val="00006D8A"/>
    <w:rsid w:val="00022EAD"/>
    <w:rsid w:val="0002309E"/>
    <w:rsid w:val="00024029"/>
    <w:rsid w:val="0002568F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203"/>
    <w:rsid w:val="000C7635"/>
    <w:rsid w:val="000D3A58"/>
    <w:rsid w:val="000E1A60"/>
    <w:rsid w:val="000F5C58"/>
    <w:rsid w:val="00104E6A"/>
    <w:rsid w:val="00106957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A062D"/>
    <w:rsid w:val="001B17C1"/>
    <w:rsid w:val="001B5082"/>
    <w:rsid w:val="001B5A61"/>
    <w:rsid w:val="001C2D4B"/>
    <w:rsid w:val="001C7FEA"/>
    <w:rsid w:val="001D0F55"/>
    <w:rsid w:val="001E5381"/>
    <w:rsid w:val="001E78BE"/>
    <w:rsid w:val="002037EC"/>
    <w:rsid w:val="0021477D"/>
    <w:rsid w:val="00217191"/>
    <w:rsid w:val="00220B83"/>
    <w:rsid w:val="0022213E"/>
    <w:rsid w:val="0022409D"/>
    <w:rsid w:val="0022470A"/>
    <w:rsid w:val="00230654"/>
    <w:rsid w:val="00234EB9"/>
    <w:rsid w:val="00244503"/>
    <w:rsid w:val="00253ED1"/>
    <w:rsid w:val="00254896"/>
    <w:rsid w:val="002571CB"/>
    <w:rsid w:val="00267E9D"/>
    <w:rsid w:val="00277405"/>
    <w:rsid w:val="002804D5"/>
    <w:rsid w:val="0029075A"/>
    <w:rsid w:val="00290E35"/>
    <w:rsid w:val="0029217B"/>
    <w:rsid w:val="00293BFF"/>
    <w:rsid w:val="00295A63"/>
    <w:rsid w:val="0029735D"/>
    <w:rsid w:val="002B62D1"/>
    <w:rsid w:val="002D5F2F"/>
    <w:rsid w:val="002E1075"/>
    <w:rsid w:val="002F1F23"/>
    <w:rsid w:val="002F30CD"/>
    <w:rsid w:val="00306B08"/>
    <w:rsid w:val="00312F6A"/>
    <w:rsid w:val="00313BD4"/>
    <w:rsid w:val="003140F3"/>
    <w:rsid w:val="00333DDD"/>
    <w:rsid w:val="003350E9"/>
    <w:rsid w:val="00336712"/>
    <w:rsid w:val="00337301"/>
    <w:rsid w:val="003437A2"/>
    <w:rsid w:val="00350DEC"/>
    <w:rsid w:val="00351012"/>
    <w:rsid w:val="00352631"/>
    <w:rsid w:val="00355D63"/>
    <w:rsid w:val="00355DED"/>
    <w:rsid w:val="00357CDB"/>
    <w:rsid w:val="003613D9"/>
    <w:rsid w:val="003616AA"/>
    <w:rsid w:val="00362590"/>
    <w:rsid w:val="00370F15"/>
    <w:rsid w:val="00374078"/>
    <w:rsid w:val="0038734E"/>
    <w:rsid w:val="00390F2E"/>
    <w:rsid w:val="003936F8"/>
    <w:rsid w:val="003A40F8"/>
    <w:rsid w:val="003A6D6C"/>
    <w:rsid w:val="003B43A6"/>
    <w:rsid w:val="003B78D2"/>
    <w:rsid w:val="003D2F12"/>
    <w:rsid w:val="003D478D"/>
    <w:rsid w:val="003D568C"/>
    <w:rsid w:val="003E12C9"/>
    <w:rsid w:val="003E2966"/>
    <w:rsid w:val="003F696A"/>
    <w:rsid w:val="00400A4C"/>
    <w:rsid w:val="00402190"/>
    <w:rsid w:val="0041420A"/>
    <w:rsid w:val="0042499E"/>
    <w:rsid w:val="00431AB3"/>
    <w:rsid w:val="004400E0"/>
    <w:rsid w:val="00443CB4"/>
    <w:rsid w:val="00446D2F"/>
    <w:rsid w:val="00462322"/>
    <w:rsid w:val="0046607D"/>
    <w:rsid w:val="00467CE0"/>
    <w:rsid w:val="00473C53"/>
    <w:rsid w:val="004745F9"/>
    <w:rsid w:val="00474A96"/>
    <w:rsid w:val="00485388"/>
    <w:rsid w:val="00496177"/>
    <w:rsid w:val="0049622A"/>
    <w:rsid w:val="004A14B6"/>
    <w:rsid w:val="004B6741"/>
    <w:rsid w:val="004B70A2"/>
    <w:rsid w:val="004D1C92"/>
    <w:rsid w:val="004D1D4C"/>
    <w:rsid w:val="004D2CE9"/>
    <w:rsid w:val="004E0CD3"/>
    <w:rsid w:val="004F78C6"/>
    <w:rsid w:val="0050458E"/>
    <w:rsid w:val="00510B85"/>
    <w:rsid w:val="00523EA2"/>
    <w:rsid w:val="005338A1"/>
    <w:rsid w:val="005406DE"/>
    <w:rsid w:val="00540F99"/>
    <w:rsid w:val="00547AB8"/>
    <w:rsid w:val="005644F9"/>
    <w:rsid w:val="005728C6"/>
    <w:rsid w:val="00575365"/>
    <w:rsid w:val="005812A9"/>
    <w:rsid w:val="005842D8"/>
    <w:rsid w:val="005939E1"/>
    <w:rsid w:val="005976D6"/>
    <w:rsid w:val="00597CE2"/>
    <w:rsid w:val="005A69BE"/>
    <w:rsid w:val="005A6CF1"/>
    <w:rsid w:val="005B5E42"/>
    <w:rsid w:val="005C5EAC"/>
    <w:rsid w:val="005C6335"/>
    <w:rsid w:val="005D0FDF"/>
    <w:rsid w:val="005D10F9"/>
    <w:rsid w:val="005D2331"/>
    <w:rsid w:val="005D35BB"/>
    <w:rsid w:val="005D371F"/>
    <w:rsid w:val="005E3BDD"/>
    <w:rsid w:val="005F46A2"/>
    <w:rsid w:val="00603DD2"/>
    <w:rsid w:val="00611ACB"/>
    <w:rsid w:val="00646F24"/>
    <w:rsid w:val="00651040"/>
    <w:rsid w:val="00653E50"/>
    <w:rsid w:val="00654FD9"/>
    <w:rsid w:val="00655A51"/>
    <w:rsid w:val="00656298"/>
    <w:rsid w:val="00657108"/>
    <w:rsid w:val="00661A89"/>
    <w:rsid w:val="00670A29"/>
    <w:rsid w:val="00682EC2"/>
    <w:rsid w:val="00685504"/>
    <w:rsid w:val="00685BC8"/>
    <w:rsid w:val="006947D9"/>
    <w:rsid w:val="00694ADD"/>
    <w:rsid w:val="00696D9C"/>
    <w:rsid w:val="006A77AD"/>
    <w:rsid w:val="006B2E38"/>
    <w:rsid w:val="006C188B"/>
    <w:rsid w:val="006D0C39"/>
    <w:rsid w:val="006D6C38"/>
    <w:rsid w:val="006F6553"/>
    <w:rsid w:val="00701393"/>
    <w:rsid w:val="00711564"/>
    <w:rsid w:val="007120A2"/>
    <w:rsid w:val="00714974"/>
    <w:rsid w:val="0071598B"/>
    <w:rsid w:val="00715B4C"/>
    <w:rsid w:val="00725A2E"/>
    <w:rsid w:val="00747846"/>
    <w:rsid w:val="00766A1F"/>
    <w:rsid w:val="00775943"/>
    <w:rsid w:val="00782057"/>
    <w:rsid w:val="00791DB2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404"/>
    <w:rsid w:val="00871F21"/>
    <w:rsid w:val="00887CAC"/>
    <w:rsid w:val="008900FC"/>
    <w:rsid w:val="00891E1F"/>
    <w:rsid w:val="00892150"/>
    <w:rsid w:val="008976F7"/>
    <w:rsid w:val="008A3D99"/>
    <w:rsid w:val="008A7779"/>
    <w:rsid w:val="008B3879"/>
    <w:rsid w:val="008C6246"/>
    <w:rsid w:val="008F2E2A"/>
    <w:rsid w:val="009009FE"/>
    <w:rsid w:val="00905BAB"/>
    <w:rsid w:val="00907A2C"/>
    <w:rsid w:val="00913872"/>
    <w:rsid w:val="009171D5"/>
    <w:rsid w:val="00920AF5"/>
    <w:rsid w:val="00920CD0"/>
    <w:rsid w:val="009241E8"/>
    <w:rsid w:val="00927D29"/>
    <w:rsid w:val="00936C2B"/>
    <w:rsid w:val="009422C4"/>
    <w:rsid w:val="00943745"/>
    <w:rsid w:val="00946328"/>
    <w:rsid w:val="009500FD"/>
    <w:rsid w:val="009532B6"/>
    <w:rsid w:val="00960E26"/>
    <w:rsid w:val="00962B3C"/>
    <w:rsid w:val="009734F3"/>
    <w:rsid w:val="009917CB"/>
    <w:rsid w:val="009A1D39"/>
    <w:rsid w:val="009A40A4"/>
    <w:rsid w:val="009A5998"/>
    <w:rsid w:val="009B49A1"/>
    <w:rsid w:val="009C61C2"/>
    <w:rsid w:val="009C6767"/>
    <w:rsid w:val="009E0DA0"/>
    <w:rsid w:val="009F4A23"/>
    <w:rsid w:val="009F5C82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D1F45"/>
    <w:rsid w:val="00AD6E56"/>
    <w:rsid w:val="00AE2533"/>
    <w:rsid w:val="00B12820"/>
    <w:rsid w:val="00B1423E"/>
    <w:rsid w:val="00B163E8"/>
    <w:rsid w:val="00B201CC"/>
    <w:rsid w:val="00B226E6"/>
    <w:rsid w:val="00B31817"/>
    <w:rsid w:val="00B3261D"/>
    <w:rsid w:val="00B35B27"/>
    <w:rsid w:val="00B3667F"/>
    <w:rsid w:val="00B43056"/>
    <w:rsid w:val="00B44A6D"/>
    <w:rsid w:val="00B52889"/>
    <w:rsid w:val="00B64EC5"/>
    <w:rsid w:val="00B6771D"/>
    <w:rsid w:val="00B736EB"/>
    <w:rsid w:val="00B73778"/>
    <w:rsid w:val="00B82E35"/>
    <w:rsid w:val="00BA6E58"/>
    <w:rsid w:val="00BB22C1"/>
    <w:rsid w:val="00BB3AFE"/>
    <w:rsid w:val="00BB670D"/>
    <w:rsid w:val="00BD0457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0E91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D57B1"/>
    <w:rsid w:val="00CE3B5E"/>
    <w:rsid w:val="00CE58C3"/>
    <w:rsid w:val="00D035A2"/>
    <w:rsid w:val="00D0565A"/>
    <w:rsid w:val="00D134A7"/>
    <w:rsid w:val="00D160AE"/>
    <w:rsid w:val="00D229F3"/>
    <w:rsid w:val="00D46469"/>
    <w:rsid w:val="00D51EAF"/>
    <w:rsid w:val="00D56F33"/>
    <w:rsid w:val="00D64303"/>
    <w:rsid w:val="00D82123"/>
    <w:rsid w:val="00D82AEF"/>
    <w:rsid w:val="00D87F26"/>
    <w:rsid w:val="00D96D59"/>
    <w:rsid w:val="00DB0E2A"/>
    <w:rsid w:val="00DB24DD"/>
    <w:rsid w:val="00DB44A2"/>
    <w:rsid w:val="00DC6BAF"/>
    <w:rsid w:val="00DD2D10"/>
    <w:rsid w:val="00DD2E9E"/>
    <w:rsid w:val="00DD3080"/>
    <w:rsid w:val="00DD32C5"/>
    <w:rsid w:val="00DD6460"/>
    <w:rsid w:val="00DE1076"/>
    <w:rsid w:val="00E00B8D"/>
    <w:rsid w:val="00E034D8"/>
    <w:rsid w:val="00E0705F"/>
    <w:rsid w:val="00E17D02"/>
    <w:rsid w:val="00E2248D"/>
    <w:rsid w:val="00E25FF7"/>
    <w:rsid w:val="00E36F13"/>
    <w:rsid w:val="00E3728E"/>
    <w:rsid w:val="00E46B85"/>
    <w:rsid w:val="00E729A1"/>
    <w:rsid w:val="00E74485"/>
    <w:rsid w:val="00E775A9"/>
    <w:rsid w:val="00E80AF1"/>
    <w:rsid w:val="00E86806"/>
    <w:rsid w:val="00E93448"/>
    <w:rsid w:val="00E946C5"/>
    <w:rsid w:val="00EA450A"/>
    <w:rsid w:val="00EA50A0"/>
    <w:rsid w:val="00EB7CA1"/>
    <w:rsid w:val="00ED102C"/>
    <w:rsid w:val="00ED2643"/>
    <w:rsid w:val="00ED405D"/>
    <w:rsid w:val="00ED666F"/>
    <w:rsid w:val="00EE2660"/>
    <w:rsid w:val="00EF71E4"/>
    <w:rsid w:val="00F060CE"/>
    <w:rsid w:val="00F06535"/>
    <w:rsid w:val="00F116CE"/>
    <w:rsid w:val="00F12F50"/>
    <w:rsid w:val="00F1485B"/>
    <w:rsid w:val="00F2286F"/>
    <w:rsid w:val="00F31BF1"/>
    <w:rsid w:val="00F34D78"/>
    <w:rsid w:val="00F359E2"/>
    <w:rsid w:val="00F418E0"/>
    <w:rsid w:val="00F44D11"/>
    <w:rsid w:val="00F549F4"/>
    <w:rsid w:val="00F57B1F"/>
    <w:rsid w:val="00F8555E"/>
    <w:rsid w:val="00F857E2"/>
    <w:rsid w:val="00F85B31"/>
    <w:rsid w:val="00FA2033"/>
    <w:rsid w:val="00FA4C1F"/>
    <w:rsid w:val="00FA79B8"/>
    <w:rsid w:val="00FB660B"/>
    <w:rsid w:val="00FB6FC7"/>
    <w:rsid w:val="00FD406B"/>
    <w:rsid w:val="00FD503F"/>
    <w:rsid w:val="00FD5CE2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4784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link w:val="ac"/>
    <w:uiPriority w:val="34"/>
    <w:qFormat/>
    <w:rsid w:val="00313BD4"/>
    <w:pPr>
      <w:ind w:left="720"/>
      <w:contextualSpacing/>
    </w:pPr>
  </w:style>
  <w:style w:type="character" w:styleId="ad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e">
    <w:name w:val="Intense Quote"/>
    <w:basedOn w:val="a2"/>
    <w:next w:val="a2"/>
    <w:link w:val="af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4"/>
    <w:link w:val="ae"/>
    <w:uiPriority w:val="30"/>
    <w:rsid w:val="00313BD4"/>
    <w:rPr>
      <w:i/>
      <w:iCs/>
      <w:color w:val="0F4761" w:themeColor="accent1" w:themeShade="BF"/>
    </w:rPr>
  </w:style>
  <w:style w:type="character" w:styleId="af0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1"/>
    <w:qFormat/>
    <w:rsid w:val="00F31BF1"/>
    <w:pPr>
      <w:spacing w:line="360" w:lineRule="auto"/>
      <w:ind w:firstLine="709"/>
    </w:pPr>
  </w:style>
  <w:style w:type="character" w:customStyle="1" w:styleId="af1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2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2"/>
    <w:link w:val="af4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7B1296"/>
    <w:rPr>
      <w:rFonts w:ascii="Times New Roman" w:hAnsi="Times New Roman"/>
      <w:sz w:val="28"/>
    </w:rPr>
  </w:style>
  <w:style w:type="paragraph" w:styleId="af5">
    <w:name w:val="footer"/>
    <w:basedOn w:val="a2"/>
    <w:link w:val="af6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7"/>
    <w:qFormat/>
    <w:rsid w:val="006B2E38"/>
    <w:pPr>
      <w:numPr>
        <w:numId w:val="3"/>
      </w:numPr>
    </w:pPr>
  </w:style>
  <w:style w:type="character" w:customStyle="1" w:styleId="af7">
    <w:name w:val="Список маркированный Знак"/>
    <w:basedOn w:val="af1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8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9">
    <w:name w:val="Заголовок Содержание"/>
    <w:basedOn w:val="a7"/>
    <w:link w:val="afa"/>
    <w:qFormat/>
    <w:rsid w:val="00C02CA6"/>
  </w:style>
  <w:style w:type="character" w:customStyle="1" w:styleId="afa">
    <w:name w:val="Заголовок Содержание Знак"/>
    <w:basedOn w:val="a8"/>
    <w:link w:val="af9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b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c"/>
    <w:qFormat/>
    <w:rsid w:val="00A57474"/>
    <w:pPr>
      <w:numPr>
        <w:numId w:val="8"/>
      </w:numPr>
    </w:pPr>
  </w:style>
  <w:style w:type="character" w:customStyle="1" w:styleId="afc">
    <w:name w:val="Список буквенный Знак"/>
    <w:basedOn w:val="af1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d"/>
    <w:qFormat/>
    <w:rsid w:val="00F44D11"/>
    <w:pPr>
      <w:numPr>
        <w:numId w:val="9"/>
      </w:numPr>
    </w:pPr>
  </w:style>
  <w:style w:type="character" w:customStyle="1" w:styleId="afd">
    <w:name w:val="Список нумерованный Знак"/>
    <w:basedOn w:val="af1"/>
    <w:link w:val="a"/>
    <w:rsid w:val="00F44D11"/>
    <w:rPr>
      <w:rFonts w:ascii="Times New Roman" w:hAnsi="Times New Roman"/>
      <w:sz w:val="28"/>
    </w:rPr>
  </w:style>
  <w:style w:type="paragraph" w:customStyle="1" w:styleId="afe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f">
    <w:name w:val="Подпись рисунка"/>
    <w:basedOn w:val="a2"/>
    <w:next w:val="a3"/>
    <w:link w:val="aff0"/>
    <w:qFormat/>
    <w:rsid w:val="00CB5F04"/>
    <w:pPr>
      <w:spacing w:before="642" w:after="642"/>
      <w:jc w:val="center"/>
    </w:pPr>
  </w:style>
  <w:style w:type="character" w:customStyle="1" w:styleId="aff0">
    <w:name w:val="Подпись рисунка Знак"/>
    <w:basedOn w:val="a4"/>
    <w:link w:val="aff"/>
    <w:rsid w:val="00CB5F04"/>
    <w:rPr>
      <w:rFonts w:ascii="Times New Roman" w:hAnsi="Times New Roman"/>
      <w:sz w:val="28"/>
    </w:rPr>
  </w:style>
  <w:style w:type="paragraph" w:customStyle="1" w:styleId="aff1">
    <w:name w:val="Листинг"/>
    <w:basedOn w:val="a2"/>
    <w:link w:val="aff2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2">
    <w:name w:val="Листинг Знак"/>
    <w:basedOn w:val="a4"/>
    <w:link w:val="aff1"/>
    <w:rsid w:val="00D51EAF"/>
    <w:rPr>
      <w:rFonts w:ascii="Courier New" w:hAnsi="Courier New" w:cs="Courier New"/>
      <w:sz w:val="24"/>
      <w:szCs w:val="20"/>
    </w:rPr>
  </w:style>
  <w:style w:type="paragraph" w:customStyle="1" w:styleId="aff3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customStyle="1" w:styleId="12">
    <w:name w:val="Неразрешенное упоминание1"/>
    <w:basedOn w:val="a4"/>
    <w:uiPriority w:val="99"/>
    <w:semiHidden/>
    <w:unhideWhenUsed/>
    <w:rsid w:val="00EF71E4"/>
    <w:rPr>
      <w:color w:val="605E5C"/>
      <w:shd w:val="clear" w:color="auto" w:fill="E1DFDD"/>
    </w:rPr>
  </w:style>
  <w:style w:type="character" w:customStyle="1" w:styleId="ac">
    <w:name w:val="Абзац списка Знак"/>
    <w:basedOn w:val="a4"/>
    <w:link w:val="ab"/>
    <w:uiPriority w:val="34"/>
    <w:locked/>
    <w:rsid w:val="000256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B746-9B47-46E5-8C8E-9172546D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88</TotalTime>
  <Pages>1</Pages>
  <Words>4688</Words>
  <Characters>26724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Роман Садовский</cp:lastModifiedBy>
  <cp:revision>15</cp:revision>
  <dcterms:created xsi:type="dcterms:W3CDTF">2025-06-02T05:32:00Z</dcterms:created>
  <dcterms:modified xsi:type="dcterms:W3CDTF">2025-06-05T16:41:00Z</dcterms:modified>
</cp:coreProperties>
</file>