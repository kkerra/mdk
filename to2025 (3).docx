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40071C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40071C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А.Е. Туйкова</w:t>
                </w:r>
              </w:p>
            </w:tc>
          </w:tr>
          <w:tr w:rsidR="00CA55AD" w:rsidRPr="002E1075" w14:paraId="4A451448" w14:textId="77777777" w:rsidTr="0040071C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40071C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40071C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408B2E" w14:textId="7277A83E" w:rsidR="00355DE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8241867" w:history="1">
        <w:r w:rsidR="00355DED" w:rsidRPr="005715BA">
          <w:rPr>
            <w:rStyle w:val="af7"/>
            <w:noProof/>
          </w:rPr>
          <w:t>Перечень сокращений и обозначений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3</w:t>
        </w:r>
        <w:r w:rsidR="00355DED">
          <w:rPr>
            <w:noProof/>
            <w:webHidden/>
          </w:rPr>
          <w:fldChar w:fldCharType="end"/>
        </w:r>
      </w:hyperlink>
    </w:p>
    <w:p w14:paraId="442819F6" w14:textId="62B6E7A7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8" w:history="1">
        <w:r w:rsidRPr="005715BA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8B953" w14:textId="0C30D361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9" w:history="1">
        <w:r w:rsidRPr="005715BA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A7F85" w14:textId="6646569F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0" w:history="1">
        <w:r w:rsidRPr="005715BA">
          <w:rPr>
            <w:rStyle w:val="af7"/>
            <w:noProof/>
          </w:rPr>
          <w:t>1.1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AC70A" w14:textId="5B21920E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1" w:history="1">
        <w:r w:rsidRPr="005715BA">
          <w:rPr>
            <w:rStyle w:val="af7"/>
            <w:noProof/>
          </w:rPr>
          <w:t>1.2 Требования безопасности перед началом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A2AD89" w14:textId="6934B33C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2" w:history="1">
        <w:r w:rsidRPr="005715BA">
          <w:rPr>
            <w:rStyle w:val="af7"/>
            <w:noProof/>
          </w:rPr>
          <w:t>1.3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857FB" w14:textId="27E0BB1D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3" w:history="1">
        <w:r w:rsidRPr="005715BA">
          <w:rPr>
            <w:rStyle w:val="af7"/>
            <w:noProof/>
          </w:rPr>
          <w:t>1.4 Требования безопасности по окончанию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411A5" w14:textId="58662285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4" w:history="1">
        <w:r w:rsidRPr="005715BA">
          <w:rPr>
            <w:rStyle w:val="af7"/>
            <w:noProof/>
          </w:rPr>
          <w:t>1.5 Требования безопасности при аварийных ситуациях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A5E27F" w14:textId="022E5717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5" w:history="1">
        <w:r w:rsidRPr="005715BA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F1036" w14:textId="0B23D310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6" w:history="1">
        <w:r w:rsidRPr="005715BA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4D94A7" w14:textId="35E8DA00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7" w:history="1">
        <w:r w:rsidRPr="005715BA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4C8484" w14:textId="0F8ADAAB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8" w:history="1">
        <w:r w:rsidRPr="005715BA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84781E" w14:textId="2AA274E4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9" w:history="1">
        <w:r w:rsidRPr="005715BA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0111A1" w14:textId="248A8A76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0" w:history="1">
        <w:r w:rsidRPr="005715BA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0E3BB6" w14:textId="0653F293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1" w:history="1">
        <w:r w:rsidRPr="005715BA">
          <w:rPr>
            <w:rStyle w:val="af7"/>
            <w:noProof/>
          </w:rPr>
          <w:t>3.2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157015" w14:textId="51A90873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2" w:history="1">
        <w:r w:rsidRPr="005715BA">
          <w:rPr>
            <w:rStyle w:val="af7"/>
            <w:noProof/>
          </w:rPr>
          <w:t>3.3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79D3F5" w14:textId="5CF65880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3" w:history="1">
        <w:r w:rsidRPr="005715BA">
          <w:rPr>
            <w:rStyle w:val="af7"/>
            <w:noProof/>
          </w:rPr>
          <w:t>3.4 Описание алгоритма функционирования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C5416F" w14:textId="78E87609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4" w:history="1">
        <w:r w:rsidRPr="005715BA">
          <w:rPr>
            <w:rStyle w:val="af7"/>
            <w:noProof/>
          </w:rPr>
          <w:t>3.5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6C1AA9" w14:textId="714F7B3B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5" w:history="1">
        <w:r w:rsidRPr="005715BA">
          <w:rPr>
            <w:rStyle w:val="af7"/>
            <w:noProof/>
          </w:rPr>
          <w:t>3.6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47AF59" w14:textId="64628EBE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6" w:history="1">
        <w:r w:rsidRPr="005715BA">
          <w:rPr>
            <w:rStyle w:val="af7"/>
            <w:noProof/>
          </w:rPr>
          <w:t>3.7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1E96CF" w14:textId="186B3789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7" w:history="1">
        <w:r w:rsidRPr="005715BA">
          <w:rPr>
            <w:rStyle w:val="af7"/>
            <w:noProof/>
          </w:rPr>
          <w:t>3.8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8C8D39" w14:textId="34B38EEA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8" w:history="1">
        <w:r w:rsidRPr="005715BA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12674C" w14:textId="4C3D1D1A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9" w:history="1">
        <w:r w:rsidRPr="005715BA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9483CC" w14:textId="0E11B32B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8241867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Default="00154C54" w:rsidP="006D0C39">
      <w:pPr>
        <w:pStyle w:val="a3"/>
      </w:pPr>
      <w:r>
        <w:t>БД – база данных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1F1B391" w14:textId="1ED20844" w:rsidR="00293BFF" w:rsidRDefault="00293BFF" w:rsidP="008532F7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3D19327" w14:textId="64E9E75E" w:rsidR="00BB670D" w:rsidRPr="00BB670D" w:rsidRDefault="00BB670D" w:rsidP="008532F7">
      <w:pPr>
        <w:pStyle w:val="a3"/>
      </w:pPr>
      <w:r>
        <w:rPr>
          <w:lang w:val="en-US"/>
        </w:rPr>
        <w:t>CRUD</w:t>
      </w:r>
      <w:r w:rsidRPr="00BB670D">
        <w:t xml:space="preserve"> </w:t>
      </w:r>
      <w:r>
        <w:t xml:space="preserve">– </w:t>
      </w:r>
      <w:r w:rsidRPr="00BB670D">
        <w:t>создание, чтение, обновление, удаление</w:t>
      </w:r>
    </w:p>
    <w:p w14:paraId="1E61E86D" w14:textId="691C28E3" w:rsidR="004745F9" w:rsidRPr="004745F9" w:rsidRDefault="004745F9" w:rsidP="008532F7">
      <w:pPr>
        <w:pStyle w:val="a3"/>
      </w:pPr>
      <w:r w:rsidRPr="004745F9">
        <w:t>DDL</w:t>
      </w:r>
      <w:r>
        <w:t xml:space="preserve"> – </w:t>
      </w:r>
      <w:r w:rsidRPr="004745F9">
        <w:t>групп</w:t>
      </w:r>
      <w:r>
        <w:t>а</w:t>
      </w:r>
      <w:r w:rsidRPr="004745F9">
        <w:t xml:space="preserve"> команд</w:t>
      </w:r>
      <w:r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Default="0041420A" w:rsidP="0041420A">
      <w:pPr>
        <w:pStyle w:val="a3"/>
      </w:pPr>
      <w:r>
        <w:rPr>
          <w:lang w:val="en-US"/>
        </w:rPr>
        <w:t>FK</w:t>
      </w:r>
      <w:r w:rsidRPr="0041420A">
        <w:t xml:space="preserve"> </w:t>
      </w:r>
      <w:r>
        <w:t>–</w:t>
      </w:r>
      <w:r w:rsidRPr="0041420A">
        <w:t xml:space="preserve"> </w:t>
      </w:r>
      <w:r>
        <w:t>внешний ключ</w:t>
      </w:r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6FE05C4C" w:rsidR="0041420A" w:rsidRP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8241868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9F4A23">
      <w:pPr>
        <w:pStyle w:val="a1"/>
      </w:pPr>
      <w:r>
        <w:t xml:space="preserve">процессор: </w:t>
      </w:r>
      <w:r w:rsidRPr="009F4A23">
        <w:t>Intel Xeon</w:t>
      </w:r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9F4A23">
      <w:pPr>
        <w:pStyle w:val="a1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9F4A23">
      <w:pPr>
        <w:pStyle w:val="a1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9F4A23">
      <w:pPr>
        <w:pStyle w:val="a1"/>
      </w:pPr>
      <w:r>
        <w:t>оперативная память – 16 ГБ;</w:t>
      </w:r>
    </w:p>
    <w:p w14:paraId="72AB750A" w14:textId="6CE74BBD" w:rsidR="00EA450A" w:rsidRPr="003350E9" w:rsidRDefault="003350E9" w:rsidP="009F4A23">
      <w:pPr>
        <w:pStyle w:val="a1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3F8E525C" w14:textId="459DAD32" w:rsidR="003350E9" w:rsidRPr="003350E9" w:rsidRDefault="003350E9" w:rsidP="009F4A23">
      <w:pPr>
        <w:pStyle w:val="a1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  <w:r>
        <w:rPr>
          <w:lang w:val="en-US"/>
        </w:rPr>
        <w:t xml:space="preserve">Microsoft Office, Visual Studio, </w:t>
      </w:r>
      <w:r w:rsidRPr="003350E9">
        <w:rPr>
          <w:lang w:val="en-US"/>
        </w:rPr>
        <w:t>Microsoft SQL Server Management Studio</w:t>
      </w:r>
      <w:r>
        <w:rPr>
          <w:lang w:val="en-US"/>
        </w:rPr>
        <w:t xml:space="preserve"> 20, draw.io, </w:t>
      </w:r>
      <w:r>
        <w:t>Яндекс</w:t>
      </w:r>
      <w:r w:rsidRPr="003350E9">
        <w:rPr>
          <w:lang w:val="en-US"/>
        </w:rPr>
        <w:t xml:space="preserve"> </w:t>
      </w:r>
      <w:r>
        <w:t>Браузер</w:t>
      </w:r>
      <w:r w:rsidRPr="003350E9">
        <w:rPr>
          <w:lang w:val="en-US"/>
        </w:rPr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8241869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8241870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8241871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8241872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8241873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8241874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8241875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8241876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2ADDB531" w:rsidR="00682EC2" w:rsidRPr="00B3667F" w:rsidRDefault="00E3728E" w:rsidP="00046A82">
      <w:pPr>
        <w:pStyle w:val="a3"/>
      </w:pPr>
      <w:r>
        <w:t xml:space="preserve">В БД </w:t>
      </w:r>
      <w:r w:rsidR="00336712">
        <w:t>следует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fd"/>
      </w:pPr>
      <w:r w:rsidRPr="00B226E6"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e"/>
      </w:pPr>
      <w:r>
        <w:t>Рисунок 1 – Концептуальная модель</w:t>
      </w:r>
    </w:p>
    <w:p w14:paraId="012AEDF9" w14:textId="59E1D6EC" w:rsidR="00154AC6" w:rsidRPr="00F31BF1" w:rsidRDefault="00FB6FC7" w:rsidP="00BA6E58">
      <w:pPr>
        <w:pStyle w:val="a3"/>
      </w:pPr>
      <w:r>
        <w:rPr>
          <w:lang w:val="en-US"/>
        </w:rPr>
        <w:lastRenderedPageBreak/>
        <w:t>CASE</w:t>
      </w:r>
      <w:r>
        <w:t>-средство проектирования БД</w:t>
      </w:r>
      <w:r w:rsidR="00BA6E58" w:rsidRPr="00BA6E58">
        <w:t xml:space="preserve"> Microsoft SQL Server,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1:М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М:М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fd"/>
      </w:pPr>
      <w:r w:rsidRPr="00355D63"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e"/>
      </w:pPr>
      <w:r>
        <w:t>Рисунок 2 – Логическая модель</w:t>
      </w:r>
    </w:p>
    <w:p w14:paraId="099A61AE" w14:textId="160FE783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d"/>
      </w:pPr>
      <w:r w:rsidRPr="00336712">
        <w:drawing>
          <wp:inline distT="0" distB="0" distL="0" distR="0" wp14:anchorId="040239FC" wp14:editId="772DCEAA">
            <wp:extent cx="5568269" cy="4095750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185" cy="4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e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8241877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4B6741" w:rsidRDefault="004B6741" w:rsidP="001B1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1B17C1" w:rsidRDefault="001B17C1" w:rsidP="001B17C1">
            <w:r w:rsidRPr="001B17C1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4B6741" w:rsidRDefault="004B6741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1B17C1" w:rsidRDefault="001B17C1" w:rsidP="001B17C1">
            <w:proofErr w:type="spellStart"/>
            <w:r w:rsidRPr="001B17C1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1B17C1" w:rsidRDefault="001B17C1" w:rsidP="001B17C1">
            <w:r w:rsidRPr="001B17C1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1B17C1" w:rsidRDefault="003B78D2" w:rsidP="003B78D2"/>
        </w:tc>
        <w:tc>
          <w:tcPr>
            <w:tcW w:w="1979" w:type="dxa"/>
            <w:vAlign w:val="center"/>
            <w:hideMark/>
          </w:tcPr>
          <w:p w14:paraId="56682583" w14:textId="7E59F464" w:rsidR="003B78D2" w:rsidRPr="004B6741" w:rsidRDefault="003E12C9" w:rsidP="003B78D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1B17C1" w:rsidRDefault="003B78D2" w:rsidP="003B78D2"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1B17C1" w:rsidRDefault="003E12C9" w:rsidP="003B78D2">
            <w:r>
              <w:t xml:space="preserve">Совместно уникально с </w:t>
            </w:r>
            <w:r>
              <w:rPr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1B17C1" w:rsidRDefault="003B78D2" w:rsidP="003B78D2"/>
        </w:tc>
        <w:tc>
          <w:tcPr>
            <w:tcW w:w="1979" w:type="dxa"/>
            <w:vAlign w:val="center"/>
          </w:tcPr>
          <w:p w14:paraId="6B86A047" w14:textId="2907B180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1B17C1" w:rsidRDefault="003B78D2" w:rsidP="003B78D2">
            <w:r>
              <w:rPr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1B17C1" w:rsidRDefault="003B78D2" w:rsidP="003B78D2"/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4A4A4E3E" w14:textId="64A889F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1B17C1" w:rsidRDefault="003B78D2" w:rsidP="003B78D2">
            <w:r>
              <w:rPr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1B17C1" w:rsidRDefault="003B78D2" w:rsidP="003B78D2"/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66F0D3B6" w14:textId="390FB48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1B17C1" w:rsidRDefault="003B78D2" w:rsidP="003B78D2"/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1B17C1" w:rsidRDefault="00336712" w:rsidP="00336712">
            <w:r w:rsidRPr="001B17C1"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Default="00336712" w:rsidP="00336712">
            <w:pPr>
              <w:rPr>
                <w:lang w:val="en-US"/>
              </w:rPr>
            </w:pPr>
            <w:r w:rsidRPr="001B17C1"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1B17C1" w:rsidRDefault="00336712" w:rsidP="00336712">
            <w:r>
              <w:t xml:space="preserve">Совместно уникально с </w:t>
            </w: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0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IDENTITY(1,1),</w:t>
      </w:r>
    </w:p>
    <w:p w14:paraId="1808DC7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Latitude DECIMAL(9,6) NOT NULL,</w:t>
      </w:r>
    </w:p>
    <w:p w14:paraId="26FE283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Longitude DECIMAL(9,6) NOT NULL,</w:t>
      </w:r>
    </w:p>
    <w:p w14:paraId="7F593977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0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0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0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0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0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0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показывает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0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DATEDIFF(minute,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293BFF" w:rsidRDefault="005644F9" w:rsidP="005644F9">
      <w:pPr>
        <w:pStyle w:val="aff0"/>
      </w:pPr>
      <w:r w:rsidRPr="009917CB">
        <w:rPr>
          <w:lang w:val="en-US"/>
        </w:rPr>
        <w:t>FROM</w:t>
      </w:r>
    </w:p>
    <w:p w14:paraId="15B17C7F" w14:textId="77777777" w:rsidR="005644F9" w:rsidRPr="00293BFF" w:rsidRDefault="005644F9" w:rsidP="005644F9">
      <w:pPr>
        <w:pStyle w:val="aff0"/>
      </w:pPr>
      <w:r w:rsidRPr="00293BFF"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293BFF" w:rsidRDefault="005644F9" w:rsidP="005644F9">
      <w:pPr>
        <w:pStyle w:val="aff0"/>
      </w:pPr>
      <w:r w:rsidRPr="009917CB">
        <w:rPr>
          <w:lang w:val="en-US"/>
        </w:rPr>
        <w:t>WHERE</w:t>
      </w:r>
    </w:p>
    <w:p w14:paraId="1C944B38" w14:textId="67419775" w:rsidR="005644F9" w:rsidRPr="00293BFF" w:rsidRDefault="005644F9" w:rsidP="005644F9">
      <w:pPr>
        <w:pStyle w:val="aff0"/>
      </w:pPr>
      <w:r w:rsidRPr="00293BFF"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293BFF">
        <w:t xml:space="preserve"> &gt;= </w:t>
      </w:r>
      <w:r w:rsidRPr="009917CB">
        <w:rPr>
          <w:lang w:val="en-US"/>
        </w:rPr>
        <w:t>GETDATE</w:t>
      </w:r>
      <w:r w:rsidRPr="00293BFF">
        <w:t>()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44684446" w14:textId="07911C7D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GETDATE()</w:t>
      </w:r>
    </w:p>
    <w:p w14:paraId="0959672D" w14:textId="4CA970B7" w:rsidR="000B09C3" w:rsidRPr="009917CB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0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97744B3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CREATE PROCEDURE [</w:t>
      </w:r>
      <w:proofErr w:type="spellStart"/>
      <w:r w:rsidRPr="000B09C3">
        <w:rPr>
          <w:lang w:val="en-US"/>
        </w:rPr>
        <w:t>dbo</w:t>
      </w:r>
      <w:proofErr w:type="spellEnd"/>
      <w:r w:rsidRPr="000B09C3">
        <w:rPr>
          <w:lang w:val="en-US"/>
        </w:rPr>
        <w:t>].[</w:t>
      </w:r>
      <w:proofErr w:type="spellStart"/>
      <w:r w:rsidRPr="000B09C3">
        <w:rPr>
          <w:lang w:val="en-US"/>
        </w:rPr>
        <w:t>AddIntersection</w:t>
      </w:r>
      <w:proofErr w:type="spellEnd"/>
      <w:r w:rsidRPr="000B09C3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@Latitude DECIMAL(9,6),</w:t>
      </w:r>
    </w:p>
    <w:p w14:paraId="2185528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@Longitude DECIMAL(9,6),</w:t>
      </w:r>
    </w:p>
    <w:p w14:paraId="12BB550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@TurningLanesPresent BIT,</w:t>
      </w:r>
    </w:p>
    <w:p w14:paraId="59684F7F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@LastUpdateDate DATE</w:t>
      </w:r>
    </w:p>
    <w:p w14:paraId="11BEB0E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0"/>
        <w:rPr>
          <w:lang w:val="en-US"/>
        </w:rPr>
      </w:pPr>
    </w:p>
    <w:p w14:paraId="7F76516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lastRenderedPageBreak/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VALUES (@Latitude, @Longitude, @LanesAmount, @TurningLanesPresent, @LastUpdateDate);</w:t>
      </w:r>
    </w:p>
    <w:p w14:paraId="3398AE59" w14:textId="77777777" w:rsidR="000B09C3" w:rsidRPr="000B09C3" w:rsidRDefault="000B09C3" w:rsidP="000B09C3">
      <w:pPr>
        <w:pStyle w:val="aff0"/>
        <w:rPr>
          <w:lang w:val="en-US"/>
        </w:rPr>
      </w:pPr>
    </w:p>
    <w:p w14:paraId="0365602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 SCOPE_IDENTITY() AS </w:t>
      </w:r>
      <w:proofErr w:type="spell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</w:p>
    <w:p w14:paraId="37BB21B6" w14:textId="63278200" w:rsidR="000B09C3" w:rsidRPr="000B09C3" w:rsidRDefault="000B09C3" w:rsidP="000B09C3">
      <w:pPr>
        <w:pStyle w:val="aff0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8241878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d"/>
      </w:pPr>
      <w:r>
        <w:drawing>
          <wp:inline distT="0" distB="0" distL="0" distR="0" wp14:anchorId="2EC8D829" wp14:editId="32D83FBC">
            <wp:extent cx="4667416" cy="3689923"/>
            <wp:effectExtent l="0" t="0" r="0" b="635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39" cy="37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e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d"/>
      </w:pPr>
      <w: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e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6D207602" w:rsidR="001E78BE" w:rsidRDefault="001E78BE" w:rsidP="001E78BE">
      <w:pPr>
        <w:pStyle w:val="a3"/>
      </w:pPr>
      <w:r w:rsidRPr="001E78BE">
        <w:t xml:space="preserve">Для защиты информации в БД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который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0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r w:rsidRPr="00696D9C">
        <w:rPr>
          <w:lang w:val="en-US"/>
        </w:rPr>
        <w:t>';</w:t>
      </w:r>
    </w:p>
    <w:p w14:paraId="5578C7C8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15953147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r w:rsidRPr="00696D9C">
        <w:rPr>
          <w:lang w:val="en-US"/>
        </w:rPr>
        <w:t>';</w:t>
      </w:r>
    </w:p>
    <w:p w14:paraId="179040AB" w14:textId="77777777" w:rsidR="00696D9C" w:rsidRPr="00293BFF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1CABDDC7" w14:textId="03946276" w:rsidR="00336712" w:rsidRPr="00336712" w:rsidRDefault="00336712" w:rsidP="00696D9C">
      <w:pPr>
        <w:pStyle w:val="aff0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>GRANT SELECT ON SCHEMA::</w:t>
      </w:r>
      <w:proofErr w:type="spellStart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3EBF17C9" w14:textId="6B81BC9C" w:rsidR="00696D9C" w:rsidRPr="00C71210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>GRANT SELECT, INSERT, UPDATE, DELETE ON SCHEMA::</w:t>
      </w:r>
      <w:proofErr w:type="spellStart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053C2E05" w14:textId="77777777" w:rsidR="00696D9C" w:rsidRPr="00C71210" w:rsidRDefault="00696D9C" w:rsidP="00696D9C">
      <w:pPr>
        <w:pStyle w:val="aff0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0"/>
      </w:pPr>
      <w:r>
        <w:t>--Создание резервной копии по указанному пути</w:t>
      </w:r>
    </w:p>
    <w:p w14:paraId="6F366AA8" w14:textId="019F1E31" w:rsidR="00C71210" w:rsidRDefault="00C71210" w:rsidP="00C71210">
      <w:pPr>
        <w:pStyle w:val="aff0"/>
      </w:pPr>
      <w:r>
        <w:t>BACKUP DATABASE [</w:t>
      </w:r>
      <w:proofErr w:type="spellStart"/>
      <w:r>
        <w:t>pr</w:t>
      </w:r>
      <w:proofErr w:type="spellEnd"/>
      <w:r>
        <w:t>] TO  DISK = N'C:\Program Files\Microsoft SQL Server\MSSQL16.MSSQLSERVER\MSSQL\</w:t>
      </w:r>
      <w:proofErr w:type="spellStart"/>
      <w:r>
        <w:t>Backup</w:t>
      </w:r>
      <w:proofErr w:type="spellEnd"/>
      <w:r>
        <w:t>\</w:t>
      </w:r>
      <w:proofErr w:type="spellStart"/>
      <w:r>
        <w:t>pr.bak</w:t>
      </w:r>
      <w:proofErr w:type="spellEnd"/>
      <w:r>
        <w:t xml:space="preserve">' WITH NOFORMAT, NOINIT,  NAME = </w:t>
      </w:r>
      <w:proofErr w:type="spellStart"/>
      <w:r>
        <w:t>N'pr</w:t>
      </w:r>
      <w:proofErr w:type="spellEnd"/>
      <w:r>
        <w:t>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0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77777777" w:rsidR="00C71210" w:rsidRDefault="00C71210" w:rsidP="00C71210">
      <w:pPr>
        <w:pStyle w:val="a3"/>
        <w:ind w:firstLine="0"/>
      </w:pPr>
    </w:p>
    <w:p w14:paraId="12A8199A" w14:textId="5DFF0AF9" w:rsidR="00C71210" w:rsidRDefault="00C71210" w:rsidP="00C71210">
      <w:pPr>
        <w:pStyle w:val="a3"/>
        <w:ind w:firstLine="0"/>
      </w:pPr>
      <w:r>
        <w:t>Листинг 9 – Код восстановления резервной копии</w:t>
      </w:r>
    </w:p>
    <w:p w14:paraId="75041D12" w14:textId="50BB72F1" w:rsidR="00C71210" w:rsidRPr="00C71210" w:rsidRDefault="00C71210" w:rsidP="00C71210">
      <w:pPr>
        <w:pStyle w:val="aff0"/>
      </w:pPr>
      <w:r w:rsidRPr="00C71210">
        <w:lastRenderedPageBreak/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39DC2E1B" w14:textId="4A06119E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>BACKUP LOG [pr] TO  DISK = N'C:\Program Files\Microsoft SQL Server\MSSQL16.MSSQLSERVER\MSSQL\Backup\pr_LogBackup_2025-05-</w:t>
      </w:r>
      <w:r w:rsidR="00306B08" w:rsidRPr="00306B08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-57-11.bak' WITH NOFORMAT, NOINIT,  NAME = N'pr_LogBackup_2025-05-</w:t>
      </w:r>
      <w:r w:rsidR="00E74485" w:rsidRPr="00E74485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-57-11', NOSKIP, NOREWIND, NOUNLOAD,  NORECOVERY ,  STATS = 5</w:t>
      </w:r>
    </w:p>
    <w:p w14:paraId="4EE1914F" w14:textId="77777777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>RESTORE DATABASE [pr] FROM  DISK = N'C:\Program Files\Microsoft SQL Server\MSSQL16.MSSQLSERVER\MSSQL\Backup\</w:t>
      </w:r>
      <w:proofErr w:type="spellStart"/>
      <w:r w:rsidRPr="00C71210">
        <w:rPr>
          <w:lang w:val="en-US"/>
        </w:rPr>
        <w:t>pr.bak</w:t>
      </w:r>
      <w:proofErr w:type="spellEnd"/>
      <w:r w:rsidRPr="00C71210">
        <w:rPr>
          <w:lang w:val="en-US"/>
        </w:rPr>
        <w:t>' WITH  FILE = 1,  NOUNLOAD,  STATS = 5</w:t>
      </w:r>
    </w:p>
    <w:p w14:paraId="3E9052D3" w14:textId="77777777" w:rsidR="00C71210" w:rsidRPr="00C71210" w:rsidRDefault="00C71210" w:rsidP="00C71210">
      <w:pPr>
        <w:pStyle w:val="aff0"/>
        <w:rPr>
          <w:lang w:val="en-US"/>
        </w:rPr>
      </w:pPr>
    </w:p>
    <w:p w14:paraId="7E05BC11" w14:textId="41C63B4C" w:rsidR="00C71210" w:rsidRPr="00402190" w:rsidRDefault="00C71210" w:rsidP="00C71210">
      <w:pPr>
        <w:pStyle w:val="aff0"/>
      </w:pPr>
      <w:r>
        <w:t>GO</w:t>
      </w:r>
    </w:p>
    <w:p w14:paraId="54C52625" w14:textId="77777777" w:rsidR="00F116CE" w:rsidRDefault="00F116CE" w:rsidP="00F116CE">
      <w:pPr>
        <w:pStyle w:val="1"/>
      </w:pPr>
      <w:bookmarkStart w:id="12" w:name="_Toc198241879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8241881"/>
      <w:r>
        <w:t>Назначение и область применения</w:t>
      </w:r>
      <w:bookmarkEnd w:id="13"/>
    </w:p>
    <w:p w14:paraId="7CA5CCF4" w14:textId="76EF7B26" w:rsidR="005C5EAC" w:rsidRDefault="005C5EAC" w:rsidP="005C5EAC">
      <w:pPr>
        <w:pStyle w:val="a3"/>
      </w:pPr>
      <w:r>
        <w:t>ООО «Кактус» осуществляет контроль за дорожным движением. Необходимо уведомлять водителей о возможных задержках движения на перекрестках.</w:t>
      </w:r>
    </w:p>
    <w:p w14:paraId="3281A1F4" w14:textId="6E92058E" w:rsidR="00A61862" w:rsidRDefault="005C5EAC" w:rsidP="00336712">
      <w:pPr>
        <w:pStyle w:val="a3"/>
      </w:pPr>
      <w:r>
        <w:t>Предприятием поставлена задача разработать мобильное приложение для информирования водителей о времени ожидания на светофоре. Система использует БД для определения событий на перекрестках, которые усложняют движени</w:t>
      </w:r>
      <w:r w:rsidR="00FB6FC7">
        <w:t>е</w:t>
      </w:r>
      <w:r>
        <w:t xml:space="preserve">. Наиболее загруженные участки движения помечаются </w:t>
      </w:r>
      <w:r w:rsidR="00A61862">
        <w:t>цветовым индикатором.</w:t>
      </w:r>
    </w:p>
    <w:p w14:paraId="19CB20FB" w14:textId="52D0A75C" w:rsidR="00A61862" w:rsidRPr="00293BFF" w:rsidRDefault="008065B5" w:rsidP="00A61862">
      <w:pPr>
        <w:pStyle w:val="a3"/>
      </w:pPr>
      <w:r>
        <w:t xml:space="preserve">Требуется разработать однопользовательское </w:t>
      </w:r>
      <w:r>
        <w:rPr>
          <w:lang w:val="en-US"/>
        </w:rPr>
        <w:t>Android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428A501B" w:rsidR="008065B5" w:rsidRDefault="008065B5" w:rsidP="008065B5">
      <w:pPr>
        <w:pStyle w:val="a1"/>
      </w:pPr>
      <w:r>
        <w:t>возможность фильтрации событий на прошедшие, текущие и будущие;</w:t>
      </w:r>
    </w:p>
    <w:p w14:paraId="6DA087E5" w14:textId="34EF00D5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56DC09DF" w14:textId="301B8753" w:rsidR="00E74485" w:rsidRDefault="00E74485" w:rsidP="00B35B27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5EDD02B5" w:rsidR="00E80AF1" w:rsidRDefault="00293BFF" w:rsidP="00E80AF1">
      <w:pPr>
        <w:pStyle w:val="afd"/>
      </w:pPr>
      <w:r w:rsidRPr="00293BFF">
        <w:lastRenderedPageBreak/>
        <w:drawing>
          <wp:inline distT="0" distB="0" distL="0" distR="0" wp14:anchorId="5FBDBD08" wp14:editId="4F95BE8B">
            <wp:extent cx="5257897" cy="3785191"/>
            <wp:effectExtent l="0" t="0" r="0" b="6350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901" cy="38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566" w14:textId="303C9E29" w:rsidR="00E80AF1" w:rsidRPr="00E80AF1" w:rsidRDefault="00E80AF1" w:rsidP="00E80AF1">
      <w:pPr>
        <w:pStyle w:val="afe"/>
      </w:pPr>
      <w:r>
        <w:t xml:space="preserve">Рисунок 6 – </w:t>
      </w:r>
      <w:r>
        <w:rPr>
          <w:lang w:val="en-US"/>
        </w:rPr>
        <w:t>Draw</w:t>
      </w:r>
      <w:r w:rsidRPr="00E80AF1">
        <w:t>.</w:t>
      </w:r>
      <w:r>
        <w:rPr>
          <w:lang w:val="en-US"/>
        </w:rPr>
        <w:t>io</w:t>
      </w:r>
      <w:r w:rsidRPr="00E80AF1">
        <w:t xml:space="preserve">. </w:t>
      </w:r>
      <w:r>
        <w:t>Вид окна диаграммы прецедентов</w:t>
      </w:r>
    </w:p>
    <w:p w14:paraId="58D87610" w14:textId="77777777" w:rsidR="007B1296" w:rsidRDefault="007B1296" w:rsidP="007B1296">
      <w:pPr>
        <w:pStyle w:val="2"/>
      </w:pPr>
      <w:bookmarkStart w:id="14" w:name="_Toc198241884"/>
      <w:r>
        <w:t>Разработка программных модулей</w:t>
      </w:r>
      <w:bookmarkEnd w:id="14"/>
    </w:p>
    <w:p w14:paraId="03361FD4" w14:textId="0A28652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2780D817" w:rsidR="00ED102C" w:rsidRDefault="00ED102C" w:rsidP="000C03D0">
      <w:pPr>
        <w:pStyle w:val="a3"/>
      </w:pPr>
      <w:r w:rsidRPr="00ED102C">
        <w:t>Для разработки приложения будет использоваться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6DE07D9E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137392" w:rsidRPr="00137392">
        <w:t>.</w:t>
      </w:r>
      <w:r>
        <w:t xml:space="preserve"> Пример </w:t>
      </w:r>
      <w:r>
        <w:rPr>
          <w:lang w:val="en-US"/>
        </w:rPr>
        <w:t>GET</w:t>
      </w:r>
      <w:r>
        <w:t>-метода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6C8B8238" w:rsidR="00BB670D" w:rsidRDefault="00BB670D" w:rsidP="00BB670D">
      <w:r>
        <w:t>Листинг 10 – Код получения данных о перекрестках</w:t>
      </w:r>
    </w:p>
    <w:p w14:paraId="3CF0282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lastRenderedPageBreak/>
        <w:t>public async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()</w:t>
      </w:r>
    </w:p>
    <w:p w14:paraId="211C7993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var intersections = await _</w:t>
      </w:r>
      <w:proofErr w:type="spellStart"/>
      <w:r w:rsidRPr="00BB670D">
        <w:rPr>
          <w:lang w:val="en-US"/>
        </w:rPr>
        <w:t>context.Intersections.ToListAsync</w:t>
      </w:r>
      <w:proofErr w:type="spellEnd"/>
      <w:r w:rsidRPr="00BB670D">
        <w:rPr>
          <w:lang w:val="en-US"/>
        </w:rPr>
        <w:t>();</w:t>
      </w:r>
    </w:p>
    <w:p w14:paraId="1B7AE88C" w14:textId="77777777" w:rsidR="00BB670D" w:rsidRPr="00BB670D" w:rsidRDefault="00BB670D" w:rsidP="00BB670D">
      <w:pPr>
        <w:pStyle w:val="aff0"/>
        <w:rPr>
          <w:lang w:val="en-US"/>
        </w:rPr>
      </w:pPr>
    </w:p>
    <w:p w14:paraId="5537FC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r w:rsidRPr="00BB670D">
        <w:rPr>
          <w:lang w:val="en-US"/>
        </w:rPr>
        <w:t>intersections.Count</w:t>
      </w:r>
      <w:proofErr w:type="spell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0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r w:rsidRPr="00BB670D">
        <w:t>NotFound</w:t>
      </w:r>
      <w:proofErr w:type="spellEnd"/>
      <w:r w:rsidRPr="00BB670D">
        <w:t>("Данные не найдены");</w:t>
      </w:r>
    </w:p>
    <w:p w14:paraId="44B3E416" w14:textId="77777777" w:rsidR="00BB670D" w:rsidRPr="00BB670D" w:rsidRDefault="00BB670D" w:rsidP="00BB670D">
      <w:pPr>
        <w:pStyle w:val="aff0"/>
      </w:pPr>
    </w:p>
    <w:p w14:paraId="44420AB1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137392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</w:t>
      </w:r>
      <w:r w:rsidRPr="00137392">
        <w:rPr>
          <w:lang w:val="en-US"/>
        </w:rPr>
        <w:t>{</w:t>
      </w:r>
    </w:p>
    <w:p w14:paraId="5633429E" w14:textId="77777777" w:rsidR="00BB670D" w:rsidRPr="00137392" w:rsidRDefault="00BB670D" w:rsidP="00BB670D">
      <w:pPr>
        <w:pStyle w:val="aff0"/>
        <w:rPr>
          <w:lang w:val="en-US"/>
        </w:rPr>
      </w:pPr>
      <w:r w:rsidRPr="00137392">
        <w:rPr>
          <w:lang w:val="en-US"/>
        </w:rPr>
        <w:t xml:space="preserve">        return </w:t>
      </w:r>
      <w:proofErr w:type="spellStart"/>
      <w:r w:rsidRPr="00137392">
        <w:rPr>
          <w:lang w:val="en-US"/>
        </w:rPr>
        <w:t>StatusCode</w:t>
      </w:r>
      <w:proofErr w:type="spellEnd"/>
      <w:r w:rsidRPr="00137392">
        <w:rPr>
          <w:lang w:val="en-US"/>
        </w:rPr>
        <w:t>(500, "</w:t>
      </w:r>
      <w:r w:rsidRPr="00BB670D">
        <w:t>Ошибка</w:t>
      </w:r>
      <w:r w:rsidRPr="00137392">
        <w:rPr>
          <w:lang w:val="en-US"/>
        </w:rPr>
        <w:t xml:space="preserve"> </w:t>
      </w:r>
      <w:r w:rsidRPr="00BB670D">
        <w:t>сервера</w:t>
      </w:r>
      <w:r w:rsidRPr="00137392">
        <w:rPr>
          <w:lang w:val="en-US"/>
        </w:rPr>
        <w:t>");</w:t>
      </w:r>
    </w:p>
    <w:p w14:paraId="078F7927" w14:textId="77777777" w:rsidR="00BB670D" w:rsidRPr="00137392" w:rsidRDefault="00BB670D" w:rsidP="00BB670D">
      <w:pPr>
        <w:pStyle w:val="aff0"/>
        <w:rPr>
          <w:lang w:val="en-US"/>
        </w:rPr>
      </w:pPr>
      <w:r w:rsidRPr="00137392">
        <w:rPr>
          <w:lang w:val="en-US"/>
        </w:rPr>
        <w:t xml:space="preserve">    }</w:t>
      </w:r>
    </w:p>
    <w:p w14:paraId="5508B531" w14:textId="262777CE" w:rsidR="00BB670D" w:rsidRPr="00962B3C" w:rsidRDefault="00BB670D" w:rsidP="00BB670D">
      <w:pPr>
        <w:pStyle w:val="aff0"/>
        <w:rPr>
          <w:lang w:val="en-US"/>
        </w:rPr>
      </w:pPr>
      <w:r w:rsidRPr="00137392">
        <w:rPr>
          <w:lang w:val="en-US"/>
        </w:rPr>
        <w:t>}</w:t>
      </w:r>
    </w:p>
    <w:p w14:paraId="6082F234" w14:textId="50C39CA3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Пример </w:t>
      </w:r>
      <w:r>
        <w:rPr>
          <w:lang w:val="en-US"/>
        </w:rPr>
        <w:t>POST</w:t>
      </w:r>
      <w:r>
        <w:t>-метода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72C68073" w:rsidR="00656298" w:rsidRDefault="00656298" w:rsidP="00656298">
      <w:r>
        <w:t>Листинг 11 – Код добавления нового события</w:t>
      </w:r>
    </w:p>
    <w:p w14:paraId="26664DE6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[</w:t>
      </w:r>
      <w:proofErr w:type="spellStart"/>
      <w:r w:rsidRPr="00656298">
        <w:rPr>
          <w:lang w:val="en-US"/>
        </w:rPr>
        <w:t>HttpPost</w:t>
      </w:r>
      <w:proofErr w:type="spellEnd"/>
      <w:r w:rsidRPr="00656298">
        <w:rPr>
          <w:lang w:val="en-US"/>
        </w:rPr>
        <w:t>]</w:t>
      </w:r>
    </w:p>
    <w:p w14:paraId="3DC72AA0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public async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r w:rsidRPr="00656298">
        <w:rPr>
          <w:lang w:val="en-US"/>
        </w:rPr>
        <w:t>PostEvent</w:t>
      </w:r>
      <w:proofErr w:type="spellEnd"/>
      <w:r w:rsidRPr="00656298">
        <w:rPr>
          <w:lang w:val="en-US"/>
        </w:rPr>
        <w:t xml:space="preserve">(Event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("</w:t>
      </w:r>
      <w:r w:rsidRPr="00656298">
        <w:t>Событие</w:t>
      </w:r>
      <w:r w:rsidRPr="00656298">
        <w:rPr>
          <w:lang w:val="en-US"/>
        </w:rPr>
        <w:t xml:space="preserve"> </w:t>
      </w:r>
      <w:r w:rsidRPr="00656298">
        <w:t>необходимо</w:t>
      </w:r>
      <w:r w:rsidRPr="00656298">
        <w:rPr>
          <w:lang w:val="en-US"/>
        </w:rPr>
        <w:t xml:space="preserve"> </w:t>
      </w:r>
      <w:r w:rsidRPr="00656298">
        <w:t>заполнить</w:t>
      </w:r>
      <w:r w:rsidRPr="00656298">
        <w:rPr>
          <w:lang w:val="en-US"/>
        </w:rPr>
        <w:t>.");</w:t>
      </w:r>
    </w:p>
    <w:p w14:paraId="78C80B4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2D662BAA" w14:textId="77777777" w:rsidR="00656298" w:rsidRPr="00656298" w:rsidRDefault="00656298" w:rsidP="00656298">
      <w:pPr>
        <w:pStyle w:val="aff0"/>
        <w:rPr>
          <w:lang w:val="en-US"/>
        </w:rPr>
      </w:pPr>
    </w:p>
    <w:p w14:paraId="43A5F67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(!</w:t>
      </w:r>
      <w:proofErr w:type="spellStart"/>
      <w:r w:rsidRPr="00656298">
        <w:rPr>
          <w:lang w:val="en-US"/>
        </w:rPr>
        <w:t>ModelState.IsValid</w:t>
      </w:r>
      <w:proofErr w:type="spell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ModelState</w:t>
      </w:r>
      <w:proofErr w:type="spellEnd"/>
      <w:r w:rsidRPr="00656298">
        <w:rPr>
          <w:lang w:val="en-US"/>
        </w:rPr>
        <w:t>);</w:t>
      </w:r>
    </w:p>
    <w:p w14:paraId="198DCB2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0"/>
        <w:rPr>
          <w:lang w:val="en-US"/>
        </w:rPr>
      </w:pPr>
    </w:p>
    <w:p w14:paraId="4DE97FC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r w:rsidRPr="00656298">
        <w:rPr>
          <w:lang w:val="en-US"/>
        </w:rPr>
        <w:t>context.Events.Add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11D8115F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r w:rsidRPr="00656298">
        <w:rPr>
          <w:lang w:val="en-US"/>
        </w:rPr>
        <w:t>context.SaveChangesAsync</w:t>
      </w:r>
      <w:proofErr w:type="spellEnd"/>
      <w:r w:rsidRPr="00656298">
        <w:rPr>
          <w:lang w:val="en-US"/>
        </w:rPr>
        <w:t>();</w:t>
      </w:r>
    </w:p>
    <w:p w14:paraId="291F2AB3" w14:textId="77777777" w:rsidR="00656298" w:rsidRPr="00656298" w:rsidRDefault="00656298" w:rsidP="00656298">
      <w:pPr>
        <w:pStyle w:val="aff0"/>
        <w:rPr>
          <w:lang w:val="en-US"/>
        </w:rPr>
      </w:pPr>
    </w:p>
    <w:p w14:paraId="2BB5EFE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{ id = </w:t>
      </w:r>
      <w:proofErr w:type="spell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},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7DC1CA82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lastRenderedPageBreak/>
        <w:t xml:space="preserve">        return </w:t>
      </w:r>
      <w:proofErr w:type="spell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656298" w:rsidRDefault="00656298" w:rsidP="00656298">
      <w:pPr>
        <w:pStyle w:val="aff0"/>
      </w:pPr>
      <w:r w:rsidRPr="00656298">
        <w:rPr>
          <w:lang w:val="en-US"/>
        </w:rPr>
        <w:t xml:space="preserve">    </w:t>
      </w:r>
      <w:r w:rsidRPr="00656298">
        <w:t>}</w:t>
      </w:r>
    </w:p>
    <w:p w14:paraId="19480098" w14:textId="02708E5F" w:rsidR="00656298" w:rsidRPr="00137392" w:rsidRDefault="00656298" w:rsidP="00656298">
      <w:pPr>
        <w:pStyle w:val="aff0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8241885"/>
      <w:r>
        <w:t>Разработка мобильного приложения</w:t>
      </w:r>
      <w:bookmarkEnd w:id="15"/>
    </w:p>
    <w:p w14:paraId="14C49D55" w14:textId="641C7390" w:rsidR="00BB22C1" w:rsidRDefault="005D2331" w:rsidP="00BB22C1">
      <w:pPr>
        <w:pStyle w:val="a3"/>
      </w:pPr>
      <w:r w:rsidRPr="005D2331">
        <w:t xml:space="preserve">Мобильное приложение разрабатывается под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</w:p>
    <w:p w14:paraId="55D4906E" w14:textId="77777777" w:rsidR="009532B6" w:rsidRPr="00BB22C1" w:rsidRDefault="00BB22C1" w:rsidP="009532B6">
      <w:pPr>
        <w:pStyle w:val="a3"/>
      </w:pPr>
      <w:r>
        <w:t>Описание реализованных возможностей, комментированные листинги кода, скриншоты программы (для иллюстраций ПО пишем «Наименование ПО. Вид окна такого-то»)</w:t>
      </w:r>
    </w:p>
    <w:p w14:paraId="56B5C1E6" w14:textId="77777777" w:rsidR="007B1296" w:rsidRDefault="007B1296" w:rsidP="007B1296">
      <w:pPr>
        <w:pStyle w:val="2"/>
      </w:pPr>
      <w:bookmarkStart w:id="16" w:name="_Toc198241886"/>
      <w:r>
        <w:t>Отладка и тестирование программных модулей</w:t>
      </w:r>
      <w:bookmarkEnd w:id="16"/>
    </w:p>
    <w:p w14:paraId="15DC6AA6" w14:textId="77777777" w:rsidR="007B1296" w:rsidRDefault="00BB22C1" w:rsidP="007B1296">
      <w:pPr>
        <w:pStyle w:val="a3"/>
      </w:pPr>
      <w:r>
        <w:t>Описание возможностей отладчика/процесса отладки</w:t>
      </w:r>
    </w:p>
    <w:p w14:paraId="43F430D4" w14:textId="77777777" w:rsidR="00BB22C1" w:rsidRPr="00BB22C1" w:rsidRDefault="00BB22C1" w:rsidP="00BB22C1">
      <w:pPr>
        <w:pStyle w:val="a3"/>
      </w:pPr>
      <w:r>
        <w:t xml:space="preserve">Тестирование приложения: метод тестирования, наборы тестов/тест-кейсы, для всего наиболее значимого функционала, </w:t>
      </w:r>
      <w:r>
        <w:rPr>
          <w:lang w:val="en-US"/>
        </w:rPr>
        <w:t>unit</w:t>
      </w:r>
      <w:r w:rsidRPr="00BB22C1">
        <w:t>-</w:t>
      </w:r>
      <w:r>
        <w:t>тесты определенных методов.</w:t>
      </w:r>
    </w:p>
    <w:p w14:paraId="0A021CA5" w14:textId="77777777" w:rsidR="007B1296" w:rsidRDefault="00084431" w:rsidP="007B1296">
      <w:pPr>
        <w:pStyle w:val="2"/>
      </w:pPr>
      <w:bookmarkStart w:id="17" w:name="_Toc198241887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0E11A170" w14:textId="77777777" w:rsidR="00BB22C1" w:rsidRDefault="00BB22C1" w:rsidP="00BB22C1">
      <w:pPr>
        <w:pStyle w:val="a3"/>
      </w:pPr>
      <w:r>
        <w:t>Описание процесса рефакторинга кода (именование, дублирующийся код)</w:t>
      </w:r>
    </w:p>
    <w:p w14:paraId="556B01B4" w14:textId="77777777" w:rsidR="00BB22C1" w:rsidRDefault="00BB22C1" w:rsidP="00BB22C1">
      <w:pPr>
        <w:pStyle w:val="a3"/>
      </w:pPr>
      <w:r>
        <w:t>Описание процесса оптимизации кода с помощью многопоточности / асинхронности / ассемблерных вставок</w:t>
      </w:r>
    </w:p>
    <w:p w14:paraId="052D4331" w14:textId="77777777" w:rsidR="00BB22C1" w:rsidRPr="00BB22C1" w:rsidRDefault="00BB22C1" w:rsidP="00BB22C1">
      <w:pPr>
        <w:pStyle w:val="a3"/>
      </w:pPr>
    </w:p>
    <w:p w14:paraId="34775863" w14:textId="77777777" w:rsidR="007B1296" w:rsidRDefault="007B1296" w:rsidP="007B1296">
      <w:pPr>
        <w:pStyle w:val="a3"/>
      </w:pPr>
    </w:p>
    <w:p w14:paraId="6186A089" w14:textId="77777777" w:rsidR="007B1296" w:rsidRDefault="007B1296" w:rsidP="007B1296">
      <w:pPr>
        <w:pStyle w:val="a7"/>
      </w:pPr>
      <w:bookmarkStart w:id="18" w:name="_Toc198241888"/>
      <w:r>
        <w:lastRenderedPageBreak/>
        <w:t>Заключение</w:t>
      </w:r>
      <w:bookmarkEnd w:id="18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>
        <w:t>Выполненные задачи производственной практики</w:t>
      </w:r>
      <w:r w:rsidR="003613D9" w:rsidRPr="00F31BF1"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192B10FC" w14:textId="5317F564" w:rsidR="003613D9" w:rsidRPr="007B6DE7" w:rsidRDefault="003613D9" w:rsidP="003613D9">
      <w:pPr>
        <w:pStyle w:val="a1"/>
      </w:pPr>
      <w:r>
        <w:t>спроектирована</w:t>
      </w:r>
      <w:r w:rsidRPr="007B6DE7">
        <w:t xml:space="preserve"> </w:t>
      </w:r>
      <w:r>
        <w:t>БД</w:t>
      </w:r>
      <w:r w:rsidRPr="007B6DE7">
        <w:t>;</w:t>
      </w:r>
    </w:p>
    <w:p w14:paraId="243755DC" w14:textId="706B0956" w:rsidR="003613D9" w:rsidRPr="00253ED1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E2D4787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рефакторинг и оптимизаци</w:t>
      </w:r>
      <w:r w:rsidR="00496177">
        <w:t>я</w:t>
      </w:r>
      <w:r w:rsidRPr="00E00B8D">
        <w:t xml:space="preserve"> программного кода</w:t>
      </w:r>
      <w:r>
        <w:t>;</w:t>
      </w:r>
    </w:p>
    <w:p w14:paraId="14F8982E" w14:textId="7433B537" w:rsidR="003613D9" w:rsidRPr="00F31BF1" w:rsidRDefault="00496177" w:rsidP="003613D9">
      <w:pPr>
        <w:pStyle w:val="a1"/>
      </w:pPr>
      <w:r>
        <w:t>разработано мобильное приложение</w:t>
      </w:r>
      <w:r w:rsidR="003613D9">
        <w:t>.</w:t>
      </w:r>
    </w:p>
    <w:p w14:paraId="070A6D25" w14:textId="77777777" w:rsidR="003613D9" w:rsidRPr="00BB22C1" w:rsidRDefault="003613D9" w:rsidP="00BB22C1">
      <w:pPr>
        <w:pStyle w:val="a3"/>
      </w:pPr>
    </w:p>
    <w:p w14:paraId="27C70EF5" w14:textId="77777777" w:rsidR="007B1296" w:rsidRDefault="007B1296" w:rsidP="007B1296">
      <w:pPr>
        <w:pStyle w:val="a7"/>
      </w:pPr>
      <w:bookmarkStart w:id="19" w:name="_Toc198241889"/>
      <w:r>
        <w:lastRenderedPageBreak/>
        <w:t>Список использованных источников</w:t>
      </w:r>
      <w:bookmarkEnd w:id="19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0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Санкт-Петербург</w:t>
      </w:r>
      <w:r w:rsidR="0002309E" w:rsidRPr="00871F21">
        <w:t xml:space="preserve"> :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</w:p>
    <w:p w14:paraId="7731C66E" w14:textId="624DA514" w:rsidR="0029735D" w:rsidRPr="00711564" w:rsidRDefault="0029735D" w:rsidP="0029735D">
      <w:pPr>
        <w:pStyle w:val="a3"/>
        <w:numPr>
          <w:ilvl w:val="0"/>
          <w:numId w:val="6"/>
        </w:numPr>
      </w:pPr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r w:rsidRPr="00871F21">
        <w:t xml:space="preserve">.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r>
        <w:t>Минск</w:t>
      </w:r>
      <w:r w:rsidRPr="00871F21">
        <w:t xml:space="preserve"> :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 xml:space="preserve"> URL:</w:t>
      </w:r>
      <w:r>
        <w:t xml:space="preserve"> </w:t>
      </w:r>
      <w:r w:rsidRPr="00DD3080">
        <w:t>https://ftp.zhirov.kz/books/IT/Other/Тестирование%20программного%20обеспечения%20%28Святослав%20Куликов%29.pdf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r w:rsidR="0002309E" w:rsidRPr="00871F21">
        <w:t xml:space="preserve">.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Санкт-Петербург :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</w:p>
    <w:bookmarkEnd w:id="20"/>
    <w:p w14:paraId="395E8D59" w14:textId="5DA2246D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>
        <w:t xml:space="preserve"> [Сайт]. – URL: https://developer.android.com (дата обращения: 20.04.2025). – Режим доступа: </w:t>
      </w:r>
      <w:r w:rsidR="00BE16D7">
        <w:t>свободный</w:t>
      </w:r>
      <w:r>
        <w:t>. – Текст: электронный.</w:t>
      </w:r>
    </w:p>
    <w:p w14:paraId="4D79FC61" w14:textId="772376F6" w:rsidR="00BB22C1" w:rsidRPr="00EF71E4" w:rsidRDefault="00EF71E4" w:rsidP="00EF71E4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>
        <w:t xml:space="preserve">[Сайт]. – URL: </w:t>
      </w:r>
      <w:hyperlink r:id="rId14" w:history="1">
        <w:r w:rsidRPr="00176283">
          <w:rPr>
            <w:rStyle w:val="af7"/>
          </w:rPr>
          <w:t>https://learn.microsoft.com/ru-ru/sql/sql-server/?view=sql-server-ver16</w:t>
        </w:r>
      </w:hyperlink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 – Текст: электронный.</w:t>
      </w:r>
    </w:p>
    <w:sectPr w:rsidR="00BB22C1" w:rsidRPr="00EF71E4" w:rsidSect="007B1296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FA48F" w14:textId="77777777" w:rsidR="00DB44A2" w:rsidRDefault="00DB44A2" w:rsidP="007B1296">
      <w:r>
        <w:separator/>
      </w:r>
    </w:p>
  </w:endnote>
  <w:endnote w:type="continuationSeparator" w:id="0">
    <w:p w14:paraId="47067676" w14:textId="77777777" w:rsidR="00DB44A2" w:rsidRDefault="00DB44A2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2204D" w14:textId="77777777" w:rsidR="00DB44A2" w:rsidRDefault="00DB44A2" w:rsidP="007B1296">
      <w:r>
        <w:separator/>
      </w:r>
    </w:p>
  </w:footnote>
  <w:footnote w:type="continuationSeparator" w:id="0">
    <w:p w14:paraId="174B8645" w14:textId="77777777" w:rsidR="00DB44A2" w:rsidRDefault="00DB44A2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92317">
    <w:abstractNumId w:val="8"/>
  </w:num>
  <w:num w:numId="2" w16cid:durableId="7950592">
    <w:abstractNumId w:val="4"/>
  </w:num>
  <w:num w:numId="3" w16cid:durableId="628048113">
    <w:abstractNumId w:val="3"/>
  </w:num>
  <w:num w:numId="4" w16cid:durableId="2135827608">
    <w:abstractNumId w:val="3"/>
    <w:lvlOverride w:ilvl="0">
      <w:startOverride w:val="1"/>
    </w:lvlOverride>
  </w:num>
  <w:num w:numId="5" w16cid:durableId="652831221">
    <w:abstractNumId w:val="3"/>
    <w:lvlOverride w:ilvl="0">
      <w:startOverride w:val="1"/>
    </w:lvlOverride>
  </w:num>
  <w:num w:numId="6" w16cid:durableId="66077165">
    <w:abstractNumId w:val="6"/>
  </w:num>
  <w:num w:numId="7" w16cid:durableId="1680040263">
    <w:abstractNumId w:val="7"/>
  </w:num>
  <w:num w:numId="8" w16cid:durableId="1202328333">
    <w:abstractNumId w:val="1"/>
  </w:num>
  <w:num w:numId="9" w16cid:durableId="1589458984">
    <w:abstractNumId w:val="0"/>
  </w:num>
  <w:num w:numId="10" w16cid:durableId="1697805710">
    <w:abstractNumId w:val="9"/>
  </w:num>
  <w:num w:numId="11" w16cid:durableId="1486242955">
    <w:abstractNumId w:val="2"/>
  </w:num>
  <w:num w:numId="12" w16cid:durableId="32921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3"/>
    <w:rsid w:val="00006D8A"/>
    <w:rsid w:val="00022EAD"/>
    <w:rsid w:val="0002309E"/>
    <w:rsid w:val="00024029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B17C1"/>
    <w:rsid w:val="001B5082"/>
    <w:rsid w:val="001B5A61"/>
    <w:rsid w:val="001C2D4B"/>
    <w:rsid w:val="001D0F55"/>
    <w:rsid w:val="001E5381"/>
    <w:rsid w:val="001E78BE"/>
    <w:rsid w:val="002037EC"/>
    <w:rsid w:val="0021477D"/>
    <w:rsid w:val="00217191"/>
    <w:rsid w:val="0022213E"/>
    <w:rsid w:val="0022409D"/>
    <w:rsid w:val="0022470A"/>
    <w:rsid w:val="00230654"/>
    <w:rsid w:val="00234EB9"/>
    <w:rsid w:val="00244503"/>
    <w:rsid w:val="00253ED1"/>
    <w:rsid w:val="00267E9D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306B08"/>
    <w:rsid w:val="00313BD4"/>
    <w:rsid w:val="003140F3"/>
    <w:rsid w:val="00333DDD"/>
    <w:rsid w:val="003350E9"/>
    <w:rsid w:val="00336712"/>
    <w:rsid w:val="00337301"/>
    <w:rsid w:val="003437A2"/>
    <w:rsid w:val="00350DEC"/>
    <w:rsid w:val="00355D63"/>
    <w:rsid w:val="00355DED"/>
    <w:rsid w:val="003613D9"/>
    <w:rsid w:val="003616AA"/>
    <w:rsid w:val="00362590"/>
    <w:rsid w:val="00370F15"/>
    <w:rsid w:val="00374078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400E0"/>
    <w:rsid w:val="00443CB4"/>
    <w:rsid w:val="00446D2F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F99"/>
    <w:rsid w:val="00547AB8"/>
    <w:rsid w:val="005644F9"/>
    <w:rsid w:val="005728C6"/>
    <w:rsid w:val="005812A9"/>
    <w:rsid w:val="005842D8"/>
    <w:rsid w:val="005939E1"/>
    <w:rsid w:val="005976D6"/>
    <w:rsid w:val="005B5E42"/>
    <w:rsid w:val="005C5EAC"/>
    <w:rsid w:val="005C6335"/>
    <w:rsid w:val="005D0FDF"/>
    <w:rsid w:val="005D10F9"/>
    <w:rsid w:val="005D2331"/>
    <w:rsid w:val="005E3BDD"/>
    <w:rsid w:val="005F46A2"/>
    <w:rsid w:val="00603DD2"/>
    <w:rsid w:val="00611ACB"/>
    <w:rsid w:val="00655A51"/>
    <w:rsid w:val="00656298"/>
    <w:rsid w:val="00657108"/>
    <w:rsid w:val="00670A29"/>
    <w:rsid w:val="00682EC2"/>
    <w:rsid w:val="00685504"/>
    <w:rsid w:val="006947D9"/>
    <w:rsid w:val="00696D9C"/>
    <w:rsid w:val="006B2E38"/>
    <w:rsid w:val="006D0C39"/>
    <w:rsid w:val="006F6553"/>
    <w:rsid w:val="00701393"/>
    <w:rsid w:val="00711564"/>
    <w:rsid w:val="007120A2"/>
    <w:rsid w:val="00714974"/>
    <w:rsid w:val="0071598B"/>
    <w:rsid w:val="00715B4C"/>
    <w:rsid w:val="00725A2E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F21"/>
    <w:rsid w:val="00887CAC"/>
    <w:rsid w:val="008900FC"/>
    <w:rsid w:val="00891E1F"/>
    <w:rsid w:val="008976F7"/>
    <w:rsid w:val="008A3D99"/>
    <w:rsid w:val="008A7779"/>
    <w:rsid w:val="008C6246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500FD"/>
    <w:rsid w:val="009532B6"/>
    <w:rsid w:val="00960E26"/>
    <w:rsid w:val="00962B3C"/>
    <w:rsid w:val="009917CB"/>
    <w:rsid w:val="009A40A4"/>
    <w:rsid w:val="009A5998"/>
    <w:rsid w:val="009C61C2"/>
    <w:rsid w:val="009E0DA0"/>
    <w:rsid w:val="009F4A23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6E56"/>
    <w:rsid w:val="00AE2533"/>
    <w:rsid w:val="00B1423E"/>
    <w:rsid w:val="00B163E8"/>
    <w:rsid w:val="00B226E6"/>
    <w:rsid w:val="00B31817"/>
    <w:rsid w:val="00B35B27"/>
    <w:rsid w:val="00B3667F"/>
    <w:rsid w:val="00B44A6D"/>
    <w:rsid w:val="00B52889"/>
    <w:rsid w:val="00B64EC5"/>
    <w:rsid w:val="00B736EB"/>
    <w:rsid w:val="00B73778"/>
    <w:rsid w:val="00B82E35"/>
    <w:rsid w:val="00BA6E58"/>
    <w:rsid w:val="00BB22C1"/>
    <w:rsid w:val="00BB3AFE"/>
    <w:rsid w:val="00BB670D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E3B5E"/>
    <w:rsid w:val="00CE58C3"/>
    <w:rsid w:val="00D035A2"/>
    <w:rsid w:val="00D134A7"/>
    <w:rsid w:val="00D160AE"/>
    <w:rsid w:val="00D229F3"/>
    <w:rsid w:val="00D51EAF"/>
    <w:rsid w:val="00D56F33"/>
    <w:rsid w:val="00D64303"/>
    <w:rsid w:val="00D82AEF"/>
    <w:rsid w:val="00D96D59"/>
    <w:rsid w:val="00DB24DD"/>
    <w:rsid w:val="00DB44A2"/>
    <w:rsid w:val="00DD2D10"/>
    <w:rsid w:val="00DD2E9E"/>
    <w:rsid w:val="00DD3080"/>
    <w:rsid w:val="00DD6460"/>
    <w:rsid w:val="00DE1076"/>
    <w:rsid w:val="00E00B8D"/>
    <w:rsid w:val="00E36F13"/>
    <w:rsid w:val="00E3728E"/>
    <w:rsid w:val="00E46B85"/>
    <w:rsid w:val="00E74485"/>
    <w:rsid w:val="00E80AF1"/>
    <w:rsid w:val="00E86806"/>
    <w:rsid w:val="00E93448"/>
    <w:rsid w:val="00EA450A"/>
    <w:rsid w:val="00EB7CA1"/>
    <w:rsid w:val="00ED102C"/>
    <w:rsid w:val="00ED2643"/>
    <w:rsid w:val="00ED405D"/>
    <w:rsid w:val="00ED666F"/>
    <w:rsid w:val="00EE2660"/>
    <w:rsid w:val="00EF71E4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857E2"/>
    <w:rsid w:val="00FA4C1F"/>
    <w:rsid w:val="00FB660B"/>
    <w:rsid w:val="00FB6FC7"/>
    <w:rsid w:val="00FD406B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B78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Unresolved Mention"/>
    <w:basedOn w:val="a4"/>
    <w:uiPriority w:val="99"/>
    <w:semiHidden/>
    <w:unhideWhenUsed/>
    <w:rsid w:val="00E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sql/sql-server/?view=sql-server-ver1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9C61-7AF4-4748-87A4-CFF33CE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1518</TotalTime>
  <Pages>23</Pages>
  <Words>3401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Анна Туйкова</cp:lastModifiedBy>
  <cp:revision>29</cp:revision>
  <dcterms:created xsi:type="dcterms:W3CDTF">2025-05-06T18:50:00Z</dcterms:created>
  <dcterms:modified xsi:type="dcterms:W3CDTF">2025-05-19T17:38:00Z</dcterms:modified>
</cp:coreProperties>
</file>