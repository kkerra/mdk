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2CBCC8F0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6175716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718BA06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14958D8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(СПбГУТ)</w:t>
          </w:r>
        </w:p>
        <w:p w14:paraId="48631C2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D3AFEA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7B47E5E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ИМ. Б.Л. РОЗИНГА (ФИЛИАЛ) СПбГУТ</w:t>
          </w:r>
        </w:p>
        <w:p w14:paraId="104C4A6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(АКТ (ф) СПбГУТ)</w:t>
          </w:r>
        </w:p>
        <w:p w14:paraId="59CE353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6DB7D5A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3D64DCC2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175CA01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7ED365CC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0EF5305C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6F4CE69A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74379016" w14:textId="45B883B6" w:rsidR="00CA55AD" w:rsidRPr="002E1075" w:rsidRDefault="001C2D4B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3D478D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___________ </w:t>
          </w:r>
          <w:r w:rsidR="005E3BDD" w:rsidRPr="001C2D4B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В</w:t>
          </w:r>
          <w:r w:rsidR="005E3BDD" w:rsidRPr="0050458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.С. Федосеев</w:t>
          </w:r>
        </w:p>
        <w:p w14:paraId="129F9CCC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104EFAE1" w14:textId="5E1F3316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r w:rsidR="005939E1" w:rsidRPr="005939E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1</w:t>
          </w:r>
          <w:r w:rsidR="00F34D78" w:rsidRPr="005939E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0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B736EB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B736EB" w:rsidRPr="00B736EB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мая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20</w:t>
          </w:r>
          <w:r w:rsidR="005812A9" w:rsidRPr="005812A9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40FB492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331441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40DFCAD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7A335E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4B58444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7802E77A" w14:textId="77777777" w:rsidTr="0038734E">
            <w:trPr>
              <w:trHeight w:val="680"/>
            </w:trPr>
            <w:tc>
              <w:tcPr>
                <w:tcW w:w="9354" w:type="dxa"/>
                <w:vAlign w:val="bottom"/>
              </w:tcPr>
              <w:p w14:paraId="14400B6C" w14:textId="37B3532F" w:rsidR="00CA55AD" w:rsidRPr="009F4A23" w:rsidRDefault="009F4A23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val="en-US"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ООО «КАКТУС»</w:t>
                </w:r>
              </w:p>
            </w:tc>
          </w:tr>
          <w:tr w:rsidR="00084431" w:rsidRPr="002E1075" w14:paraId="50B2FC6D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22772AD5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51E5FF96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7D8AD3A3" w14:textId="29F06E43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9F4A23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</w:t>
                </w:r>
                <w:r w:rsidR="00154C54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24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12EE7628" w14:textId="77777777" w:rsidTr="0038734E">
            <w:trPr>
              <w:trHeight w:val="227"/>
            </w:trPr>
            <w:tc>
              <w:tcPr>
                <w:tcW w:w="9354" w:type="dxa"/>
              </w:tcPr>
              <w:p w14:paraId="7F8B0291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61378B3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AE476AD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9A99F7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B568EAA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2ABD6B7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55904D7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731BAE8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804609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3332F7B7" w14:textId="77777777" w:rsidTr="0038734E">
            <w:tc>
              <w:tcPr>
                <w:tcW w:w="1384" w:type="dxa"/>
              </w:tcPr>
              <w:p w14:paraId="2AF97291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3EAD00FD" w14:textId="73D7A3B9" w:rsidR="00CA55AD" w:rsidRPr="00E93448" w:rsidRDefault="009F4A23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ИСПП-35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0E0BBB5C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731F7CE7" w14:textId="1FD7EC44" w:rsidR="00CA55AD" w:rsidRPr="00E93448" w:rsidRDefault="00F34D78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10.05.2025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1A07AADF" w14:textId="6DF7B7A8" w:rsidR="00CA55AD" w:rsidRPr="00E93448" w:rsidRDefault="009F4A23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А.Е. Туйкова</w:t>
                </w:r>
              </w:p>
            </w:tc>
          </w:tr>
          <w:tr w:rsidR="00CA55AD" w:rsidRPr="002E1075" w14:paraId="4A451448" w14:textId="77777777" w:rsidTr="0038734E">
            <w:tc>
              <w:tcPr>
                <w:tcW w:w="1384" w:type="dxa"/>
              </w:tcPr>
              <w:p w14:paraId="455604FE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100A5221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76FD64E5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7214AC22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1E1C99CD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1B29B7D5" w14:textId="77777777" w:rsidTr="0038734E">
            <w:tc>
              <w:tcPr>
                <w:tcW w:w="3936" w:type="dxa"/>
                <w:gridSpan w:val="3"/>
              </w:tcPr>
              <w:p w14:paraId="5727DA95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2EF96A76" w14:textId="0B9A7743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3175ECA9" w14:textId="4D249B02" w:rsidR="00CA55AD" w:rsidRPr="00E93448" w:rsidRDefault="00F34D78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10.05.2025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1404E74A" w14:textId="67DD24A8" w:rsidR="00CA55AD" w:rsidRPr="00E93448" w:rsidRDefault="00E36F13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В.Б. </w:t>
                </w:r>
                <w:proofErr w:type="spellStart"/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Елсуков</w:t>
                </w:r>
                <w:proofErr w:type="spellEnd"/>
              </w:p>
            </w:tc>
          </w:tr>
          <w:tr w:rsidR="00CA55AD" w:rsidRPr="002E1075" w14:paraId="1CB94354" w14:textId="77777777" w:rsidTr="0038734E">
            <w:tc>
              <w:tcPr>
                <w:tcW w:w="2010" w:type="dxa"/>
                <w:gridSpan w:val="2"/>
              </w:tcPr>
              <w:p w14:paraId="2A7E37D4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47308480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2B57FD17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699525FB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19DF0B1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0A58BC6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941129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073DE4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8237AC7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2429D91F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21408B2E" w14:textId="7277A83E" w:rsidR="00355DED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8241867" w:history="1">
        <w:r w:rsidR="00355DED" w:rsidRPr="005715BA">
          <w:rPr>
            <w:rStyle w:val="af7"/>
            <w:noProof/>
          </w:rPr>
          <w:t>Перечень сокращений и обозначений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_Toc198241867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3</w:t>
        </w:r>
        <w:r w:rsidR="00355DED">
          <w:rPr>
            <w:noProof/>
            <w:webHidden/>
          </w:rPr>
          <w:fldChar w:fldCharType="end"/>
        </w:r>
      </w:hyperlink>
    </w:p>
    <w:p w14:paraId="442819F6" w14:textId="62B6E7A7" w:rsidR="00355DED" w:rsidRDefault="0038734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68" w:history="1">
        <w:r w:rsidR="00355DED" w:rsidRPr="005715BA">
          <w:rPr>
            <w:rStyle w:val="af7"/>
            <w:noProof/>
          </w:rPr>
          <w:t>Введение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_Toc198241868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4</w:t>
        </w:r>
        <w:r w:rsidR="00355DED">
          <w:rPr>
            <w:noProof/>
            <w:webHidden/>
          </w:rPr>
          <w:fldChar w:fldCharType="end"/>
        </w:r>
      </w:hyperlink>
    </w:p>
    <w:p w14:paraId="5178B953" w14:textId="0C30D361" w:rsidR="00355DED" w:rsidRDefault="0038734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69" w:history="1">
        <w:r w:rsidR="00355DED" w:rsidRPr="005715BA">
          <w:rPr>
            <w:rStyle w:val="af7"/>
            <w:noProof/>
          </w:rPr>
          <w:t>1 Охрана труда и техника безопасности при работе на ПК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_Toc198241869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6</w:t>
        </w:r>
        <w:r w:rsidR="00355DED">
          <w:rPr>
            <w:noProof/>
            <w:webHidden/>
          </w:rPr>
          <w:fldChar w:fldCharType="end"/>
        </w:r>
      </w:hyperlink>
    </w:p>
    <w:p w14:paraId="1F6A7F85" w14:textId="6646569F" w:rsidR="00355DED" w:rsidRDefault="0038734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0" w:history="1">
        <w:r w:rsidR="00355DED" w:rsidRPr="005715BA">
          <w:rPr>
            <w:rStyle w:val="af7"/>
            <w:noProof/>
          </w:rPr>
          <w:t>1.1 Общие требования безопасности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_Toc198241870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6</w:t>
        </w:r>
        <w:r w:rsidR="00355DED">
          <w:rPr>
            <w:noProof/>
            <w:webHidden/>
          </w:rPr>
          <w:fldChar w:fldCharType="end"/>
        </w:r>
      </w:hyperlink>
    </w:p>
    <w:p w14:paraId="53AAC70A" w14:textId="5B21920E" w:rsidR="00355DED" w:rsidRDefault="0038734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1" w:history="1">
        <w:r w:rsidR="00355DED" w:rsidRPr="005715BA">
          <w:rPr>
            <w:rStyle w:val="af7"/>
            <w:noProof/>
          </w:rPr>
          <w:t>1.2 Требования безопасности перед началом работы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_Toc198241871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6</w:t>
        </w:r>
        <w:r w:rsidR="00355DED">
          <w:rPr>
            <w:noProof/>
            <w:webHidden/>
          </w:rPr>
          <w:fldChar w:fldCharType="end"/>
        </w:r>
      </w:hyperlink>
    </w:p>
    <w:p w14:paraId="59A2AD89" w14:textId="6934B33C" w:rsidR="00355DED" w:rsidRDefault="0038734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2" w:history="1">
        <w:r w:rsidR="00355DED" w:rsidRPr="005715BA">
          <w:rPr>
            <w:rStyle w:val="af7"/>
            <w:noProof/>
          </w:rPr>
          <w:t>1.3 Требования безопасности во время работы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_Toc198241872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6</w:t>
        </w:r>
        <w:r w:rsidR="00355DED">
          <w:rPr>
            <w:noProof/>
            <w:webHidden/>
          </w:rPr>
          <w:fldChar w:fldCharType="end"/>
        </w:r>
      </w:hyperlink>
    </w:p>
    <w:p w14:paraId="50E857FB" w14:textId="27E0BB1D" w:rsidR="00355DED" w:rsidRDefault="0038734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3" w:history="1">
        <w:r w:rsidR="00355DED" w:rsidRPr="005715BA">
          <w:rPr>
            <w:rStyle w:val="af7"/>
            <w:noProof/>
          </w:rPr>
          <w:t>1.4 Требования безопасности по окончанию работ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_Toc198241873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7</w:t>
        </w:r>
        <w:r w:rsidR="00355DED">
          <w:rPr>
            <w:noProof/>
            <w:webHidden/>
          </w:rPr>
          <w:fldChar w:fldCharType="end"/>
        </w:r>
      </w:hyperlink>
    </w:p>
    <w:p w14:paraId="7C8411A5" w14:textId="58662285" w:rsidR="00355DED" w:rsidRDefault="0038734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4" w:history="1">
        <w:r w:rsidR="00355DED" w:rsidRPr="005715BA">
          <w:rPr>
            <w:rStyle w:val="af7"/>
            <w:noProof/>
          </w:rPr>
          <w:t>1.5 Требования безопасности при аварийных ситуациях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_Toc198241874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7</w:t>
        </w:r>
        <w:r w:rsidR="00355DED">
          <w:rPr>
            <w:noProof/>
            <w:webHidden/>
          </w:rPr>
          <w:fldChar w:fldCharType="end"/>
        </w:r>
      </w:hyperlink>
    </w:p>
    <w:p w14:paraId="71A5E27F" w14:textId="022E5717" w:rsidR="00355DED" w:rsidRDefault="0038734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5" w:history="1">
        <w:r w:rsidR="00355DED" w:rsidRPr="005715BA">
          <w:rPr>
            <w:rStyle w:val="af7"/>
            <w:noProof/>
          </w:rPr>
          <w:t>2 Выполнение работ по ПМ.11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_Toc198241875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8</w:t>
        </w:r>
        <w:r w:rsidR="00355DED">
          <w:rPr>
            <w:noProof/>
            <w:webHidden/>
          </w:rPr>
          <w:fldChar w:fldCharType="end"/>
        </w:r>
      </w:hyperlink>
    </w:p>
    <w:p w14:paraId="03EF1036" w14:textId="0B23D310" w:rsidR="00355DED" w:rsidRDefault="0038734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6" w:history="1">
        <w:r w:rsidR="00355DED" w:rsidRPr="005715BA">
          <w:rPr>
            <w:rStyle w:val="af7"/>
            <w:noProof/>
          </w:rPr>
          <w:t>2.1 Проектирование базы данных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_Toc198241876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8</w:t>
        </w:r>
        <w:r w:rsidR="00355DED">
          <w:rPr>
            <w:noProof/>
            <w:webHidden/>
          </w:rPr>
          <w:fldChar w:fldCharType="end"/>
        </w:r>
      </w:hyperlink>
    </w:p>
    <w:p w14:paraId="054D94A7" w14:textId="35E8DA00" w:rsidR="00355DED" w:rsidRDefault="0038734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7" w:history="1">
        <w:r w:rsidR="00355DED" w:rsidRPr="005715BA">
          <w:rPr>
            <w:rStyle w:val="af7"/>
            <w:noProof/>
          </w:rPr>
          <w:t>2.2 Разработка базы данных и объектов базы данных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_Toc198241877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10</w:t>
        </w:r>
        <w:r w:rsidR="00355DED">
          <w:rPr>
            <w:noProof/>
            <w:webHidden/>
          </w:rPr>
          <w:fldChar w:fldCharType="end"/>
        </w:r>
      </w:hyperlink>
    </w:p>
    <w:p w14:paraId="0C4C8484" w14:textId="0F8ADAAB" w:rsidR="00355DED" w:rsidRDefault="0038734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8" w:history="1">
        <w:r w:rsidR="00355DED" w:rsidRPr="005715BA">
          <w:rPr>
            <w:rStyle w:val="af7"/>
            <w:noProof/>
          </w:rPr>
          <w:t>2.3 Администрирование и защита базы данных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_Toc198241878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14</w:t>
        </w:r>
        <w:r w:rsidR="00355DED">
          <w:rPr>
            <w:noProof/>
            <w:webHidden/>
          </w:rPr>
          <w:fldChar w:fldCharType="end"/>
        </w:r>
      </w:hyperlink>
    </w:p>
    <w:p w14:paraId="6E84781E" w14:textId="2AA274E4" w:rsidR="00355DED" w:rsidRDefault="0038734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79" w:history="1">
        <w:r w:rsidR="00355DED" w:rsidRPr="005715BA">
          <w:rPr>
            <w:rStyle w:val="af7"/>
            <w:noProof/>
          </w:rPr>
          <w:t>3 Выполнение работ по ПМ.01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_Toc198241879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18</w:t>
        </w:r>
        <w:r w:rsidR="00355DED">
          <w:rPr>
            <w:noProof/>
            <w:webHidden/>
          </w:rPr>
          <w:fldChar w:fldCharType="end"/>
        </w:r>
      </w:hyperlink>
    </w:p>
    <w:p w14:paraId="6B0111A1" w14:textId="248A8A76" w:rsidR="00355DED" w:rsidRDefault="0038734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0" w:history="1">
        <w:r w:rsidR="00355DED" w:rsidRPr="005715BA">
          <w:rPr>
            <w:rStyle w:val="af7"/>
            <w:noProof/>
          </w:rPr>
          <w:t>3.1 Проектирование программного обеспечения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_Toc198241880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18</w:t>
        </w:r>
        <w:r w:rsidR="00355DED">
          <w:rPr>
            <w:noProof/>
            <w:webHidden/>
          </w:rPr>
          <w:fldChar w:fldCharType="end"/>
        </w:r>
      </w:hyperlink>
    </w:p>
    <w:p w14:paraId="230E3BB6" w14:textId="0653F293" w:rsidR="00355DED" w:rsidRDefault="0038734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1" w:history="1">
        <w:r w:rsidR="00355DED" w:rsidRPr="005715BA">
          <w:rPr>
            <w:rStyle w:val="af7"/>
            <w:noProof/>
          </w:rPr>
          <w:t>3.2 Назначение и область применения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_Toc198241881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18</w:t>
        </w:r>
        <w:r w:rsidR="00355DED">
          <w:rPr>
            <w:noProof/>
            <w:webHidden/>
          </w:rPr>
          <w:fldChar w:fldCharType="end"/>
        </w:r>
      </w:hyperlink>
    </w:p>
    <w:p w14:paraId="74157015" w14:textId="51A90873" w:rsidR="00355DED" w:rsidRDefault="0038734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2" w:history="1">
        <w:r w:rsidR="00355DED" w:rsidRPr="005715BA">
          <w:rPr>
            <w:rStyle w:val="af7"/>
            <w:noProof/>
          </w:rPr>
          <w:t>3.3 Постановка задачи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_Toc198241882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18</w:t>
        </w:r>
        <w:r w:rsidR="00355DED">
          <w:rPr>
            <w:noProof/>
            <w:webHidden/>
          </w:rPr>
          <w:fldChar w:fldCharType="end"/>
        </w:r>
      </w:hyperlink>
    </w:p>
    <w:p w14:paraId="7579D3F5" w14:textId="5CF65880" w:rsidR="00355DED" w:rsidRDefault="0038734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3" w:history="1">
        <w:r w:rsidR="00355DED" w:rsidRPr="005715BA">
          <w:rPr>
            <w:rStyle w:val="af7"/>
            <w:noProof/>
          </w:rPr>
          <w:t>3.4 Описание алгоритма функционирования системы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_Toc198241883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19</w:t>
        </w:r>
        <w:r w:rsidR="00355DED">
          <w:rPr>
            <w:noProof/>
            <w:webHidden/>
          </w:rPr>
          <w:fldChar w:fldCharType="end"/>
        </w:r>
      </w:hyperlink>
    </w:p>
    <w:p w14:paraId="5DC5416F" w14:textId="78E87609" w:rsidR="00355DED" w:rsidRDefault="0038734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4" w:history="1">
        <w:r w:rsidR="00355DED" w:rsidRPr="005715BA">
          <w:rPr>
            <w:rStyle w:val="af7"/>
            <w:noProof/>
          </w:rPr>
          <w:t>3.5 Разработка программных модулей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_Toc198241884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19</w:t>
        </w:r>
        <w:r w:rsidR="00355DED">
          <w:rPr>
            <w:noProof/>
            <w:webHidden/>
          </w:rPr>
          <w:fldChar w:fldCharType="end"/>
        </w:r>
      </w:hyperlink>
    </w:p>
    <w:p w14:paraId="736C1AA9" w14:textId="714F7B3B" w:rsidR="00355DED" w:rsidRDefault="0038734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5" w:history="1">
        <w:r w:rsidR="00355DED" w:rsidRPr="005715BA">
          <w:rPr>
            <w:rStyle w:val="af7"/>
            <w:noProof/>
          </w:rPr>
          <w:t>3.6 Разработка мобильного приложения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_Toc198241885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20</w:t>
        </w:r>
        <w:r w:rsidR="00355DED">
          <w:rPr>
            <w:noProof/>
            <w:webHidden/>
          </w:rPr>
          <w:fldChar w:fldCharType="end"/>
        </w:r>
      </w:hyperlink>
    </w:p>
    <w:p w14:paraId="1547AF59" w14:textId="64628EBE" w:rsidR="00355DED" w:rsidRDefault="0038734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6" w:history="1">
        <w:r w:rsidR="00355DED" w:rsidRPr="005715BA">
          <w:rPr>
            <w:rStyle w:val="af7"/>
            <w:noProof/>
          </w:rPr>
          <w:t>3.7 Отладка и тестирование программных модулей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_Toc198241886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20</w:t>
        </w:r>
        <w:r w:rsidR="00355DED">
          <w:rPr>
            <w:noProof/>
            <w:webHidden/>
          </w:rPr>
          <w:fldChar w:fldCharType="end"/>
        </w:r>
      </w:hyperlink>
    </w:p>
    <w:p w14:paraId="7A1E96CF" w14:textId="186B3789" w:rsidR="00355DED" w:rsidRDefault="0038734E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7" w:history="1">
        <w:r w:rsidR="00355DED" w:rsidRPr="005715BA">
          <w:rPr>
            <w:rStyle w:val="af7"/>
            <w:noProof/>
          </w:rPr>
          <w:t>3.8 Оптимизация и рефакторинг программного кода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_Toc198241887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21</w:t>
        </w:r>
        <w:r w:rsidR="00355DED">
          <w:rPr>
            <w:noProof/>
            <w:webHidden/>
          </w:rPr>
          <w:fldChar w:fldCharType="end"/>
        </w:r>
      </w:hyperlink>
    </w:p>
    <w:p w14:paraId="028C8D39" w14:textId="34B38EEA" w:rsidR="00355DED" w:rsidRDefault="0038734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8" w:history="1">
        <w:r w:rsidR="00355DED" w:rsidRPr="005715BA">
          <w:rPr>
            <w:rStyle w:val="af7"/>
            <w:noProof/>
          </w:rPr>
          <w:t>Заключение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_Toc198241888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22</w:t>
        </w:r>
        <w:r w:rsidR="00355DED">
          <w:rPr>
            <w:noProof/>
            <w:webHidden/>
          </w:rPr>
          <w:fldChar w:fldCharType="end"/>
        </w:r>
      </w:hyperlink>
    </w:p>
    <w:p w14:paraId="6512674C" w14:textId="4C3D1D1A" w:rsidR="00355DED" w:rsidRDefault="0038734E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8241889" w:history="1">
        <w:r w:rsidR="00355DED" w:rsidRPr="005715BA">
          <w:rPr>
            <w:rStyle w:val="af7"/>
            <w:noProof/>
          </w:rPr>
          <w:t>Список использованных источников</w:t>
        </w:r>
        <w:r w:rsidR="00355DED">
          <w:rPr>
            <w:noProof/>
            <w:webHidden/>
          </w:rPr>
          <w:tab/>
        </w:r>
        <w:r w:rsidR="00355DED">
          <w:rPr>
            <w:noProof/>
            <w:webHidden/>
          </w:rPr>
          <w:fldChar w:fldCharType="begin"/>
        </w:r>
        <w:r w:rsidR="00355DED">
          <w:rPr>
            <w:noProof/>
            <w:webHidden/>
          </w:rPr>
          <w:instrText xml:space="preserve"> PAGEREF _Toc198241889 \h </w:instrText>
        </w:r>
        <w:r w:rsidR="00355DED">
          <w:rPr>
            <w:noProof/>
            <w:webHidden/>
          </w:rPr>
        </w:r>
        <w:r w:rsidR="00355DED">
          <w:rPr>
            <w:noProof/>
            <w:webHidden/>
          </w:rPr>
          <w:fldChar w:fldCharType="separate"/>
        </w:r>
        <w:r w:rsidR="00355DED">
          <w:rPr>
            <w:noProof/>
            <w:webHidden/>
          </w:rPr>
          <w:t>23</w:t>
        </w:r>
        <w:r w:rsidR="00355DED">
          <w:rPr>
            <w:noProof/>
            <w:webHidden/>
          </w:rPr>
          <w:fldChar w:fldCharType="end"/>
        </w:r>
      </w:hyperlink>
    </w:p>
    <w:p w14:paraId="069483CC" w14:textId="0E11B32B" w:rsidR="008532F7" w:rsidRPr="008532F7" w:rsidRDefault="00C02CA6" w:rsidP="008532F7">
      <w:r>
        <w:fldChar w:fldCharType="end"/>
      </w:r>
    </w:p>
    <w:p w14:paraId="0A90D818" w14:textId="77777777" w:rsidR="00800364" w:rsidRDefault="00800364" w:rsidP="00800364">
      <w:pPr>
        <w:pStyle w:val="a7"/>
      </w:pPr>
      <w:bookmarkStart w:id="0" w:name="_Toc198241867"/>
      <w:r>
        <w:lastRenderedPageBreak/>
        <w:t>Перечень сокращений и обозначений</w:t>
      </w:r>
      <w:bookmarkEnd w:id="0"/>
    </w:p>
    <w:p w14:paraId="1BA59F40" w14:textId="77777777" w:rsidR="00154C54" w:rsidRDefault="006D0C39" w:rsidP="00154C54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  <w:r w:rsidR="00154C54" w:rsidRPr="00154C54">
        <w:t xml:space="preserve"> </w:t>
      </w:r>
    </w:p>
    <w:p w14:paraId="71BEBFEC" w14:textId="3BDB2DA5" w:rsidR="006D0C39" w:rsidRDefault="00154C54" w:rsidP="006D0C39">
      <w:pPr>
        <w:pStyle w:val="a3"/>
      </w:pPr>
      <w:r>
        <w:t>БД – база данных</w:t>
      </w:r>
    </w:p>
    <w:p w14:paraId="3DD5AB35" w14:textId="77777777" w:rsidR="008532F7" w:rsidRPr="008532F7" w:rsidRDefault="008532F7" w:rsidP="008532F7">
      <w:pPr>
        <w:pStyle w:val="a3"/>
      </w:pPr>
      <w:r w:rsidRPr="008532F7">
        <w:t>ПК – персональный компьютер</w:t>
      </w:r>
    </w:p>
    <w:p w14:paraId="4915EE70" w14:textId="77777777" w:rsidR="008532F7" w:rsidRDefault="008532F7" w:rsidP="008532F7">
      <w:pPr>
        <w:pStyle w:val="a3"/>
      </w:pPr>
      <w:r w:rsidRPr="008532F7">
        <w:t>ПО – программное обеспечение</w:t>
      </w:r>
    </w:p>
    <w:p w14:paraId="45A08C65" w14:textId="7D8D7DE5" w:rsidR="00C537E1" w:rsidRDefault="00C537E1" w:rsidP="008532F7">
      <w:pPr>
        <w:pStyle w:val="a3"/>
      </w:pPr>
      <w:r>
        <w:t xml:space="preserve">СУБД </w:t>
      </w:r>
      <w:r w:rsidR="00374078">
        <w:t>–</w:t>
      </w:r>
      <w:r>
        <w:t xml:space="preserve"> </w:t>
      </w:r>
      <w:r w:rsidR="00374078">
        <w:t>система управления базами данных</w:t>
      </w:r>
    </w:p>
    <w:p w14:paraId="50D765ED" w14:textId="77777777" w:rsidR="00154C54" w:rsidRDefault="00154C54" w:rsidP="008532F7">
      <w:pPr>
        <w:pStyle w:val="a3"/>
      </w:pPr>
    </w:p>
    <w:p w14:paraId="11F1B391" w14:textId="1ED20844" w:rsidR="00293BFF" w:rsidRDefault="00293BFF" w:rsidP="008532F7">
      <w:pPr>
        <w:pStyle w:val="a3"/>
      </w:pPr>
      <w:r>
        <w:rPr>
          <w:lang w:val="en-US"/>
        </w:rPr>
        <w:t>API</w:t>
      </w:r>
      <w:r w:rsidRPr="00137392">
        <w:t xml:space="preserve"> – интерфейс прикладного программирования</w:t>
      </w:r>
    </w:p>
    <w:p w14:paraId="13D19327" w14:textId="64E9E75E" w:rsidR="00BB670D" w:rsidRPr="00BB670D" w:rsidRDefault="00BB670D" w:rsidP="008532F7">
      <w:pPr>
        <w:pStyle w:val="a3"/>
      </w:pPr>
      <w:r>
        <w:rPr>
          <w:lang w:val="en-US"/>
        </w:rPr>
        <w:t>CRUD</w:t>
      </w:r>
      <w:r w:rsidRPr="00BB670D">
        <w:t xml:space="preserve"> </w:t>
      </w:r>
      <w:r>
        <w:t xml:space="preserve">– </w:t>
      </w:r>
      <w:r w:rsidRPr="00BB670D">
        <w:t>создание, чтение, обновление, удаление</w:t>
      </w:r>
    </w:p>
    <w:p w14:paraId="1E61E86D" w14:textId="691C28E3" w:rsidR="004745F9" w:rsidRPr="004745F9" w:rsidRDefault="004745F9" w:rsidP="008532F7">
      <w:pPr>
        <w:pStyle w:val="a3"/>
      </w:pPr>
      <w:r w:rsidRPr="004745F9">
        <w:t>DDL</w:t>
      </w:r>
      <w:r>
        <w:t xml:space="preserve"> – </w:t>
      </w:r>
      <w:r w:rsidRPr="004745F9">
        <w:t>групп</w:t>
      </w:r>
      <w:r>
        <w:t>а</w:t>
      </w:r>
      <w:r w:rsidRPr="004745F9">
        <w:t xml:space="preserve"> команд</w:t>
      </w:r>
      <w:r w:rsidRPr="004745F9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4745F9">
        <w:t>для создания, изменения и удаления объектов базы данных</w:t>
      </w:r>
    </w:p>
    <w:p w14:paraId="01B90F61" w14:textId="76256685" w:rsidR="008532F7" w:rsidRDefault="00154C54" w:rsidP="008532F7">
      <w:pPr>
        <w:pStyle w:val="a3"/>
      </w:pPr>
      <w:r w:rsidRPr="00603DD2">
        <w:t>ERD – диаграмма «сущность-связь»</w:t>
      </w:r>
    </w:p>
    <w:p w14:paraId="0702D38A" w14:textId="1BFEEAFC" w:rsidR="00154C54" w:rsidRDefault="00154C54" w:rsidP="008532F7">
      <w:pPr>
        <w:pStyle w:val="a3"/>
      </w:pPr>
      <w:r w:rsidRPr="00154C54">
        <w:t>ER-модель – модель «сущность-связь»</w:t>
      </w:r>
    </w:p>
    <w:p w14:paraId="0829A221" w14:textId="44B50920" w:rsidR="0041420A" w:rsidRPr="0038734E" w:rsidRDefault="0041420A" w:rsidP="0041420A">
      <w:pPr>
        <w:pStyle w:val="a3"/>
        <w:rPr>
          <w:lang w:val="en-US"/>
        </w:rPr>
      </w:pPr>
      <w:r>
        <w:rPr>
          <w:lang w:val="en-US"/>
        </w:rPr>
        <w:t>FK</w:t>
      </w:r>
      <w:r w:rsidRPr="0038734E">
        <w:rPr>
          <w:lang w:val="en-US"/>
        </w:rPr>
        <w:t xml:space="preserve"> – </w:t>
      </w:r>
      <w:r>
        <w:t>внешний</w:t>
      </w:r>
      <w:r w:rsidRPr="0038734E">
        <w:rPr>
          <w:lang w:val="en-US"/>
        </w:rPr>
        <w:t xml:space="preserve"> </w:t>
      </w:r>
      <w:r>
        <w:t>ключ</w:t>
      </w:r>
    </w:p>
    <w:p w14:paraId="72CB117E" w14:textId="2E7B0694" w:rsidR="00E17D02" w:rsidRPr="0038734E" w:rsidRDefault="00E17D02" w:rsidP="0041420A">
      <w:pPr>
        <w:pStyle w:val="a3"/>
        <w:rPr>
          <w:lang w:val="en-US"/>
        </w:rPr>
      </w:pPr>
      <w:r w:rsidRPr="0038734E">
        <w:rPr>
          <w:lang w:val="en-US"/>
        </w:rPr>
        <w:t>MVVM – Model-View-</w:t>
      </w:r>
      <w:proofErr w:type="spellStart"/>
      <w:r w:rsidRPr="0038734E">
        <w:rPr>
          <w:lang w:val="en-US"/>
        </w:rPr>
        <w:t>ViewModel</w:t>
      </w:r>
      <w:proofErr w:type="spellEnd"/>
    </w:p>
    <w:p w14:paraId="5EFCD257" w14:textId="7173E429" w:rsidR="0041420A" w:rsidRDefault="0041420A" w:rsidP="0041420A">
      <w:pPr>
        <w:pStyle w:val="a3"/>
      </w:pPr>
      <w:r>
        <w:rPr>
          <w:lang w:val="en-US"/>
        </w:rPr>
        <w:t>PK</w:t>
      </w:r>
      <w:r>
        <w:t xml:space="preserve"> – первичный ключ</w:t>
      </w:r>
    </w:p>
    <w:p w14:paraId="04263040" w14:textId="6FE05C4C" w:rsidR="0041420A" w:rsidRPr="0041420A" w:rsidRDefault="0041420A" w:rsidP="0041420A">
      <w:pPr>
        <w:pStyle w:val="a3"/>
      </w:pPr>
      <w:r>
        <w:rPr>
          <w:lang w:val="en-US"/>
        </w:rPr>
        <w:t>SQL</w:t>
      </w:r>
      <w:r w:rsidRPr="0041420A">
        <w:t xml:space="preserve"> </w:t>
      </w:r>
      <w:r>
        <w:t>–</w:t>
      </w:r>
      <w:r w:rsidRPr="0041420A">
        <w:t xml:space="preserve"> </w:t>
      </w:r>
      <w:r>
        <w:t>структурированный язык запросов</w:t>
      </w:r>
    </w:p>
    <w:p w14:paraId="2BD8DFB2" w14:textId="30E985FE" w:rsidR="006D0C39" w:rsidRPr="00FB6FC7" w:rsidRDefault="008532F7" w:rsidP="00FB6FC7">
      <w:pPr>
        <w:pStyle w:val="a3"/>
      </w:pPr>
      <w:r w:rsidRPr="008532F7">
        <w:rPr>
          <w:lang w:val="en-US"/>
        </w:rPr>
        <w:t>UML</w:t>
      </w:r>
      <w:r w:rsidRPr="0041420A">
        <w:t xml:space="preserve"> – </w:t>
      </w:r>
      <w:r w:rsidRPr="008532F7">
        <w:t>унифицированный</w:t>
      </w:r>
      <w:r w:rsidRPr="0041420A">
        <w:t xml:space="preserve"> </w:t>
      </w:r>
      <w:r w:rsidRPr="008532F7">
        <w:t>язык</w:t>
      </w:r>
      <w:r w:rsidRPr="0041420A">
        <w:t xml:space="preserve"> </w:t>
      </w:r>
      <w:r w:rsidRPr="008532F7">
        <w:t>моделирования</w:t>
      </w:r>
    </w:p>
    <w:p w14:paraId="263F7C0B" w14:textId="77777777" w:rsidR="00157D07" w:rsidRDefault="008532F7" w:rsidP="008532F7">
      <w:pPr>
        <w:pStyle w:val="a7"/>
      </w:pPr>
      <w:bookmarkStart w:id="1" w:name="_Toc198241868"/>
      <w:r>
        <w:lastRenderedPageBreak/>
        <w:t>Введение</w:t>
      </w:r>
      <w:bookmarkEnd w:id="1"/>
    </w:p>
    <w:p w14:paraId="5A385C36" w14:textId="77777777" w:rsidR="00510B85" w:rsidRDefault="00657108" w:rsidP="00F31BF1">
      <w:pPr>
        <w:pStyle w:val="a3"/>
      </w:pPr>
      <w:r>
        <w:t>Местом</w:t>
      </w:r>
      <w:r w:rsidR="00791DB2">
        <w:t xml:space="preserve"> производственной практики является ООО «Кактус». </w:t>
      </w:r>
      <w:r w:rsidR="00510B85" w:rsidRPr="00510B85">
        <w:t>Предприятие разрабатывает продукт, который оптимизирует работу светофоров, динамически меняя время их работы для уменьшения пробок на перекрестках.</w:t>
      </w:r>
    </w:p>
    <w:p w14:paraId="7E597D4F" w14:textId="48F0D56C" w:rsidR="00135AB1" w:rsidRPr="00F31BF1" w:rsidRDefault="00135AB1" w:rsidP="00F31BF1">
      <w:pPr>
        <w:pStyle w:val="a3"/>
      </w:pPr>
      <w:r w:rsidRPr="00F31BF1">
        <w:t>Цели производственной практики:</w:t>
      </w:r>
    </w:p>
    <w:p w14:paraId="4A294CCA" w14:textId="66A61ACF" w:rsidR="00135AB1" w:rsidRPr="00F31BF1" w:rsidRDefault="00135AB1" w:rsidP="006B2E38">
      <w:pPr>
        <w:pStyle w:val="a1"/>
      </w:pPr>
      <w:r w:rsidRPr="00F31BF1">
        <w:t>получение практического опыта по выполнению работ по ПМ.</w:t>
      </w:r>
      <w:r w:rsidR="00E46B85" w:rsidRPr="00F31BF1">
        <w:t>11</w:t>
      </w:r>
      <w:r w:rsidRPr="00F31BF1">
        <w:t> «</w:t>
      </w:r>
      <w:r w:rsidR="003350E9">
        <w:t>Разработка, администрирование и защита баз данных</w:t>
      </w:r>
      <w:r w:rsidRPr="00F31BF1">
        <w:t>» и развитие общих и профессиональных компетенций</w:t>
      </w:r>
      <w:r w:rsidR="003613D9">
        <w:t>;</w:t>
      </w:r>
    </w:p>
    <w:p w14:paraId="2D73BC6C" w14:textId="2BC9D5DF" w:rsidR="00135AB1" w:rsidRPr="00F31BF1" w:rsidRDefault="00135AB1" w:rsidP="006B2E38">
      <w:pPr>
        <w:pStyle w:val="a1"/>
      </w:pPr>
      <w:r w:rsidRPr="00F31BF1">
        <w:t>получение практического опыта по выполнению работ по ПМ.</w:t>
      </w:r>
      <w:r w:rsidR="00E46B85" w:rsidRPr="00F31BF1">
        <w:t>01</w:t>
      </w:r>
      <w:r w:rsidRPr="00F31BF1">
        <w:t> «</w:t>
      </w:r>
      <w:r w:rsidR="003350E9">
        <w:t>Разработка модулей программного обеспечения для компьютерных систем</w:t>
      </w:r>
      <w:r w:rsidRPr="00F31BF1">
        <w:t>» и развитие общих и профессиональных компетенций.</w:t>
      </w:r>
    </w:p>
    <w:p w14:paraId="4C10494F" w14:textId="77777777" w:rsidR="000547B5" w:rsidRPr="00F31BF1" w:rsidRDefault="000547B5" w:rsidP="000547B5">
      <w:pPr>
        <w:pStyle w:val="a1"/>
        <w:numPr>
          <w:ilvl w:val="0"/>
          <w:numId w:val="0"/>
        </w:numPr>
        <w:ind w:left="709"/>
      </w:pPr>
      <w:r w:rsidRPr="00F31BF1">
        <w:t>Задачами производственной практики являются:</w:t>
      </w:r>
    </w:p>
    <w:p w14:paraId="54746EF5" w14:textId="28110B37" w:rsidR="00E86806" w:rsidRPr="00D229F3" w:rsidRDefault="003E2966" w:rsidP="00E86806">
      <w:pPr>
        <w:pStyle w:val="a1"/>
      </w:pPr>
      <w:r>
        <w:t>о</w:t>
      </w:r>
      <w:r w:rsidRPr="003E2966">
        <w:t>сущест</w:t>
      </w:r>
      <w:r w:rsidR="00D229F3">
        <w:t>вление</w:t>
      </w:r>
      <w:r w:rsidRPr="003E2966">
        <w:t xml:space="preserve"> сбор</w:t>
      </w:r>
      <w:r w:rsidR="00D229F3">
        <w:t>а</w:t>
      </w:r>
      <w:r w:rsidRPr="003E2966">
        <w:t>, обработк</w:t>
      </w:r>
      <w:r w:rsidR="00D229F3">
        <w:t>и</w:t>
      </w:r>
      <w:r w:rsidRPr="003E2966">
        <w:t xml:space="preserve"> и анализ</w:t>
      </w:r>
      <w:r w:rsidR="00D229F3">
        <w:t>а</w:t>
      </w:r>
      <w:r w:rsidRPr="003E2966">
        <w:t xml:space="preserve"> информации для проектирования </w:t>
      </w:r>
      <w:r w:rsidR="00DB24DD">
        <w:t>БД</w:t>
      </w:r>
      <w:r w:rsidR="00D229F3" w:rsidRPr="00D229F3">
        <w:t>;</w:t>
      </w:r>
    </w:p>
    <w:p w14:paraId="1C9976B0" w14:textId="7FB81DF4" w:rsidR="00D229F3" w:rsidRPr="007B6DE7" w:rsidRDefault="007B6DE7" w:rsidP="00E86806">
      <w:pPr>
        <w:pStyle w:val="a1"/>
      </w:pPr>
      <w:r>
        <w:t>п</w:t>
      </w:r>
      <w:r w:rsidRPr="007B6DE7">
        <w:t>роектиров</w:t>
      </w:r>
      <w:r>
        <w:t>ание</w:t>
      </w:r>
      <w:r w:rsidRPr="007B6DE7">
        <w:t xml:space="preserve"> </w:t>
      </w:r>
      <w:r w:rsidR="00DB24DD">
        <w:t>БД</w:t>
      </w:r>
      <w:r w:rsidRPr="007B6DE7">
        <w:t>;</w:t>
      </w:r>
    </w:p>
    <w:p w14:paraId="71235EA3" w14:textId="646FDE98" w:rsidR="007B6DE7" w:rsidRPr="00253ED1" w:rsidRDefault="00253ED1" w:rsidP="00E86806">
      <w:pPr>
        <w:pStyle w:val="a1"/>
      </w:pPr>
      <w:r>
        <w:t>р</w:t>
      </w:r>
      <w:r w:rsidRPr="00253ED1">
        <w:t>азраб</w:t>
      </w:r>
      <w:r>
        <w:t>отка</w:t>
      </w:r>
      <w:r w:rsidRPr="00253ED1">
        <w:t xml:space="preserve"> объект</w:t>
      </w:r>
      <w:r>
        <w:t>ов</w:t>
      </w:r>
      <w:r w:rsidR="00370F15">
        <w:t xml:space="preserve"> БД</w:t>
      </w:r>
      <w:r w:rsidRPr="00253ED1">
        <w:t>;</w:t>
      </w:r>
    </w:p>
    <w:p w14:paraId="0D967660" w14:textId="456502F5" w:rsidR="00253ED1" w:rsidRPr="00467CE0" w:rsidRDefault="00467CE0" w:rsidP="00E86806">
      <w:pPr>
        <w:pStyle w:val="a1"/>
      </w:pPr>
      <w:r>
        <w:t>реализация</w:t>
      </w:r>
      <w:r w:rsidRPr="00467CE0">
        <w:t xml:space="preserve"> </w:t>
      </w:r>
      <w:r w:rsidR="00370F15">
        <w:t>БД</w:t>
      </w:r>
      <w:r w:rsidRPr="00467CE0">
        <w:t xml:space="preserve"> в </w:t>
      </w:r>
      <w:r w:rsidR="00370F15">
        <w:t>конкретной СУБД</w:t>
      </w:r>
      <w:r w:rsidRPr="00467CE0">
        <w:t>;</w:t>
      </w:r>
    </w:p>
    <w:p w14:paraId="19784D66" w14:textId="1AA7D53E" w:rsidR="00467CE0" w:rsidRDefault="00A97B3B" w:rsidP="00E86806">
      <w:pPr>
        <w:pStyle w:val="a1"/>
      </w:pPr>
      <w:r>
        <w:t>администрирование</w:t>
      </w:r>
      <w:r w:rsidRPr="00A97B3B">
        <w:t xml:space="preserve"> </w:t>
      </w:r>
      <w:r w:rsidR="00370F15">
        <w:t>БД</w:t>
      </w:r>
      <w:r>
        <w:rPr>
          <w:lang w:val="en-US"/>
        </w:rPr>
        <w:t>;</w:t>
      </w:r>
    </w:p>
    <w:p w14:paraId="76131CB0" w14:textId="4BED9880" w:rsidR="00370F15" w:rsidRPr="00024029" w:rsidRDefault="00D64303" w:rsidP="00E86806">
      <w:pPr>
        <w:pStyle w:val="a1"/>
      </w:pPr>
      <w:r>
        <w:t>защита</w:t>
      </w:r>
      <w:r w:rsidRPr="00D64303">
        <w:t xml:space="preserve"> информаци</w:t>
      </w:r>
      <w:r>
        <w:t>и</w:t>
      </w:r>
      <w:r w:rsidRPr="00D64303">
        <w:t xml:space="preserve"> в </w:t>
      </w:r>
      <w:r>
        <w:t>БД</w:t>
      </w:r>
      <w:r w:rsidRPr="00D64303">
        <w:t xml:space="preserve"> с использованием технологии защиты информации</w:t>
      </w:r>
      <w:r w:rsidRPr="00024029">
        <w:t>;</w:t>
      </w:r>
    </w:p>
    <w:p w14:paraId="2EA112EF" w14:textId="600877D7" w:rsidR="00024029" w:rsidRDefault="00217191" w:rsidP="00E86806">
      <w:pPr>
        <w:pStyle w:val="a1"/>
      </w:pPr>
      <w:r>
        <w:t>формирование</w:t>
      </w:r>
      <w:r w:rsidRPr="00217191">
        <w:t xml:space="preserve"> алгоритм</w:t>
      </w:r>
      <w:r>
        <w:t>а</w:t>
      </w:r>
      <w:r w:rsidRPr="00217191">
        <w:t xml:space="preserve"> </w:t>
      </w:r>
      <w:r w:rsidR="003E12C9">
        <w:t>работы</w:t>
      </w:r>
      <w:r w:rsidRPr="00217191">
        <w:t xml:space="preserve"> программн</w:t>
      </w:r>
      <w:r w:rsidR="00443CB4">
        <w:t>ых</w:t>
      </w:r>
      <w:r w:rsidRPr="00217191">
        <w:t xml:space="preserve"> модул</w:t>
      </w:r>
      <w:r w:rsidR="00443CB4">
        <w:t>ей</w:t>
      </w:r>
      <w:r w:rsidR="00F418E0">
        <w:t>;</w:t>
      </w:r>
    </w:p>
    <w:p w14:paraId="401054BF" w14:textId="4BEF0084" w:rsidR="007D67A7" w:rsidRPr="00047B70" w:rsidRDefault="00047B70" w:rsidP="00E86806">
      <w:pPr>
        <w:pStyle w:val="a1"/>
      </w:pPr>
      <w:r>
        <w:t>разработка программн</w:t>
      </w:r>
      <w:r w:rsidR="00443CB4">
        <w:t>ых</w:t>
      </w:r>
      <w:r>
        <w:t xml:space="preserve"> моду</w:t>
      </w:r>
      <w:r w:rsidR="00443CB4">
        <w:t>лей</w:t>
      </w:r>
      <w:r>
        <w:rPr>
          <w:lang w:val="en-US"/>
        </w:rPr>
        <w:t>;</w:t>
      </w:r>
    </w:p>
    <w:p w14:paraId="0954E103" w14:textId="41EF8AE0" w:rsidR="00047B70" w:rsidRPr="009009FE" w:rsidRDefault="009009FE" w:rsidP="00E86806">
      <w:pPr>
        <w:pStyle w:val="a1"/>
      </w:pPr>
      <w:r>
        <w:t>выполнение</w:t>
      </w:r>
      <w:r w:rsidRPr="009009FE">
        <w:t xml:space="preserve"> отладк</w:t>
      </w:r>
      <w:r>
        <w:t>и</w:t>
      </w:r>
      <w:r w:rsidRPr="009009FE">
        <w:t xml:space="preserve"> программн</w:t>
      </w:r>
      <w:r w:rsidR="00443CB4">
        <w:t>ых</w:t>
      </w:r>
      <w:r w:rsidRPr="009009FE">
        <w:t xml:space="preserve"> модул</w:t>
      </w:r>
      <w:r w:rsidR="00443CB4">
        <w:t>ей</w:t>
      </w:r>
      <w:r w:rsidRPr="009009FE">
        <w:t xml:space="preserve"> с использованием специализированных программных средств;</w:t>
      </w:r>
    </w:p>
    <w:p w14:paraId="63047F27" w14:textId="197FAACE" w:rsidR="009009FE" w:rsidRDefault="00443CB4" w:rsidP="00E86806">
      <w:pPr>
        <w:pStyle w:val="a1"/>
      </w:pPr>
      <w:r>
        <w:t>выполнение тестирования программных модулей</w:t>
      </w:r>
      <w:r>
        <w:rPr>
          <w:lang w:val="en-US"/>
        </w:rPr>
        <w:t>;</w:t>
      </w:r>
    </w:p>
    <w:p w14:paraId="4D16B92C" w14:textId="15146265" w:rsidR="00E00B8D" w:rsidRDefault="00E00B8D" w:rsidP="00E86806">
      <w:pPr>
        <w:pStyle w:val="a1"/>
      </w:pPr>
      <w:r>
        <w:t>осуществление</w:t>
      </w:r>
      <w:r w:rsidRPr="00E00B8D">
        <w:t xml:space="preserve"> рефакторинг</w:t>
      </w:r>
      <w:r>
        <w:t>а</w:t>
      </w:r>
      <w:r w:rsidRPr="00E00B8D">
        <w:t xml:space="preserve"> и оптимизаци</w:t>
      </w:r>
      <w:r>
        <w:t>и</w:t>
      </w:r>
      <w:r w:rsidRPr="00E00B8D">
        <w:t xml:space="preserve"> программного кода</w:t>
      </w:r>
      <w:r>
        <w:t>;</w:t>
      </w:r>
    </w:p>
    <w:p w14:paraId="507C6EB1" w14:textId="46FB44CE" w:rsidR="00E00B8D" w:rsidRPr="00F31BF1" w:rsidRDefault="00FD406B" w:rsidP="00E86806">
      <w:pPr>
        <w:pStyle w:val="a1"/>
      </w:pPr>
      <w:r>
        <w:t>разработка</w:t>
      </w:r>
      <w:r w:rsidRPr="00FD406B">
        <w:t xml:space="preserve"> модул</w:t>
      </w:r>
      <w:r>
        <w:t>я</w:t>
      </w:r>
      <w:r w:rsidRPr="00FD406B">
        <w:t xml:space="preserve"> программного обеспечения для мобильных платформ</w:t>
      </w:r>
      <w:r>
        <w:t>.</w:t>
      </w:r>
    </w:p>
    <w:p w14:paraId="2F205347" w14:textId="3C6423CE" w:rsidR="00390F2E" w:rsidRDefault="009F4A23" w:rsidP="00E86806">
      <w:pPr>
        <w:pStyle w:val="a3"/>
      </w:pPr>
      <w:r>
        <w:lastRenderedPageBreak/>
        <w:t>Предприятием предоставлено рабочее место с персональным компьютером и необходимым аппаратным и программным обеспечением:</w:t>
      </w:r>
    </w:p>
    <w:p w14:paraId="6C1CD989" w14:textId="20EEC989" w:rsidR="009F4A23" w:rsidRDefault="009F4A23" w:rsidP="009F4A23">
      <w:pPr>
        <w:pStyle w:val="a1"/>
      </w:pPr>
      <w:r>
        <w:t xml:space="preserve">процессор: </w:t>
      </w:r>
      <w:r w:rsidRPr="009F4A23">
        <w:t xml:space="preserve">Intel </w:t>
      </w:r>
      <w:proofErr w:type="spellStart"/>
      <w:r w:rsidRPr="009F4A23">
        <w:t>Xeon</w:t>
      </w:r>
      <w:proofErr w:type="spellEnd"/>
      <w:r>
        <w:t xml:space="preserve"> </w:t>
      </w:r>
      <w:r w:rsidRPr="009F4A23">
        <w:t>E5-2640</w:t>
      </w:r>
      <w:r>
        <w:t xml:space="preserve"> </w:t>
      </w:r>
      <w:r w:rsidRPr="009F4A23">
        <w:t xml:space="preserve">2.40 </w:t>
      </w:r>
      <w:proofErr w:type="spellStart"/>
      <w:r w:rsidRPr="009F4A23">
        <w:t>GHz</w:t>
      </w:r>
      <w:proofErr w:type="spellEnd"/>
      <w:r>
        <w:t>;</w:t>
      </w:r>
    </w:p>
    <w:p w14:paraId="03806EE8" w14:textId="014E3B1F" w:rsidR="009F4A23" w:rsidRDefault="009F4A23" w:rsidP="009F4A23">
      <w:pPr>
        <w:pStyle w:val="a1"/>
      </w:pPr>
      <w:r>
        <w:t xml:space="preserve">системная плата: </w:t>
      </w:r>
      <w:r w:rsidR="00EA450A" w:rsidRPr="00EA450A">
        <w:t>HUANANZHI X99-8M-F</w:t>
      </w:r>
      <w:r w:rsidR="00EA450A">
        <w:t>;</w:t>
      </w:r>
    </w:p>
    <w:p w14:paraId="4DE0CD98" w14:textId="69B94252" w:rsidR="00EA450A" w:rsidRDefault="00EA450A" w:rsidP="009F4A23">
      <w:pPr>
        <w:pStyle w:val="a1"/>
      </w:pPr>
      <w:r>
        <w:t xml:space="preserve">видеокарта: </w:t>
      </w:r>
      <w:r w:rsidRPr="00EA450A">
        <w:t>NVIDIA GeForce GTX 1070</w:t>
      </w:r>
      <w:r>
        <w:t>;</w:t>
      </w:r>
    </w:p>
    <w:p w14:paraId="38844EAC" w14:textId="54F8BC16" w:rsidR="00EA450A" w:rsidRDefault="00EA450A" w:rsidP="009F4A23">
      <w:pPr>
        <w:pStyle w:val="a1"/>
      </w:pPr>
      <w:r>
        <w:t>оперативная память – 16 ГБ;</w:t>
      </w:r>
    </w:p>
    <w:p w14:paraId="72AB750A" w14:textId="6CE74BBD" w:rsidR="00EA450A" w:rsidRPr="003350E9" w:rsidRDefault="003350E9" w:rsidP="009F4A23">
      <w:pPr>
        <w:pStyle w:val="a1"/>
      </w:pPr>
      <w:r>
        <w:t xml:space="preserve">операционная система: </w:t>
      </w:r>
      <w:r>
        <w:rPr>
          <w:lang w:val="en-US"/>
        </w:rPr>
        <w:t>Micro</w:t>
      </w:r>
      <w:r w:rsidRPr="0046607D">
        <w:rPr>
          <w:lang w:val="en-US"/>
        </w:rPr>
        <w:t>so</w:t>
      </w:r>
      <w:r w:rsidR="0046607D">
        <w:rPr>
          <w:lang w:val="en-US"/>
        </w:rPr>
        <w:t>f</w:t>
      </w:r>
      <w:r>
        <w:rPr>
          <w:lang w:val="en-US"/>
        </w:rPr>
        <w:t>t</w:t>
      </w:r>
      <w:r w:rsidRPr="003350E9">
        <w:t xml:space="preserve"> </w:t>
      </w:r>
      <w:r>
        <w:rPr>
          <w:lang w:val="en-US"/>
        </w:rPr>
        <w:t>Windows</w:t>
      </w:r>
      <w:r w:rsidRPr="003350E9">
        <w:t xml:space="preserve"> 10 </w:t>
      </w:r>
      <w:r>
        <w:rPr>
          <w:lang w:val="en-US"/>
        </w:rPr>
        <w:t>Pro</w:t>
      </w:r>
      <w:r w:rsidRPr="003350E9">
        <w:t>;</w:t>
      </w:r>
    </w:p>
    <w:p w14:paraId="3F8E525C" w14:textId="47A7C954" w:rsidR="003350E9" w:rsidRPr="003350E9" w:rsidRDefault="003350E9" w:rsidP="009F4A23">
      <w:pPr>
        <w:pStyle w:val="a1"/>
        <w:rPr>
          <w:lang w:val="en-US"/>
        </w:rPr>
      </w:pPr>
      <w:r>
        <w:t>прикладное</w:t>
      </w:r>
      <w:r w:rsidRPr="003350E9">
        <w:rPr>
          <w:lang w:val="en-US"/>
        </w:rPr>
        <w:t xml:space="preserve"> </w:t>
      </w:r>
      <w:r>
        <w:t>ПО</w:t>
      </w:r>
      <w:r w:rsidRPr="003350E9">
        <w:rPr>
          <w:lang w:val="en-US"/>
        </w:rPr>
        <w:t xml:space="preserve">: </w:t>
      </w:r>
      <w:r>
        <w:rPr>
          <w:lang w:val="en-US"/>
        </w:rPr>
        <w:t xml:space="preserve">Microsoft Office, Visual Studio, </w:t>
      </w:r>
      <w:r w:rsidRPr="003350E9">
        <w:rPr>
          <w:lang w:val="en-US"/>
        </w:rPr>
        <w:t>Microsoft SQL Server Management Studio</w:t>
      </w:r>
      <w:r>
        <w:rPr>
          <w:lang w:val="en-US"/>
        </w:rPr>
        <w:t xml:space="preserve"> 20, draw.io, </w:t>
      </w:r>
      <w:r>
        <w:t>Яндекс</w:t>
      </w:r>
      <w:r w:rsidRPr="003350E9">
        <w:rPr>
          <w:lang w:val="en-US"/>
        </w:rPr>
        <w:t xml:space="preserve"> </w:t>
      </w:r>
      <w:r>
        <w:t>Браузер</w:t>
      </w:r>
      <w:r w:rsidR="00352631">
        <w:rPr>
          <w:lang w:val="en-US"/>
        </w:rPr>
        <w:t>, Android Studio</w:t>
      </w:r>
      <w:r w:rsidRPr="003350E9">
        <w:rPr>
          <w:lang w:val="en-US"/>
        </w:rPr>
        <w:t>.</w:t>
      </w:r>
    </w:p>
    <w:p w14:paraId="0627A34A" w14:textId="77777777" w:rsidR="00810637" w:rsidRPr="00670A29" w:rsidRDefault="00F116CE" w:rsidP="007B1296">
      <w:pPr>
        <w:pStyle w:val="1"/>
      </w:pPr>
      <w:bookmarkStart w:id="2" w:name="_Toc198241869"/>
      <w:r>
        <w:lastRenderedPageBreak/>
        <w:t>Охрана труда и техника безопасности при работе на ПК</w:t>
      </w:r>
      <w:bookmarkEnd w:id="2"/>
    </w:p>
    <w:p w14:paraId="798BD28B" w14:textId="2153F34C" w:rsidR="00F2286F" w:rsidRDefault="00F2286F" w:rsidP="00F2286F">
      <w:pPr>
        <w:pStyle w:val="2"/>
      </w:pPr>
      <w:bookmarkStart w:id="3" w:name="_Toc198241870"/>
      <w:r>
        <w:t>Общие требования безопасности</w:t>
      </w:r>
      <w:bookmarkEnd w:id="3"/>
    </w:p>
    <w:p w14:paraId="0DD19076" w14:textId="527BFC53" w:rsidR="00B163E8" w:rsidRDefault="00076AFB" w:rsidP="00B163E8">
      <w:pPr>
        <w:pStyle w:val="a3"/>
      </w:pPr>
      <w:r w:rsidRPr="00076AFB">
        <w:t>Настоящая инструкция определяет основные требования охраны труда и техники безопасности при работе за ПК на предприятии</w:t>
      </w:r>
      <w:r>
        <w:t>.</w:t>
      </w:r>
    </w:p>
    <w:p w14:paraId="4D0505D7" w14:textId="77777777" w:rsidR="00B163E8" w:rsidRDefault="00B163E8" w:rsidP="00B163E8">
      <w:pPr>
        <w:pStyle w:val="a3"/>
      </w:pPr>
      <w:r>
        <w:t>К самостоятельной работе допускаются:</w:t>
      </w:r>
    </w:p>
    <w:p w14:paraId="07946F79" w14:textId="09EF7975" w:rsidR="00B163E8" w:rsidRPr="0046607D" w:rsidRDefault="00B163E8" w:rsidP="00FB660B">
      <w:pPr>
        <w:pStyle w:val="a1"/>
      </w:pPr>
      <w:r>
        <w:t>лица старше 18 лет, прошедшие медицинский осмотр и не имеющие противопоказаний к работе по данной специальности</w:t>
      </w:r>
      <w:r w:rsidRPr="00B163E8">
        <w:t>;</w:t>
      </w:r>
    </w:p>
    <w:p w14:paraId="500ED897" w14:textId="1ED0A6AA" w:rsidR="00B163E8" w:rsidRDefault="00FB660B" w:rsidP="00FB660B">
      <w:pPr>
        <w:pStyle w:val="a1"/>
      </w:pPr>
      <w:r>
        <w:t>прошедшие первичный инструктаж на рабочем месте</w:t>
      </w:r>
      <w:r w:rsidR="00142BD5">
        <w:t>.</w:t>
      </w:r>
    </w:p>
    <w:p w14:paraId="5E50200D" w14:textId="36A6F47A" w:rsidR="00F2286F" w:rsidRDefault="00F2286F" w:rsidP="00F2286F">
      <w:pPr>
        <w:pStyle w:val="2"/>
      </w:pPr>
      <w:bookmarkStart w:id="4" w:name="_Toc198241871"/>
      <w:r>
        <w:t>Требования безопасности перед началом работы</w:t>
      </w:r>
      <w:bookmarkEnd w:id="4"/>
    </w:p>
    <w:p w14:paraId="03B353E1" w14:textId="28330900" w:rsidR="00F2286F" w:rsidRDefault="00F2286F" w:rsidP="00F2286F">
      <w:pPr>
        <w:pStyle w:val="a3"/>
      </w:pPr>
      <w:r>
        <w:t>Перед началом работ обязательно:</w:t>
      </w:r>
    </w:p>
    <w:p w14:paraId="5837055C" w14:textId="2ACBD4E9" w:rsidR="00F2286F" w:rsidRDefault="00F2286F" w:rsidP="00F2286F">
      <w:pPr>
        <w:pStyle w:val="a1"/>
      </w:pPr>
      <w:r w:rsidRPr="00F2286F">
        <w:t>проветрить рабочее помещение;</w:t>
      </w:r>
    </w:p>
    <w:p w14:paraId="6F023ADF" w14:textId="0A49A3C1" w:rsidR="00F2286F" w:rsidRPr="00F2286F" w:rsidRDefault="00F2286F" w:rsidP="00F2286F">
      <w:pPr>
        <w:pStyle w:val="a1"/>
      </w:pPr>
      <w:r>
        <w:t>визуально осмотреть рабочее место, убедиться в отсутствии видимых повреждений оборудования и проводов;</w:t>
      </w:r>
    </w:p>
    <w:p w14:paraId="439971AD" w14:textId="78FE73AA" w:rsidR="00F2286F" w:rsidRDefault="00F2286F" w:rsidP="00F2286F">
      <w:pPr>
        <w:pStyle w:val="a1"/>
      </w:pPr>
      <w:r>
        <w:t>проверить правильность подключения оборудования к электросети;</w:t>
      </w:r>
    </w:p>
    <w:p w14:paraId="46BD29B7" w14:textId="0D32FCF5" w:rsidR="00F2286F" w:rsidRDefault="00F2286F" w:rsidP="00FB6FC7">
      <w:pPr>
        <w:pStyle w:val="a1"/>
      </w:pPr>
      <w:r>
        <w:t>отрегулировать высоту и наклон рабочего кресла, а также положение монитора для обеспечения удобной и эргономичной позы.</w:t>
      </w:r>
    </w:p>
    <w:p w14:paraId="4BFAD4A1" w14:textId="2BB9A3AC" w:rsidR="00F2286F" w:rsidRDefault="00F2286F" w:rsidP="00F2286F">
      <w:pPr>
        <w:pStyle w:val="2"/>
      </w:pPr>
      <w:bookmarkStart w:id="5" w:name="_Toc198241872"/>
      <w:r>
        <w:t>Требования безопасности во время работы</w:t>
      </w:r>
      <w:bookmarkEnd w:id="5"/>
    </w:p>
    <w:p w14:paraId="53FF4255" w14:textId="69AF5B64" w:rsidR="00F2286F" w:rsidRDefault="00F2286F" w:rsidP="00F2286F">
      <w:pPr>
        <w:pStyle w:val="a3"/>
      </w:pPr>
      <w:r>
        <w:t>Во время работы сотрудник обязан:</w:t>
      </w:r>
    </w:p>
    <w:p w14:paraId="6F078F4E" w14:textId="37F82F35" w:rsidR="00F2286F" w:rsidRDefault="00F2286F" w:rsidP="00F2286F">
      <w:pPr>
        <w:pStyle w:val="a1"/>
      </w:pPr>
      <w:r w:rsidRPr="00F2286F">
        <w:t>содержать в порядке и чистоте свое рабочее место;</w:t>
      </w:r>
    </w:p>
    <w:p w14:paraId="44D755D3" w14:textId="12624883" w:rsidR="00F2286F" w:rsidRDefault="00F2286F" w:rsidP="00F2286F">
      <w:pPr>
        <w:pStyle w:val="a1"/>
      </w:pPr>
      <w:r w:rsidRPr="00F2286F">
        <w:t>соблюдать оптимальное расстояние от экрана монитора до глаз</w:t>
      </w:r>
      <w:r>
        <w:t>;</w:t>
      </w:r>
    </w:p>
    <w:p w14:paraId="726AC89C" w14:textId="69182F24" w:rsidR="00BB3AFE" w:rsidRDefault="00BB3AFE" w:rsidP="00F2286F">
      <w:pPr>
        <w:pStyle w:val="a1"/>
      </w:pPr>
      <w:r>
        <w:t>р</w:t>
      </w:r>
      <w:r w:rsidRPr="00BB3AFE">
        <w:t>егулярно дела</w:t>
      </w:r>
      <w:r>
        <w:t>ть</w:t>
      </w:r>
      <w:r w:rsidRPr="00BB3AFE">
        <w:t xml:space="preserve"> перерывы в работе</w:t>
      </w:r>
      <w:r>
        <w:t>;</w:t>
      </w:r>
    </w:p>
    <w:p w14:paraId="7B28CB0A" w14:textId="1C444990" w:rsidR="00F2286F" w:rsidRPr="0046607D" w:rsidRDefault="00F2286F" w:rsidP="00F2286F">
      <w:pPr>
        <w:pStyle w:val="a1"/>
      </w:pPr>
      <w:r>
        <w:t>следить</w:t>
      </w:r>
      <w:r w:rsidRPr="00F2286F">
        <w:t xml:space="preserve"> за вентиляцией и охлаждением оборудования;</w:t>
      </w:r>
    </w:p>
    <w:p w14:paraId="7C34959C" w14:textId="08C6F8E2" w:rsidR="00F2286F" w:rsidRPr="00F2286F" w:rsidRDefault="00F2286F" w:rsidP="00F2286F">
      <w:pPr>
        <w:pStyle w:val="a1"/>
      </w:pPr>
      <w:r>
        <w:t>в</w:t>
      </w:r>
      <w:r w:rsidRPr="00F2286F">
        <w:t xml:space="preserve"> случае плохого самочувствия во время работы сообщи</w:t>
      </w:r>
      <w:r w:rsidR="00BB3AFE">
        <w:t>ть</w:t>
      </w:r>
      <w:r w:rsidRPr="00F2286F">
        <w:t xml:space="preserve"> об этом руководителю и обратит</w:t>
      </w:r>
      <w:r w:rsidR="00BB3AFE">
        <w:t>ься</w:t>
      </w:r>
      <w:r w:rsidRPr="00F2286F">
        <w:t xml:space="preserve"> за медицинской помощью.</w:t>
      </w:r>
    </w:p>
    <w:p w14:paraId="1FC511E5" w14:textId="2A2748EF" w:rsidR="00F2286F" w:rsidRDefault="00BB3AFE" w:rsidP="00BB3AFE">
      <w:pPr>
        <w:pStyle w:val="2"/>
      </w:pPr>
      <w:bookmarkStart w:id="6" w:name="_Toc198241873"/>
      <w:r>
        <w:lastRenderedPageBreak/>
        <w:t>Требования безопасности по окончанию работ</w:t>
      </w:r>
      <w:bookmarkEnd w:id="6"/>
    </w:p>
    <w:p w14:paraId="05603D53" w14:textId="1632E129" w:rsidR="00BB3AFE" w:rsidRDefault="00BB3AFE" w:rsidP="00BB3AFE">
      <w:pPr>
        <w:pStyle w:val="a3"/>
      </w:pPr>
      <w:r>
        <w:t>По окончании работ сотрудник обязан:</w:t>
      </w:r>
    </w:p>
    <w:p w14:paraId="2B8A279B" w14:textId="17559E68" w:rsidR="00BB3AFE" w:rsidRDefault="00BB3AFE" w:rsidP="00BB3AFE">
      <w:pPr>
        <w:pStyle w:val="a1"/>
      </w:pPr>
      <w:r>
        <w:t>корректно завершить работу всех программ и ПК;</w:t>
      </w:r>
    </w:p>
    <w:p w14:paraId="104911B4" w14:textId="1FDAE536" w:rsidR="00BB3AFE" w:rsidRDefault="00BB3AFE" w:rsidP="00BB3AFE">
      <w:pPr>
        <w:pStyle w:val="a1"/>
      </w:pPr>
      <w:r>
        <w:t>привести в порядок рабочее место</w:t>
      </w:r>
      <w:r w:rsidR="00CC662A">
        <w:t>;</w:t>
      </w:r>
    </w:p>
    <w:p w14:paraId="51756A50" w14:textId="3B03E7A8" w:rsidR="00BB3AFE" w:rsidRDefault="00BB3AFE" w:rsidP="00BB3AFE">
      <w:pPr>
        <w:pStyle w:val="a1"/>
      </w:pPr>
      <w:r>
        <w:t>убедиться, что все электрооборудование выключено</w:t>
      </w:r>
      <w:r w:rsidR="00CC662A">
        <w:t>;</w:t>
      </w:r>
    </w:p>
    <w:p w14:paraId="55DEEEFA" w14:textId="572D1A83" w:rsidR="00BB3AFE" w:rsidRDefault="00BB3AFE" w:rsidP="00BB3AFE">
      <w:pPr>
        <w:pStyle w:val="a1"/>
      </w:pPr>
      <w:r>
        <w:t>сообщить о неисправностях и других замечаниях при работе с ПК</w:t>
      </w:r>
      <w:r w:rsidRPr="00BB3AFE">
        <w:t xml:space="preserve"> непосредственному руководителю или лицам, осуществляющим техническое обслуживание оборудования</w:t>
      </w:r>
      <w:r>
        <w:t>.</w:t>
      </w:r>
    </w:p>
    <w:p w14:paraId="54E403CD" w14:textId="02774EDF" w:rsidR="00BB3AFE" w:rsidRDefault="00BB3AFE" w:rsidP="00BB3AFE">
      <w:pPr>
        <w:pStyle w:val="2"/>
      </w:pPr>
      <w:bookmarkStart w:id="7" w:name="_Toc198241874"/>
      <w:r>
        <w:t>Требования безопасности при аварийных ситуациях</w:t>
      </w:r>
      <w:bookmarkEnd w:id="7"/>
    </w:p>
    <w:p w14:paraId="0A432954" w14:textId="0CF7EF64" w:rsidR="00BB3AFE" w:rsidRDefault="00BB3AFE" w:rsidP="00BB3AFE">
      <w:pPr>
        <w:pStyle w:val="a1"/>
        <w:numPr>
          <w:ilvl w:val="0"/>
          <w:numId w:val="0"/>
        </w:numPr>
        <w:ind w:left="709"/>
      </w:pPr>
      <w:r>
        <w:t>В случае аварийных ситуаций необходимо:</w:t>
      </w:r>
    </w:p>
    <w:p w14:paraId="468689AE" w14:textId="303FCB97" w:rsidR="00BB3AFE" w:rsidRPr="00CC662A" w:rsidRDefault="00BB3AFE" w:rsidP="00CC662A">
      <w:pPr>
        <w:pStyle w:val="a1"/>
      </w:pPr>
      <w:r w:rsidRPr="00CC662A">
        <w:t>при возгорании электропроводки, оборудования отключить электропитание и принять меры по тушению пожара с помощью имеющихся первичных средств пожаротушения, сообщить о происшедшем непосредственному руководителю;</w:t>
      </w:r>
    </w:p>
    <w:p w14:paraId="2395870D" w14:textId="114B6C57" w:rsidR="00BB3AFE" w:rsidRPr="00CC662A" w:rsidRDefault="00BB3AFE" w:rsidP="00CC662A">
      <w:pPr>
        <w:pStyle w:val="a1"/>
      </w:pPr>
      <w:r w:rsidRPr="00CC662A">
        <w:t>в случае внезапного ухудшения здоровья</w:t>
      </w:r>
      <w:r w:rsidR="00CC662A">
        <w:t xml:space="preserve"> </w:t>
      </w:r>
      <w:r w:rsidRPr="00CC662A">
        <w:t>прекратить работу, выключить оборудование, сообщить об этом руководителю и при необходимости обратиться к врачу</w:t>
      </w:r>
      <w:r w:rsidR="00CC662A">
        <w:t>;</w:t>
      </w:r>
    </w:p>
    <w:p w14:paraId="07FF800C" w14:textId="0277431D" w:rsidR="00CC662A" w:rsidRDefault="00BB3AFE" w:rsidP="00CC662A">
      <w:pPr>
        <w:pStyle w:val="a1"/>
      </w:pPr>
      <w:r w:rsidRPr="00CC662A">
        <w:t>при повреждении оборудования, кабелей, проводов, неисправности заземления, появлении запаха гари, возникновении постороннего шума и других неисправностях немедленно отключить электропитание оборудования и сообщить о случившемся непосредственному руководителю и лицу, осуществляющему техническое обслуживание оборудования</w:t>
      </w:r>
      <w:r w:rsidR="00CC662A">
        <w:t>.</w:t>
      </w:r>
    </w:p>
    <w:p w14:paraId="2D6AF80A" w14:textId="77777777" w:rsidR="00F116CE" w:rsidRDefault="00F116CE" w:rsidP="00F116CE">
      <w:pPr>
        <w:pStyle w:val="1"/>
      </w:pPr>
      <w:bookmarkStart w:id="8" w:name="_Toc198241875"/>
      <w:r>
        <w:lastRenderedPageBreak/>
        <w:t>Выполнение работ по ПМ.11</w:t>
      </w:r>
      <w:bookmarkEnd w:id="8"/>
    </w:p>
    <w:p w14:paraId="7BBA5F1C" w14:textId="77777777" w:rsidR="00F116CE" w:rsidRDefault="00F116CE" w:rsidP="00046A82">
      <w:pPr>
        <w:pStyle w:val="2"/>
      </w:pPr>
      <w:bookmarkStart w:id="9" w:name="_Toc198241876"/>
      <w:r>
        <w:t>Проектирование</w:t>
      </w:r>
      <w:r w:rsidR="00046A82">
        <w:t xml:space="preserve"> базы данных</w:t>
      </w:r>
      <w:bookmarkEnd w:id="9"/>
    </w:p>
    <w:p w14:paraId="37DFC051" w14:textId="0968DD3C" w:rsidR="00046A82" w:rsidRPr="00F31BF1" w:rsidRDefault="00E3728E" w:rsidP="00046A82">
      <w:pPr>
        <w:pStyle w:val="a3"/>
      </w:pPr>
      <w:r>
        <w:t xml:space="preserve">ООО «Кактус» требуется вести учет и систематизацию данных о перекрестках, светофорах и </w:t>
      </w:r>
      <w:r w:rsidR="00154C54">
        <w:t>событиях</w:t>
      </w:r>
      <w:r w:rsidR="00682EC2" w:rsidRPr="00F31BF1">
        <w:t>.</w:t>
      </w:r>
      <w:r>
        <w:t xml:space="preserve"> Для хранения и обработки данных необходимо использовать БД.</w:t>
      </w:r>
    </w:p>
    <w:p w14:paraId="1DE1A2BE" w14:textId="2ADDB531" w:rsidR="00682EC2" w:rsidRPr="00B3667F" w:rsidRDefault="00E3728E" w:rsidP="00046A82">
      <w:pPr>
        <w:pStyle w:val="a3"/>
      </w:pPr>
      <w:r>
        <w:t xml:space="preserve">В БД </w:t>
      </w:r>
      <w:r w:rsidR="00336712">
        <w:t>следует</w:t>
      </w:r>
      <w:r>
        <w:t xml:space="preserve"> хранить информацию о </w:t>
      </w:r>
      <w:r w:rsidR="009E0DA0">
        <w:t xml:space="preserve">регулируемых </w:t>
      </w:r>
      <w:r>
        <w:t>перекрестках, которые обслужи</w:t>
      </w:r>
      <w:r w:rsidR="0046607D">
        <w:t>вает предприятие. Каждый перекресток имеет уникальный номер, широту</w:t>
      </w:r>
      <w:r w:rsidR="00603DD2">
        <w:t xml:space="preserve"> и</w:t>
      </w:r>
      <w:r w:rsidR="0046607D">
        <w:t xml:space="preserve"> долготу</w:t>
      </w:r>
      <w:r w:rsidR="00603DD2">
        <w:t xml:space="preserve"> (уникальные)</w:t>
      </w:r>
      <w:r w:rsidR="0046607D">
        <w:t>, количество полос</w:t>
      </w:r>
      <w:r w:rsidR="00B3667F">
        <w:t>,</w:t>
      </w:r>
      <w:r w:rsidR="0046607D">
        <w:t xml:space="preserve"> наличие поворотных полос</w:t>
      </w:r>
      <w:r w:rsidR="00B3667F">
        <w:t xml:space="preserve"> и</w:t>
      </w:r>
      <w:r w:rsidR="00145733">
        <w:t xml:space="preserve"> дат</w:t>
      </w:r>
      <w:r w:rsidR="00B3667F">
        <w:t>у</w:t>
      </w:r>
      <w:r w:rsidR="00145733">
        <w:t xml:space="preserve"> последнего обновления (необязательно)</w:t>
      </w:r>
      <w:r w:rsidR="0046607D">
        <w:t>.</w:t>
      </w:r>
    </w:p>
    <w:p w14:paraId="352E25FC" w14:textId="654BB446" w:rsidR="0046607D" w:rsidRDefault="001846C2" w:rsidP="00046A82">
      <w:pPr>
        <w:pStyle w:val="a3"/>
      </w:pPr>
      <w:r>
        <w:t xml:space="preserve">В списке </w:t>
      </w:r>
      <w:r w:rsidR="00D82AEF">
        <w:t>событий содержит</w:t>
      </w:r>
      <w:r w:rsidR="00655A51">
        <w:t>ся</w:t>
      </w:r>
      <w:r w:rsidR="00D82AEF">
        <w:t xml:space="preserve"> тип событий, время начала и конца события, описание события (необязательно), уровень влияния на трафик.</w:t>
      </w:r>
    </w:p>
    <w:p w14:paraId="073A7298" w14:textId="65E9630C" w:rsidR="00145733" w:rsidRDefault="00C53B72" w:rsidP="00046A82">
      <w:pPr>
        <w:pStyle w:val="a3"/>
      </w:pPr>
      <w:r>
        <w:t>Требуется хранить информацию о светофорах. У каждого светофора есть уникальный номер, тип светофора, состояние и дата установки (необязательно).</w:t>
      </w:r>
    </w:p>
    <w:p w14:paraId="198C08D4" w14:textId="4FB67CC4" w:rsidR="00B226E6" w:rsidRDefault="00603DD2" w:rsidP="00B226E6">
      <w:pPr>
        <w:pStyle w:val="a3"/>
      </w:pPr>
      <w:r>
        <w:t xml:space="preserve">На рисунке 1 показана концептуальная модель предметной области в виде </w:t>
      </w:r>
      <w:r>
        <w:rPr>
          <w:lang w:val="en-US"/>
        </w:rPr>
        <w:t>ERD</w:t>
      </w:r>
      <w:r>
        <w:t xml:space="preserve">, созданная с помощью средств проектирования </w:t>
      </w:r>
      <w:r>
        <w:rPr>
          <w:lang w:val="en-US"/>
        </w:rPr>
        <w:t>Draw</w:t>
      </w:r>
      <w:r w:rsidRPr="00603DD2">
        <w:t>.</w:t>
      </w:r>
      <w:r>
        <w:rPr>
          <w:lang w:val="en-US"/>
        </w:rPr>
        <w:t>io</w:t>
      </w:r>
      <w:r w:rsidRPr="00603DD2">
        <w:t>.</w:t>
      </w:r>
    </w:p>
    <w:p w14:paraId="13D378DE" w14:textId="28B04D48" w:rsidR="00BA6E58" w:rsidRDefault="00B226E6" w:rsidP="00B226E6">
      <w:pPr>
        <w:pStyle w:val="afd"/>
      </w:pPr>
      <w:r w:rsidRPr="00B226E6">
        <w:rPr>
          <w:lang w:eastAsia="ru-RU"/>
        </w:rPr>
        <w:drawing>
          <wp:inline distT="0" distB="0" distL="0" distR="0" wp14:anchorId="2D29E7F4" wp14:editId="6C6A93D6">
            <wp:extent cx="3609892" cy="2656841"/>
            <wp:effectExtent l="0" t="0" r="0" b="0"/>
            <wp:docPr id="197986859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6859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8"/>
                    <a:srcRect t="5666"/>
                    <a:stretch/>
                  </pic:blipFill>
                  <pic:spPr bwMode="auto">
                    <a:xfrm>
                      <a:off x="0" y="0"/>
                      <a:ext cx="3626603" cy="266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561B3" w14:textId="162812C1" w:rsidR="00BA6E58" w:rsidRDefault="00BA6E58" w:rsidP="00BA6E58">
      <w:pPr>
        <w:pStyle w:val="afe"/>
      </w:pPr>
      <w:r>
        <w:t>Рисунок 1 – Концептуальная модель</w:t>
      </w:r>
    </w:p>
    <w:p w14:paraId="012AEDF9" w14:textId="59E1D6EC" w:rsidR="00154AC6" w:rsidRPr="00F31BF1" w:rsidRDefault="00FB6FC7" w:rsidP="00BA6E58">
      <w:pPr>
        <w:pStyle w:val="a3"/>
      </w:pPr>
      <w:r>
        <w:rPr>
          <w:lang w:val="en-US"/>
        </w:rPr>
        <w:lastRenderedPageBreak/>
        <w:t>CASE</w:t>
      </w:r>
      <w:r>
        <w:t>-средство проектирования БД</w:t>
      </w:r>
      <w:r w:rsidR="00BA6E58" w:rsidRPr="00BA6E58">
        <w:t xml:space="preserve"> Microsoft SQL Server, выбранная для хранения данных, является реляционной, поэтому требуется преобразовать разработанную концептуальную модель в логическую с учетом правил преобразования ER</w:t>
      </w:r>
      <w:r w:rsidR="00BA6E58">
        <w:t>-</w:t>
      </w:r>
      <w:r w:rsidR="00BA6E58" w:rsidRPr="00BA6E58">
        <w:t>модели в реляционную модель данных:</w:t>
      </w:r>
    </w:p>
    <w:p w14:paraId="076C0D70" w14:textId="3B69E8D0" w:rsidR="009171D5" w:rsidRDefault="00BA6E58" w:rsidP="005F46A2">
      <w:pPr>
        <w:pStyle w:val="a1"/>
      </w:pPr>
      <w:r>
        <w:t xml:space="preserve">связь между сущностями Перекресток и Светофор </w:t>
      </w:r>
      <w:proofErr w:type="gramStart"/>
      <w:r>
        <w:t>1:М</w:t>
      </w:r>
      <w:proofErr w:type="gramEnd"/>
      <w:r>
        <w:t xml:space="preserve"> и обязательна для </w:t>
      </w:r>
      <w:r w:rsidR="003E12C9">
        <w:t>обеих</w:t>
      </w:r>
      <w:r>
        <w:t xml:space="preserve"> сущностей, поэтому формируется два отношения с внешним ключом в отношении Светофор;</w:t>
      </w:r>
    </w:p>
    <w:p w14:paraId="2AF33074" w14:textId="41F32623" w:rsidR="00BA6E58" w:rsidRDefault="00BA6E58" w:rsidP="005F46A2">
      <w:pPr>
        <w:pStyle w:val="a1"/>
      </w:pPr>
      <w:r>
        <w:t xml:space="preserve">связь между сущностями Перекресток и События </w:t>
      </w:r>
      <w:proofErr w:type="gramStart"/>
      <w:r>
        <w:t>М:М</w:t>
      </w:r>
      <w:proofErr w:type="gramEnd"/>
      <w:r>
        <w:t xml:space="preserve"> и </w:t>
      </w:r>
      <w:r w:rsidR="00B226E6">
        <w:t>не</w:t>
      </w:r>
      <w:r>
        <w:t xml:space="preserve">обязательна для </w:t>
      </w:r>
      <w:r w:rsidR="003E12C9">
        <w:t>обеих</w:t>
      </w:r>
      <w:r>
        <w:t xml:space="preserve"> сущностей, поэтому формируется три отношения с внешними ключами в отношении </w:t>
      </w:r>
      <w:proofErr w:type="spellStart"/>
      <w:r>
        <w:t>ПерекрестокСобытие</w:t>
      </w:r>
      <w:proofErr w:type="spellEnd"/>
      <w:r>
        <w:t>.</w:t>
      </w:r>
    </w:p>
    <w:p w14:paraId="64A934CB" w14:textId="4A5B3D5E" w:rsidR="00355D63" w:rsidRPr="009917CB" w:rsidRDefault="00BA6E58" w:rsidP="00355D63">
      <w:pPr>
        <w:pStyle w:val="a3"/>
      </w:pPr>
      <w:r>
        <w:t xml:space="preserve">На рисунке 2 показана логическая модель предметной области, </w:t>
      </w:r>
      <w:r w:rsidR="005F46A2">
        <w:t xml:space="preserve">полученная путем преобразования концептуальной модели и созданная с помощью средства проектирования </w:t>
      </w:r>
      <w:r w:rsidR="005F46A2">
        <w:rPr>
          <w:lang w:val="en-US"/>
        </w:rPr>
        <w:t>Draw</w:t>
      </w:r>
      <w:r w:rsidR="005F46A2" w:rsidRPr="005F46A2">
        <w:t>.</w:t>
      </w:r>
      <w:r w:rsidR="005F46A2">
        <w:rPr>
          <w:lang w:val="en-US"/>
        </w:rPr>
        <w:t>io</w:t>
      </w:r>
      <w:r w:rsidR="005F46A2" w:rsidRPr="005F46A2">
        <w:t>.</w:t>
      </w:r>
    </w:p>
    <w:p w14:paraId="5DC57214" w14:textId="35B7BBB7" w:rsidR="00A10888" w:rsidRDefault="00355D63" w:rsidP="00355D63">
      <w:pPr>
        <w:pStyle w:val="afd"/>
      </w:pPr>
      <w:r w:rsidRPr="00355D63">
        <w:rPr>
          <w:lang w:eastAsia="ru-RU"/>
        </w:rPr>
        <w:drawing>
          <wp:inline distT="0" distB="0" distL="0" distR="0" wp14:anchorId="7691346D" wp14:editId="78D6F599">
            <wp:extent cx="5001371" cy="3746453"/>
            <wp:effectExtent l="0" t="0" r="0" b="6985"/>
            <wp:docPr id="165871660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1660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9"/>
                    <a:srcRect l="1488" t="2363" r="1"/>
                    <a:stretch/>
                  </pic:blipFill>
                  <pic:spPr bwMode="auto">
                    <a:xfrm>
                      <a:off x="0" y="0"/>
                      <a:ext cx="5024854" cy="376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BE6C6" w14:textId="14BD346C" w:rsidR="00A10888" w:rsidRDefault="00A10888" w:rsidP="00A10888">
      <w:pPr>
        <w:pStyle w:val="afe"/>
      </w:pPr>
      <w:r>
        <w:t>Рисунок 2 – Логическая модель</w:t>
      </w:r>
    </w:p>
    <w:p w14:paraId="099A61AE" w14:textId="160FE783" w:rsidR="00CC0077" w:rsidRDefault="00A10888" w:rsidP="009917CB">
      <w:pPr>
        <w:pStyle w:val="a3"/>
      </w:pPr>
      <w:r>
        <w:lastRenderedPageBreak/>
        <w:t>На рисунке 3 показана физическая модель предметной области, разработанная на основе логической модели для СУБД</w:t>
      </w:r>
      <w:r w:rsidR="009917CB">
        <w:t xml:space="preserve"> </w:t>
      </w:r>
      <w:r w:rsidR="003E12C9">
        <w:rPr>
          <w:lang w:val="en-US"/>
        </w:rPr>
        <w:t>SQL</w:t>
      </w:r>
      <w:r w:rsidR="003E12C9" w:rsidRPr="003E12C9">
        <w:t xml:space="preserve"> </w:t>
      </w:r>
      <w:r w:rsidR="003E12C9">
        <w:rPr>
          <w:lang w:val="en-US"/>
        </w:rPr>
        <w:t>Server</w:t>
      </w:r>
      <w:r w:rsidR="003E12C9" w:rsidRPr="003E12C9">
        <w:t xml:space="preserve"> 2022</w:t>
      </w:r>
      <w:r w:rsidR="009917CB" w:rsidRPr="005F46A2">
        <w:t>.</w:t>
      </w:r>
      <w:r w:rsidR="009917CB">
        <w:t xml:space="preserve"> </w:t>
      </w:r>
    </w:p>
    <w:p w14:paraId="560F7A58" w14:textId="54D17F01" w:rsidR="00337301" w:rsidRDefault="00336712" w:rsidP="00336712">
      <w:pPr>
        <w:pStyle w:val="afd"/>
      </w:pPr>
      <w:r w:rsidRPr="00336712">
        <w:rPr>
          <w:lang w:eastAsia="ru-RU"/>
        </w:rPr>
        <w:drawing>
          <wp:inline distT="0" distB="0" distL="0" distR="0" wp14:anchorId="040239FC" wp14:editId="772DCEAA">
            <wp:extent cx="5568269" cy="4095750"/>
            <wp:effectExtent l="0" t="0" r="0" b="0"/>
            <wp:docPr id="1024928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28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185" cy="410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59FC" w14:textId="4A0BB8BC" w:rsidR="00337301" w:rsidRPr="00337301" w:rsidRDefault="00337301" w:rsidP="00337301">
      <w:pPr>
        <w:pStyle w:val="afe"/>
      </w:pPr>
      <w:r>
        <w:t>Рисунок 3 – Физическая модель</w:t>
      </w:r>
    </w:p>
    <w:p w14:paraId="574C29A0" w14:textId="77777777" w:rsidR="007B1296" w:rsidRDefault="007B1296" w:rsidP="00C02CA6">
      <w:pPr>
        <w:pStyle w:val="2"/>
      </w:pPr>
      <w:bookmarkStart w:id="10" w:name="_Toc198241877"/>
      <w:r>
        <w:t>Разработка базы данных и объектов базы данных</w:t>
      </w:r>
      <w:bookmarkEnd w:id="10"/>
    </w:p>
    <w:p w14:paraId="1FE5B1D9" w14:textId="1035721A" w:rsidR="00D160AE" w:rsidRPr="00F31BF1" w:rsidRDefault="004B6741" w:rsidP="00D160AE">
      <w:pPr>
        <w:pStyle w:val="a3"/>
      </w:pPr>
      <w:r w:rsidRPr="004B6741">
        <w:t>В таблице 1 в виде словаря данных представлено описание созданных таблиц и ограничений целостности БД</w:t>
      </w:r>
      <w:r>
        <w:t>.</w:t>
      </w:r>
    </w:p>
    <w:p w14:paraId="49E499B0" w14:textId="77777777" w:rsidR="001B17C1" w:rsidRPr="001B17C1" w:rsidRDefault="001B17C1" w:rsidP="00CB5F04">
      <w:pPr>
        <w:pStyle w:val="aff2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1883"/>
        <w:gridCol w:w="1689"/>
        <w:gridCol w:w="1957"/>
        <w:gridCol w:w="2858"/>
      </w:tblGrid>
      <w:tr w:rsidR="001B17C1" w:rsidRPr="001B17C1" w14:paraId="0B8B66FA" w14:textId="77777777" w:rsidTr="00336712">
        <w:trPr>
          <w:trHeight w:val="454"/>
        </w:trPr>
        <w:tc>
          <w:tcPr>
            <w:tcW w:w="957" w:type="dxa"/>
            <w:vAlign w:val="center"/>
            <w:hideMark/>
          </w:tcPr>
          <w:p w14:paraId="61E8D631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883" w:type="dxa"/>
            <w:vAlign w:val="center"/>
            <w:hideMark/>
          </w:tcPr>
          <w:p w14:paraId="3C6E0D29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1689" w:type="dxa"/>
            <w:vAlign w:val="center"/>
            <w:hideMark/>
          </w:tcPr>
          <w:p w14:paraId="64FBC54B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957" w:type="dxa"/>
            <w:vAlign w:val="center"/>
            <w:hideMark/>
          </w:tcPr>
          <w:p w14:paraId="29CCC190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858" w:type="dxa"/>
            <w:vAlign w:val="center"/>
            <w:hideMark/>
          </w:tcPr>
          <w:p w14:paraId="2F2A79B2" w14:textId="77777777" w:rsidR="001B17C1" w:rsidRPr="001B17C1" w:rsidRDefault="001B17C1" w:rsidP="001B17C1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1B17C1" w:rsidRPr="001B17C1" w14:paraId="03686C1F" w14:textId="77777777" w:rsidTr="00A74EE9">
        <w:trPr>
          <w:trHeight w:val="454"/>
        </w:trPr>
        <w:tc>
          <w:tcPr>
            <w:tcW w:w="9344" w:type="dxa"/>
            <w:gridSpan w:val="5"/>
            <w:tcBorders>
              <w:bottom w:val="single" w:sz="4" w:space="0" w:color="auto"/>
            </w:tcBorders>
            <w:vAlign w:val="center"/>
            <w:hideMark/>
          </w:tcPr>
          <w:p w14:paraId="7DFA38F8" w14:textId="608BA9A2" w:rsidR="001B17C1" w:rsidRPr="004B6741" w:rsidRDefault="004B6741" w:rsidP="001B1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Intersection</w:t>
            </w:r>
          </w:p>
        </w:tc>
      </w:tr>
      <w:tr w:rsidR="001B17C1" w:rsidRPr="001B17C1" w14:paraId="24C996DB" w14:textId="77777777" w:rsidTr="00336712">
        <w:trPr>
          <w:trHeight w:val="454"/>
        </w:trPr>
        <w:tc>
          <w:tcPr>
            <w:tcW w:w="957" w:type="dxa"/>
            <w:tcBorders>
              <w:bottom w:val="nil"/>
            </w:tcBorders>
            <w:vAlign w:val="center"/>
            <w:hideMark/>
          </w:tcPr>
          <w:p w14:paraId="580895A3" w14:textId="77777777" w:rsidR="001B17C1" w:rsidRPr="001B17C1" w:rsidRDefault="001B17C1" w:rsidP="001B17C1">
            <w:r w:rsidRPr="001B17C1">
              <w:t>PK</w:t>
            </w:r>
          </w:p>
        </w:tc>
        <w:tc>
          <w:tcPr>
            <w:tcW w:w="1883" w:type="dxa"/>
            <w:tcBorders>
              <w:bottom w:val="nil"/>
            </w:tcBorders>
            <w:vAlign w:val="center"/>
            <w:hideMark/>
          </w:tcPr>
          <w:p w14:paraId="5C6166C7" w14:textId="4BA423BA" w:rsidR="001B17C1" w:rsidRPr="004B6741" w:rsidRDefault="004B6741" w:rsidP="001B17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IntersectionId</w:t>
            </w:r>
            <w:proofErr w:type="spellEnd"/>
          </w:p>
        </w:tc>
        <w:tc>
          <w:tcPr>
            <w:tcW w:w="1689" w:type="dxa"/>
            <w:tcBorders>
              <w:bottom w:val="nil"/>
            </w:tcBorders>
            <w:vAlign w:val="center"/>
            <w:hideMark/>
          </w:tcPr>
          <w:p w14:paraId="1FB0D4F5" w14:textId="77777777" w:rsidR="001B17C1" w:rsidRPr="001B17C1" w:rsidRDefault="001B17C1" w:rsidP="001B17C1">
            <w:proofErr w:type="spellStart"/>
            <w:r w:rsidRPr="001B17C1">
              <w:t>int</w:t>
            </w:r>
            <w:proofErr w:type="spellEnd"/>
          </w:p>
        </w:tc>
        <w:tc>
          <w:tcPr>
            <w:tcW w:w="1957" w:type="dxa"/>
            <w:tcBorders>
              <w:bottom w:val="nil"/>
            </w:tcBorders>
            <w:vAlign w:val="center"/>
            <w:hideMark/>
          </w:tcPr>
          <w:p w14:paraId="5DE68DB9" w14:textId="77777777" w:rsidR="001B17C1" w:rsidRPr="001B17C1" w:rsidRDefault="001B17C1" w:rsidP="001B17C1">
            <w:r w:rsidRPr="001B17C1">
              <w:t>+</w:t>
            </w:r>
          </w:p>
        </w:tc>
        <w:tc>
          <w:tcPr>
            <w:tcW w:w="2858" w:type="dxa"/>
            <w:tcBorders>
              <w:bottom w:val="nil"/>
            </w:tcBorders>
            <w:vAlign w:val="center"/>
            <w:hideMark/>
          </w:tcPr>
          <w:p w14:paraId="70D7E06D" w14:textId="77777777" w:rsidR="001B17C1" w:rsidRPr="001B17C1" w:rsidRDefault="001B17C1" w:rsidP="001B17C1">
            <w:r w:rsidRPr="001B17C1">
              <w:t>Автоинкрементный</w:t>
            </w:r>
          </w:p>
        </w:tc>
      </w:tr>
    </w:tbl>
    <w:p w14:paraId="11FF050D" w14:textId="42F14C09" w:rsidR="00306B08" w:rsidRDefault="00306B08" w:rsidP="00306B08">
      <w:pPr>
        <w:pStyle w:val="aff2"/>
        <w:rPr>
          <w:i/>
          <w:iCs/>
        </w:rPr>
      </w:pPr>
      <w:r w:rsidRPr="00306B08">
        <w:rPr>
          <w:i/>
          <w:iCs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1979"/>
        <w:gridCol w:w="1706"/>
        <w:gridCol w:w="1957"/>
        <w:gridCol w:w="2739"/>
      </w:tblGrid>
      <w:tr w:rsidR="003B78D2" w:rsidRPr="001B17C1" w14:paraId="0FDF688B" w14:textId="77777777" w:rsidTr="00336712">
        <w:trPr>
          <w:trHeight w:val="454"/>
        </w:trPr>
        <w:tc>
          <w:tcPr>
            <w:tcW w:w="963" w:type="dxa"/>
            <w:vAlign w:val="center"/>
            <w:hideMark/>
          </w:tcPr>
          <w:p w14:paraId="783F31CB" w14:textId="77777777" w:rsidR="003B78D2" w:rsidRPr="001B17C1" w:rsidRDefault="003B78D2" w:rsidP="0038734E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1979" w:type="dxa"/>
            <w:vAlign w:val="center"/>
            <w:hideMark/>
          </w:tcPr>
          <w:p w14:paraId="2B662625" w14:textId="77777777" w:rsidR="003B78D2" w:rsidRPr="001B17C1" w:rsidRDefault="003B78D2" w:rsidP="0038734E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1706" w:type="dxa"/>
            <w:vAlign w:val="center"/>
            <w:hideMark/>
          </w:tcPr>
          <w:p w14:paraId="08D2146A" w14:textId="77777777" w:rsidR="003B78D2" w:rsidRPr="001B17C1" w:rsidRDefault="003B78D2" w:rsidP="0038734E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957" w:type="dxa"/>
            <w:vAlign w:val="center"/>
            <w:hideMark/>
          </w:tcPr>
          <w:p w14:paraId="7E65D81B" w14:textId="77777777" w:rsidR="003B78D2" w:rsidRPr="001B17C1" w:rsidRDefault="003B78D2" w:rsidP="0038734E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739" w:type="dxa"/>
            <w:vAlign w:val="center"/>
            <w:hideMark/>
          </w:tcPr>
          <w:p w14:paraId="24208D74" w14:textId="77777777" w:rsidR="003B78D2" w:rsidRPr="001B17C1" w:rsidRDefault="003B78D2" w:rsidP="0038734E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3B78D2" w:rsidRPr="001B17C1" w14:paraId="4591AA73" w14:textId="77777777" w:rsidTr="00336712">
        <w:trPr>
          <w:trHeight w:val="454"/>
        </w:trPr>
        <w:tc>
          <w:tcPr>
            <w:tcW w:w="963" w:type="dxa"/>
            <w:vAlign w:val="center"/>
            <w:hideMark/>
          </w:tcPr>
          <w:p w14:paraId="44539AD8" w14:textId="6AEFD9FB" w:rsidR="003B78D2" w:rsidRPr="001B17C1" w:rsidRDefault="003B78D2" w:rsidP="003B78D2"/>
        </w:tc>
        <w:tc>
          <w:tcPr>
            <w:tcW w:w="1979" w:type="dxa"/>
            <w:vAlign w:val="center"/>
            <w:hideMark/>
          </w:tcPr>
          <w:p w14:paraId="56682583" w14:textId="7E59F464" w:rsidR="003B78D2" w:rsidRPr="004B6741" w:rsidRDefault="003E12C9" w:rsidP="003B78D2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proofErr w:type="spellStart"/>
            <w:r>
              <w:t>ongitude</w:t>
            </w:r>
            <w:proofErr w:type="spellEnd"/>
          </w:p>
        </w:tc>
        <w:tc>
          <w:tcPr>
            <w:tcW w:w="1706" w:type="dxa"/>
            <w:vAlign w:val="center"/>
            <w:hideMark/>
          </w:tcPr>
          <w:p w14:paraId="7473F2A5" w14:textId="7EC905DB" w:rsidR="003B78D2" w:rsidRPr="001B17C1" w:rsidRDefault="003B78D2" w:rsidP="003B78D2">
            <w:r>
              <w:rPr>
                <w:lang w:val="en-US"/>
              </w:rPr>
              <w:t>decimal(9,6)</w:t>
            </w:r>
          </w:p>
        </w:tc>
        <w:tc>
          <w:tcPr>
            <w:tcW w:w="1957" w:type="dxa"/>
            <w:vAlign w:val="center"/>
            <w:hideMark/>
          </w:tcPr>
          <w:p w14:paraId="1F309EE7" w14:textId="75699B08" w:rsidR="003B78D2" w:rsidRPr="001B17C1" w:rsidRDefault="003B78D2" w:rsidP="003B78D2">
            <w:r>
              <w:rPr>
                <w:lang w:val="en-US"/>
              </w:rPr>
              <w:t>+</w:t>
            </w:r>
          </w:p>
        </w:tc>
        <w:tc>
          <w:tcPr>
            <w:tcW w:w="2739" w:type="dxa"/>
            <w:vAlign w:val="center"/>
            <w:hideMark/>
          </w:tcPr>
          <w:p w14:paraId="274CBA3E" w14:textId="41D0DFC5" w:rsidR="003B78D2" w:rsidRPr="001B17C1" w:rsidRDefault="003E12C9" w:rsidP="003B78D2">
            <w:r>
              <w:t xml:space="preserve">Совместно уникально с </w:t>
            </w:r>
            <w:r>
              <w:rPr>
                <w:lang w:val="en-US"/>
              </w:rPr>
              <w:t>Latitude</w:t>
            </w:r>
          </w:p>
        </w:tc>
      </w:tr>
      <w:tr w:rsidR="003B78D2" w:rsidRPr="001B17C1" w14:paraId="66BCE3AA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0044D406" w14:textId="156966A1" w:rsidR="003B78D2" w:rsidRPr="001B17C1" w:rsidRDefault="003B78D2" w:rsidP="003B78D2"/>
        </w:tc>
        <w:tc>
          <w:tcPr>
            <w:tcW w:w="1979" w:type="dxa"/>
            <w:vAlign w:val="center"/>
          </w:tcPr>
          <w:p w14:paraId="6B86A047" w14:textId="2907B180" w:rsidR="003B78D2" w:rsidRDefault="003B78D2" w:rsidP="003B78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LanesAmount</w:t>
            </w:r>
            <w:proofErr w:type="spellEnd"/>
          </w:p>
        </w:tc>
        <w:tc>
          <w:tcPr>
            <w:tcW w:w="1706" w:type="dxa"/>
            <w:vAlign w:val="center"/>
          </w:tcPr>
          <w:p w14:paraId="26BFA32E" w14:textId="263FCED8" w:rsidR="003B78D2" w:rsidRPr="001B17C1" w:rsidRDefault="003B78D2" w:rsidP="003B78D2">
            <w:r>
              <w:rPr>
                <w:lang w:val="en-US"/>
              </w:rPr>
              <w:t>int</w:t>
            </w:r>
          </w:p>
        </w:tc>
        <w:tc>
          <w:tcPr>
            <w:tcW w:w="1957" w:type="dxa"/>
            <w:vAlign w:val="center"/>
          </w:tcPr>
          <w:p w14:paraId="20E3E66B" w14:textId="05F65F06" w:rsidR="003B78D2" w:rsidRPr="001B17C1" w:rsidRDefault="003B78D2" w:rsidP="003B78D2">
            <w:r>
              <w:rPr>
                <w:lang w:val="en-US"/>
              </w:rPr>
              <w:t>+</w:t>
            </w:r>
          </w:p>
        </w:tc>
        <w:tc>
          <w:tcPr>
            <w:tcW w:w="2739" w:type="dxa"/>
            <w:vAlign w:val="center"/>
          </w:tcPr>
          <w:p w14:paraId="620B4E04" w14:textId="57A80A86" w:rsidR="003B78D2" w:rsidRPr="001B17C1" w:rsidRDefault="003B78D2" w:rsidP="003B78D2"/>
        </w:tc>
      </w:tr>
      <w:tr w:rsidR="003B78D2" w:rsidRPr="001B17C1" w14:paraId="2D087598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33366EED" w14:textId="77777777" w:rsidR="003B78D2" w:rsidRPr="001B17C1" w:rsidRDefault="003B78D2" w:rsidP="003B78D2"/>
        </w:tc>
        <w:tc>
          <w:tcPr>
            <w:tcW w:w="1979" w:type="dxa"/>
            <w:vAlign w:val="center"/>
          </w:tcPr>
          <w:p w14:paraId="4A4A4E3E" w14:textId="64A889FF" w:rsidR="003B78D2" w:rsidRDefault="003B78D2" w:rsidP="003B78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UpdateDate</w:t>
            </w:r>
            <w:proofErr w:type="spellEnd"/>
          </w:p>
        </w:tc>
        <w:tc>
          <w:tcPr>
            <w:tcW w:w="1706" w:type="dxa"/>
            <w:vAlign w:val="center"/>
          </w:tcPr>
          <w:p w14:paraId="1FA879B1" w14:textId="30C2FB3E" w:rsidR="003B78D2" w:rsidRDefault="003B78D2" w:rsidP="003B78D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57" w:type="dxa"/>
            <w:vAlign w:val="center"/>
          </w:tcPr>
          <w:p w14:paraId="1D5134A0" w14:textId="432D39D0" w:rsidR="003B78D2" w:rsidRPr="001B17C1" w:rsidRDefault="003B78D2" w:rsidP="003B78D2">
            <w:r>
              <w:rPr>
                <w:lang w:val="en-US"/>
              </w:rPr>
              <w:t>-</w:t>
            </w:r>
          </w:p>
        </w:tc>
        <w:tc>
          <w:tcPr>
            <w:tcW w:w="2739" w:type="dxa"/>
            <w:vAlign w:val="center"/>
          </w:tcPr>
          <w:p w14:paraId="4F5C8FE0" w14:textId="77777777" w:rsidR="003B78D2" w:rsidRPr="001B17C1" w:rsidRDefault="003B78D2" w:rsidP="003B78D2"/>
        </w:tc>
      </w:tr>
      <w:tr w:rsidR="003B78D2" w:rsidRPr="001B17C1" w14:paraId="376BBB20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634847A1" w14:textId="77777777" w:rsidR="003B78D2" w:rsidRPr="001B17C1" w:rsidRDefault="003B78D2" w:rsidP="003B78D2"/>
        </w:tc>
        <w:tc>
          <w:tcPr>
            <w:tcW w:w="1979" w:type="dxa"/>
            <w:vAlign w:val="center"/>
          </w:tcPr>
          <w:p w14:paraId="66F0D3B6" w14:textId="390FB48F" w:rsidR="003B78D2" w:rsidRDefault="003B78D2" w:rsidP="003B78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IsTurningLanes</w:t>
            </w:r>
            <w:proofErr w:type="spellEnd"/>
          </w:p>
        </w:tc>
        <w:tc>
          <w:tcPr>
            <w:tcW w:w="1706" w:type="dxa"/>
            <w:vAlign w:val="center"/>
          </w:tcPr>
          <w:p w14:paraId="3FF6E05B" w14:textId="2A8E9D2E" w:rsidR="003B78D2" w:rsidRDefault="003B78D2" w:rsidP="003B78D2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957" w:type="dxa"/>
            <w:vAlign w:val="center"/>
          </w:tcPr>
          <w:p w14:paraId="7D09EAD5" w14:textId="3C30AF46" w:rsidR="003B78D2" w:rsidRPr="001B17C1" w:rsidRDefault="003B78D2" w:rsidP="003B78D2">
            <w:r>
              <w:rPr>
                <w:lang w:val="en-US"/>
              </w:rPr>
              <w:t>+</w:t>
            </w:r>
          </w:p>
        </w:tc>
        <w:tc>
          <w:tcPr>
            <w:tcW w:w="2739" w:type="dxa"/>
            <w:vAlign w:val="center"/>
          </w:tcPr>
          <w:p w14:paraId="0082DD2D" w14:textId="77777777" w:rsidR="003B78D2" w:rsidRPr="001B17C1" w:rsidRDefault="003B78D2" w:rsidP="003B78D2"/>
        </w:tc>
      </w:tr>
      <w:tr w:rsidR="00336712" w:rsidRPr="001B17C1" w14:paraId="27E9105A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08ABFED8" w14:textId="51FDE6B7" w:rsidR="00336712" w:rsidRPr="001B17C1" w:rsidRDefault="00336712" w:rsidP="00336712">
            <w:r w:rsidRPr="001B17C1">
              <w:t> </w:t>
            </w:r>
          </w:p>
        </w:tc>
        <w:tc>
          <w:tcPr>
            <w:tcW w:w="1979" w:type="dxa"/>
            <w:vAlign w:val="center"/>
          </w:tcPr>
          <w:p w14:paraId="495C5EB0" w14:textId="1488CA22" w:rsidR="00336712" w:rsidRDefault="00336712" w:rsidP="00336712">
            <w:pPr>
              <w:rPr>
                <w:lang w:val="en-US"/>
              </w:rPr>
            </w:pPr>
            <w:r>
              <w:rPr>
                <w:lang w:val="en-US"/>
              </w:rPr>
              <w:t>Latitude</w:t>
            </w:r>
          </w:p>
        </w:tc>
        <w:tc>
          <w:tcPr>
            <w:tcW w:w="1706" w:type="dxa"/>
            <w:vAlign w:val="center"/>
          </w:tcPr>
          <w:p w14:paraId="77A964F2" w14:textId="5EBF310C" w:rsidR="00336712" w:rsidRDefault="00336712" w:rsidP="00336712">
            <w:pPr>
              <w:rPr>
                <w:lang w:val="en-US"/>
              </w:rPr>
            </w:pPr>
            <w:r>
              <w:rPr>
                <w:lang w:val="en-US"/>
              </w:rPr>
              <w:t>decimal(9,6)</w:t>
            </w:r>
          </w:p>
        </w:tc>
        <w:tc>
          <w:tcPr>
            <w:tcW w:w="1957" w:type="dxa"/>
            <w:vAlign w:val="center"/>
          </w:tcPr>
          <w:p w14:paraId="38927E0B" w14:textId="67C98A20" w:rsidR="00336712" w:rsidRDefault="00336712" w:rsidP="00336712">
            <w:pPr>
              <w:rPr>
                <w:lang w:val="en-US"/>
              </w:rPr>
            </w:pPr>
            <w:r w:rsidRPr="001B17C1">
              <w:t>+</w:t>
            </w:r>
          </w:p>
        </w:tc>
        <w:tc>
          <w:tcPr>
            <w:tcW w:w="2739" w:type="dxa"/>
            <w:vAlign w:val="center"/>
          </w:tcPr>
          <w:p w14:paraId="66FA35A6" w14:textId="39C4D5A0" w:rsidR="00336712" w:rsidRPr="001B17C1" w:rsidRDefault="00336712" w:rsidP="00336712">
            <w:r>
              <w:t xml:space="preserve">Совместно уникально с </w:t>
            </w:r>
            <w:r>
              <w:rPr>
                <w:lang w:val="en-US"/>
              </w:rPr>
              <w:t>L</w:t>
            </w:r>
            <w:proofErr w:type="spellStart"/>
            <w:r>
              <w:t>ongitude</w:t>
            </w:r>
            <w:proofErr w:type="spellEnd"/>
          </w:p>
        </w:tc>
      </w:tr>
    </w:tbl>
    <w:p w14:paraId="59828E77" w14:textId="77777777" w:rsidR="00306B08" w:rsidRPr="00306B08" w:rsidRDefault="00306B08" w:rsidP="003B78D2">
      <w:pPr>
        <w:pStyle w:val="a3"/>
      </w:pPr>
    </w:p>
    <w:p w14:paraId="741CBF3F" w14:textId="26DD4724" w:rsidR="004D2CE9" w:rsidRPr="00CD38D2" w:rsidRDefault="00CD38D2" w:rsidP="009A40A4">
      <w:pPr>
        <w:pStyle w:val="a3"/>
      </w:pPr>
      <w:r>
        <w:t xml:space="preserve">Для создания таблиц в БД и ограничений целостности требуется выполнить </w:t>
      </w:r>
      <w:r>
        <w:rPr>
          <w:lang w:val="en-US"/>
        </w:rPr>
        <w:t>DDL</w:t>
      </w:r>
      <w:r>
        <w:t xml:space="preserve"> команды. Код создания таблицы </w:t>
      </w:r>
      <w:r w:rsidR="00782057">
        <w:t>П</w:t>
      </w:r>
      <w:r>
        <w:t>ерекрестки представлен листингом 1.</w:t>
      </w:r>
    </w:p>
    <w:p w14:paraId="0DE1C748" w14:textId="77777777" w:rsidR="00927D29" w:rsidRDefault="00927D29" w:rsidP="00927D29">
      <w:pPr>
        <w:pStyle w:val="a1"/>
        <w:numPr>
          <w:ilvl w:val="0"/>
          <w:numId w:val="0"/>
        </w:numPr>
        <w:ind w:firstLine="709"/>
        <w:rPr>
          <w:i/>
          <w:iCs/>
        </w:rPr>
      </w:pPr>
    </w:p>
    <w:p w14:paraId="7CD952A0" w14:textId="35C62039" w:rsidR="009171D5" w:rsidRPr="00CD38D2" w:rsidRDefault="009171D5" w:rsidP="00CD38D2">
      <w:r>
        <w:t xml:space="preserve">Листинг 1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таблицы </w:t>
      </w:r>
      <w:r w:rsidR="00CD38D2">
        <w:rPr>
          <w:lang w:val="en-US"/>
        </w:rPr>
        <w:t>Intersection</w:t>
      </w:r>
    </w:p>
    <w:p w14:paraId="080B3F7D" w14:textId="5AEBC5B7" w:rsidR="00CD38D2" w:rsidRPr="00CD38D2" w:rsidRDefault="00CD38D2" w:rsidP="00CD38D2">
      <w:pPr>
        <w:pStyle w:val="aff0"/>
      </w:pPr>
      <w:r w:rsidRPr="00CD38D2">
        <w:t xml:space="preserve">-- Создание таблицы </w:t>
      </w:r>
      <w:r>
        <w:rPr>
          <w:lang w:val="en-US"/>
        </w:rPr>
        <w:t>Intersection</w:t>
      </w:r>
      <w:r w:rsidRPr="00CD38D2">
        <w:t xml:space="preserve"> </w:t>
      </w:r>
      <w:r>
        <w:t>с полями и первичным ключом</w:t>
      </w:r>
    </w:p>
    <w:p w14:paraId="328F5BED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>CREATE TABLE Intersection (</w:t>
      </w:r>
    </w:p>
    <w:p w14:paraId="40C671CF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</w:t>
      </w:r>
      <w:proofErr w:type="spellStart"/>
      <w:r w:rsidRPr="00CD38D2">
        <w:rPr>
          <w:lang w:val="en-US"/>
        </w:rPr>
        <w:t>IntersectionId</w:t>
      </w:r>
      <w:proofErr w:type="spellEnd"/>
      <w:r w:rsidRPr="00CD38D2">
        <w:rPr>
          <w:lang w:val="en-US"/>
        </w:rPr>
        <w:t xml:space="preserve"> INT PRIMARY KEY </w:t>
      </w:r>
      <w:proofErr w:type="gramStart"/>
      <w:r w:rsidRPr="00CD38D2">
        <w:rPr>
          <w:lang w:val="en-US"/>
        </w:rPr>
        <w:t>IDENTITY(</w:t>
      </w:r>
      <w:proofErr w:type="gramEnd"/>
      <w:r w:rsidRPr="00CD38D2">
        <w:rPr>
          <w:lang w:val="en-US"/>
        </w:rPr>
        <w:t>1,1),</w:t>
      </w:r>
    </w:p>
    <w:p w14:paraId="1808DC75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Latitude </w:t>
      </w:r>
      <w:proofErr w:type="gramStart"/>
      <w:r w:rsidRPr="00CD38D2">
        <w:rPr>
          <w:lang w:val="en-US"/>
        </w:rPr>
        <w:t>DECIMAL(</w:t>
      </w:r>
      <w:proofErr w:type="gramEnd"/>
      <w:r w:rsidRPr="00CD38D2">
        <w:rPr>
          <w:lang w:val="en-US"/>
        </w:rPr>
        <w:t>9,6) NOT NULL,</w:t>
      </w:r>
    </w:p>
    <w:p w14:paraId="26FE2835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Longitude </w:t>
      </w:r>
      <w:proofErr w:type="gramStart"/>
      <w:r w:rsidRPr="00CD38D2">
        <w:rPr>
          <w:lang w:val="en-US"/>
        </w:rPr>
        <w:t>DECIMAL(</w:t>
      </w:r>
      <w:proofErr w:type="gramEnd"/>
      <w:r w:rsidRPr="00CD38D2">
        <w:rPr>
          <w:lang w:val="en-US"/>
        </w:rPr>
        <w:t>9,6) NOT NULL,</w:t>
      </w:r>
    </w:p>
    <w:p w14:paraId="7F593977" w14:textId="77777777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</w:t>
      </w:r>
      <w:proofErr w:type="spellStart"/>
      <w:r w:rsidRPr="00CD38D2">
        <w:rPr>
          <w:lang w:val="en-US"/>
        </w:rPr>
        <w:t>LanesAmount</w:t>
      </w:r>
      <w:proofErr w:type="spellEnd"/>
      <w:r w:rsidRPr="00CD38D2">
        <w:rPr>
          <w:lang w:val="en-US"/>
        </w:rPr>
        <w:t xml:space="preserve"> INT NOT NULL,</w:t>
      </w:r>
    </w:p>
    <w:p w14:paraId="1CFE7D9F" w14:textId="6DF044F3" w:rsidR="00CD38D2" w:rsidRPr="00CD38D2" w:rsidRDefault="00CD38D2" w:rsidP="00CD38D2">
      <w:pPr>
        <w:pStyle w:val="aff0"/>
        <w:rPr>
          <w:lang w:val="en-US"/>
        </w:rPr>
      </w:pPr>
      <w:r w:rsidRPr="00CD38D2">
        <w:rPr>
          <w:lang w:val="en-US"/>
        </w:rPr>
        <w:t xml:space="preserve">    </w:t>
      </w:r>
      <w:proofErr w:type="spellStart"/>
      <w:r>
        <w:rPr>
          <w:lang w:val="en-US"/>
        </w:rPr>
        <w:t>Is</w:t>
      </w:r>
      <w:r w:rsidRPr="00CD38D2">
        <w:rPr>
          <w:lang w:val="en-US"/>
        </w:rPr>
        <w:t>TurningLanes</w:t>
      </w:r>
      <w:proofErr w:type="spellEnd"/>
      <w:r w:rsidRPr="00CD38D2">
        <w:rPr>
          <w:lang w:val="en-US"/>
        </w:rPr>
        <w:t xml:space="preserve"> BIT NOT NULL,</w:t>
      </w:r>
    </w:p>
    <w:p w14:paraId="6A260C1C" w14:textId="7FB47A06" w:rsidR="00CD38D2" w:rsidRPr="009917CB" w:rsidRDefault="00CD38D2" w:rsidP="00CD38D2">
      <w:pPr>
        <w:pStyle w:val="aff0"/>
      </w:pPr>
      <w:r w:rsidRPr="00CD38D2">
        <w:rPr>
          <w:lang w:val="en-US"/>
        </w:rPr>
        <w:t xml:space="preserve">    </w:t>
      </w:r>
      <w:proofErr w:type="spellStart"/>
      <w:r w:rsidRPr="00CD38D2">
        <w:rPr>
          <w:lang w:val="en-US"/>
        </w:rPr>
        <w:t>UpdateDate</w:t>
      </w:r>
      <w:proofErr w:type="spellEnd"/>
      <w:r w:rsidRPr="009917CB">
        <w:t xml:space="preserve"> </w:t>
      </w:r>
      <w:r w:rsidRPr="00CD38D2">
        <w:rPr>
          <w:lang w:val="en-US"/>
        </w:rPr>
        <w:t>DATE</w:t>
      </w:r>
      <w:r w:rsidRPr="009917CB">
        <w:t xml:space="preserve"> </w:t>
      </w:r>
      <w:r w:rsidRPr="00CD38D2">
        <w:rPr>
          <w:lang w:val="en-US"/>
        </w:rPr>
        <w:t>NULL</w:t>
      </w:r>
    </w:p>
    <w:p w14:paraId="18E3DC47" w14:textId="78865194" w:rsidR="00782057" w:rsidRPr="00782057" w:rsidRDefault="00CD38D2" w:rsidP="00782057">
      <w:pPr>
        <w:pStyle w:val="aff0"/>
      </w:pPr>
      <w:r w:rsidRPr="009917CB">
        <w:t>);</w:t>
      </w:r>
    </w:p>
    <w:p w14:paraId="525E82F6" w14:textId="61947F48" w:rsidR="005B5E42" w:rsidRDefault="005B5E42" w:rsidP="005B5E42">
      <w:pPr>
        <w:pStyle w:val="a3"/>
      </w:pPr>
      <w:r w:rsidRPr="005B5E42">
        <w:t>Для решения поставленных задач для таблиц БД требуется создать</w:t>
      </w:r>
      <w:r>
        <w:t xml:space="preserve"> </w:t>
      </w:r>
      <w:r w:rsidRPr="005B5E42">
        <w:t>уникальные ограничения в соответствии со словарем данных, используя</w:t>
      </w:r>
      <w:r>
        <w:t xml:space="preserve"> </w:t>
      </w:r>
      <w:r w:rsidRPr="005B5E42">
        <w:t>команды DDL. Код создания уникальных ограничений для таблиц</w:t>
      </w:r>
      <w:r>
        <w:t xml:space="preserve"> </w:t>
      </w:r>
      <w:r w:rsidRPr="005B5E42">
        <w:t xml:space="preserve">представлен листингом </w:t>
      </w:r>
      <w:r>
        <w:t>2</w:t>
      </w:r>
      <w:r w:rsidRPr="005B5E42">
        <w:t>.</w:t>
      </w:r>
    </w:p>
    <w:p w14:paraId="53BA9BED" w14:textId="77777777" w:rsidR="00782057" w:rsidRDefault="00782057" w:rsidP="005B5E42">
      <w:pPr>
        <w:pStyle w:val="a3"/>
      </w:pPr>
    </w:p>
    <w:p w14:paraId="4B9EDE40" w14:textId="69AA2D05" w:rsidR="00782057" w:rsidRDefault="00782057" w:rsidP="00782057">
      <w:r>
        <w:t xml:space="preserve">Листинг 2 – </w:t>
      </w:r>
      <w:r>
        <w:rPr>
          <w:lang w:val="en-US"/>
        </w:rPr>
        <w:t>SQL</w:t>
      </w:r>
      <w:r w:rsidRPr="009171D5">
        <w:t>-</w:t>
      </w:r>
      <w:r>
        <w:t>запрос для создания уникального ограничения</w:t>
      </w:r>
    </w:p>
    <w:p w14:paraId="0889EB13" w14:textId="1C1134F7" w:rsidR="000E1A60" w:rsidRPr="000E1A60" w:rsidRDefault="000E1A60" w:rsidP="000E1A60">
      <w:pPr>
        <w:pStyle w:val="aff0"/>
      </w:pPr>
      <w:r w:rsidRPr="000E1A60">
        <w:t xml:space="preserve">-- </w:t>
      </w:r>
      <w:r>
        <w:t xml:space="preserve">Создание уникального ограничение на </w:t>
      </w:r>
      <w:r>
        <w:rPr>
          <w:lang w:val="en-US"/>
        </w:rPr>
        <w:t>Latitude</w:t>
      </w:r>
      <w:r w:rsidRPr="000E1A60">
        <w:t xml:space="preserve"> </w:t>
      </w:r>
      <w:r>
        <w:t xml:space="preserve">и </w:t>
      </w:r>
      <w:r>
        <w:rPr>
          <w:lang w:val="en-US"/>
        </w:rPr>
        <w:t>Longitude</w:t>
      </w:r>
    </w:p>
    <w:p w14:paraId="5A755906" w14:textId="0ED47B46" w:rsidR="000E1A60" w:rsidRPr="000E1A60" w:rsidRDefault="000E1A60" w:rsidP="000E1A60">
      <w:pPr>
        <w:pStyle w:val="aff0"/>
        <w:rPr>
          <w:lang w:val="en-US"/>
        </w:rPr>
      </w:pPr>
      <w:r w:rsidRPr="000E1A60">
        <w:rPr>
          <w:lang w:val="en-US"/>
        </w:rPr>
        <w:t xml:space="preserve">CREATE UNIQUE INDEX </w:t>
      </w:r>
      <w:proofErr w:type="spellStart"/>
      <w:r w:rsidRPr="000E1A60">
        <w:rPr>
          <w:lang w:val="en-US"/>
        </w:rPr>
        <w:t>UQ_Intersection_Latitude_Longitude</w:t>
      </w:r>
      <w:proofErr w:type="spellEnd"/>
    </w:p>
    <w:p w14:paraId="6E691665" w14:textId="50477FDF" w:rsidR="00782057" w:rsidRDefault="000E1A60" w:rsidP="000E1A60">
      <w:pPr>
        <w:pStyle w:val="aff0"/>
      </w:pPr>
      <w:r>
        <w:lastRenderedPageBreak/>
        <w:t xml:space="preserve">ON </w:t>
      </w:r>
      <w:proofErr w:type="spellStart"/>
      <w:r>
        <w:t>Intersection</w:t>
      </w:r>
      <w:proofErr w:type="spellEnd"/>
      <w:r>
        <w:t xml:space="preserve"> (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Longitude</w:t>
      </w:r>
      <w:proofErr w:type="spellEnd"/>
      <w:r>
        <w:t>)</w:t>
      </w:r>
    </w:p>
    <w:p w14:paraId="518CDF01" w14:textId="07B4BD30" w:rsidR="00782057" w:rsidRDefault="00782057" w:rsidP="00782057">
      <w:pPr>
        <w:pStyle w:val="a3"/>
      </w:pPr>
      <w:r>
        <w:t xml:space="preserve">Таблицы необходимо заполнить данными. Код заполнения таблицы </w:t>
      </w:r>
      <w:r w:rsidR="000B09C3">
        <w:rPr>
          <w:lang w:val="en-US"/>
        </w:rPr>
        <w:t>Intersection</w:t>
      </w:r>
      <w:r w:rsidR="000B09C3">
        <w:t xml:space="preserve"> </w:t>
      </w:r>
      <w:r>
        <w:t>представлен в листинге 3.</w:t>
      </w:r>
    </w:p>
    <w:p w14:paraId="22AB314C" w14:textId="77777777" w:rsidR="00782057" w:rsidRDefault="00782057" w:rsidP="00782057">
      <w:pPr>
        <w:pStyle w:val="a3"/>
      </w:pPr>
    </w:p>
    <w:p w14:paraId="40E1CE4E" w14:textId="31B45250" w:rsidR="00782057" w:rsidRPr="00782057" w:rsidRDefault="00782057" w:rsidP="00782057">
      <w:r>
        <w:t xml:space="preserve">Листинг 3 – </w:t>
      </w:r>
      <w:r>
        <w:rPr>
          <w:lang w:val="en-US"/>
        </w:rPr>
        <w:t>SQL</w:t>
      </w:r>
      <w:r w:rsidRPr="009171D5">
        <w:t>-</w:t>
      </w:r>
      <w:r>
        <w:t xml:space="preserve">запрос для заполнения таблицы </w:t>
      </w:r>
      <w:r>
        <w:rPr>
          <w:lang w:val="en-US"/>
        </w:rPr>
        <w:t>Intersection</w:t>
      </w:r>
      <w:r>
        <w:t xml:space="preserve"> данными</w:t>
      </w:r>
    </w:p>
    <w:p w14:paraId="27E24D87" w14:textId="77777777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 xml:space="preserve">-- </w:t>
      </w:r>
      <w:r>
        <w:t>Добавление</w:t>
      </w:r>
      <w:r w:rsidRPr="00782057">
        <w:rPr>
          <w:lang w:val="en-US"/>
        </w:rPr>
        <w:t xml:space="preserve"> </w:t>
      </w:r>
      <w:r>
        <w:t>данных</w:t>
      </w:r>
      <w:r w:rsidRPr="00782057">
        <w:rPr>
          <w:lang w:val="en-US"/>
        </w:rPr>
        <w:t xml:space="preserve"> </w:t>
      </w:r>
      <w:r>
        <w:t>в</w:t>
      </w:r>
      <w:r w:rsidRPr="00782057">
        <w:rPr>
          <w:lang w:val="en-US"/>
        </w:rPr>
        <w:t xml:space="preserve"> </w:t>
      </w:r>
      <w:r>
        <w:t>таблицу</w:t>
      </w:r>
      <w:r w:rsidRPr="00782057">
        <w:rPr>
          <w:lang w:val="en-US"/>
        </w:rPr>
        <w:t xml:space="preserve"> </w:t>
      </w:r>
      <w:r>
        <w:t>Перекрестки</w:t>
      </w:r>
    </w:p>
    <w:p w14:paraId="2FC4FF7F" w14:textId="622EF9DE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 xml:space="preserve">INSERT INTO Intersection (Latitude, Longitude, </w:t>
      </w:r>
      <w:proofErr w:type="spellStart"/>
      <w:r w:rsidRPr="00782057">
        <w:rPr>
          <w:lang w:val="en-US"/>
        </w:rPr>
        <w:t>LanesAmount</w:t>
      </w:r>
      <w:proofErr w:type="spellEnd"/>
      <w:r w:rsidRPr="00782057">
        <w:rPr>
          <w:lang w:val="en-US"/>
        </w:rPr>
        <w:t xml:space="preserve">, </w:t>
      </w:r>
      <w:proofErr w:type="spellStart"/>
      <w:r w:rsidR="00FB6FC7">
        <w:rPr>
          <w:lang w:val="en-US"/>
        </w:rPr>
        <w:t>IsTurningLanes</w:t>
      </w:r>
      <w:proofErr w:type="spellEnd"/>
      <w:r w:rsidRPr="00782057">
        <w:rPr>
          <w:lang w:val="en-US"/>
        </w:rPr>
        <w:t xml:space="preserve">, </w:t>
      </w:r>
      <w:proofErr w:type="spellStart"/>
      <w:r w:rsidRPr="00782057">
        <w:rPr>
          <w:lang w:val="en-US"/>
        </w:rPr>
        <w:t>UpdateDate</w:t>
      </w:r>
      <w:proofErr w:type="spellEnd"/>
      <w:r w:rsidRPr="00782057">
        <w:rPr>
          <w:lang w:val="en-US"/>
        </w:rPr>
        <w:t>)</w:t>
      </w:r>
    </w:p>
    <w:p w14:paraId="338A819B" w14:textId="77777777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>VALUES</w:t>
      </w:r>
    </w:p>
    <w:p w14:paraId="639AE24F" w14:textId="77777777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 xml:space="preserve">    (55.755826, 37.617300, 4, 1, '2025-04-01'),</w:t>
      </w:r>
    </w:p>
    <w:p w14:paraId="47E8EA15" w14:textId="77777777" w:rsidR="00782057" w:rsidRPr="00782057" w:rsidRDefault="00782057" w:rsidP="00782057">
      <w:pPr>
        <w:pStyle w:val="aff0"/>
        <w:rPr>
          <w:lang w:val="en-US"/>
        </w:rPr>
      </w:pPr>
      <w:r w:rsidRPr="00782057">
        <w:rPr>
          <w:lang w:val="en-US"/>
        </w:rPr>
        <w:t xml:space="preserve">    (40.730610, -73.935242, 6, 0, '2025-03-15'),</w:t>
      </w:r>
    </w:p>
    <w:p w14:paraId="33F2ED95" w14:textId="4D690B5C" w:rsidR="00782057" w:rsidRDefault="00782057" w:rsidP="00782057">
      <w:pPr>
        <w:pStyle w:val="aff0"/>
      </w:pPr>
      <w:r w:rsidRPr="00782057">
        <w:rPr>
          <w:lang w:val="en-US"/>
        </w:rPr>
        <w:t xml:space="preserve">    </w:t>
      </w:r>
      <w:r>
        <w:t>(51.507351, -0.127758, 3, 1, '2025-02-28');</w:t>
      </w:r>
    </w:p>
    <w:p w14:paraId="6A3643C1" w14:textId="2284162C" w:rsidR="000E1A60" w:rsidRDefault="000E1A60" w:rsidP="000E1A60">
      <w:pPr>
        <w:pStyle w:val="a3"/>
      </w:pPr>
      <w:r w:rsidRPr="000E1A60">
        <w:t>Для решения поставленных задач в БД требуется создать следующие представления:</w:t>
      </w:r>
    </w:p>
    <w:p w14:paraId="30BF3FAB" w14:textId="7F8E1CF3" w:rsidR="000E1A60" w:rsidRPr="005644F9" w:rsidRDefault="005644F9" w:rsidP="005644F9">
      <w:pPr>
        <w:pStyle w:val="a1"/>
      </w:pPr>
      <w:r>
        <w:t xml:space="preserve">представление </w:t>
      </w:r>
      <w:proofErr w:type="spellStart"/>
      <w:r w:rsidRPr="005644F9">
        <w:t>EventTrafficImpactView</w:t>
      </w:r>
      <w:proofErr w:type="spellEnd"/>
      <w:r>
        <w:t xml:space="preserve">, которое показывает </w:t>
      </w:r>
      <w:r w:rsidRPr="005644F9">
        <w:t xml:space="preserve">информацию о событиях и их уровне воздействия на трафик, с возможностью фильтрации </w:t>
      </w:r>
      <w:r>
        <w:t xml:space="preserve">за последние 30 дней </w:t>
      </w:r>
      <w:r w:rsidRPr="005644F9">
        <w:t xml:space="preserve">(код создания представления показан в листинге </w:t>
      </w:r>
      <w:r>
        <w:t>4</w:t>
      </w:r>
      <w:r w:rsidRPr="005644F9">
        <w:t>);</w:t>
      </w:r>
    </w:p>
    <w:p w14:paraId="6FA93A0D" w14:textId="08EFCBAA" w:rsidR="005644F9" w:rsidRDefault="005644F9" w:rsidP="005644F9">
      <w:pPr>
        <w:pStyle w:val="a1"/>
      </w:pPr>
      <w:r>
        <w:t xml:space="preserve">представление </w:t>
      </w:r>
      <w:proofErr w:type="spellStart"/>
      <w:r w:rsidRPr="005644F9">
        <w:t>TrafficLightSummaryView</w:t>
      </w:r>
      <w:proofErr w:type="spellEnd"/>
      <w:r>
        <w:t xml:space="preserve">, </w:t>
      </w:r>
      <w:r w:rsidRPr="005644F9">
        <w:t>предоставля</w:t>
      </w:r>
      <w:r>
        <w:t>ющее</w:t>
      </w:r>
      <w:r w:rsidRPr="005644F9">
        <w:t xml:space="preserve"> сводную информацию о светофорах и связанных с ними перекрестках.</w:t>
      </w:r>
    </w:p>
    <w:p w14:paraId="1391597A" w14:textId="77777777" w:rsidR="005644F9" w:rsidRDefault="005644F9" w:rsidP="005644F9">
      <w:pPr>
        <w:pStyle w:val="a1"/>
        <w:numPr>
          <w:ilvl w:val="0"/>
          <w:numId w:val="0"/>
        </w:numPr>
      </w:pPr>
    </w:p>
    <w:p w14:paraId="6963A4AF" w14:textId="15C0A06F" w:rsidR="005644F9" w:rsidRDefault="005644F9" w:rsidP="005644F9">
      <w:pPr>
        <w:pStyle w:val="a1"/>
        <w:numPr>
          <w:ilvl w:val="0"/>
          <w:numId w:val="0"/>
        </w:numPr>
      </w:pPr>
      <w:r>
        <w:t xml:space="preserve">Листинг 4 </w:t>
      </w:r>
      <w:r w:rsidR="00CC1455">
        <w:t>–</w:t>
      </w:r>
      <w:r>
        <w:t xml:space="preserve"> </w:t>
      </w:r>
      <w:r w:rsidRPr="005644F9">
        <w:t xml:space="preserve">Код создания представления </w:t>
      </w:r>
      <w:proofErr w:type="spellStart"/>
      <w:r w:rsidRPr="005644F9">
        <w:t>EventTrafficImpactView</w:t>
      </w:r>
      <w:proofErr w:type="spellEnd"/>
    </w:p>
    <w:p w14:paraId="22682E7A" w14:textId="2151626C" w:rsidR="005644F9" w:rsidRDefault="005644F9" w:rsidP="005644F9">
      <w:pPr>
        <w:pStyle w:val="aff0"/>
      </w:pPr>
      <w:r>
        <w:t>--И</w:t>
      </w:r>
      <w:r w:rsidRPr="005644F9">
        <w:t>нформацию о событи</w:t>
      </w:r>
      <w:r>
        <w:t>ях</w:t>
      </w:r>
      <w:r w:rsidRPr="005644F9">
        <w:t>, которые произошли за последние 30 дней и могут повлиять на трафик</w:t>
      </w:r>
    </w:p>
    <w:p w14:paraId="2F8E18B3" w14:textId="212CA743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CREATE VIEW </w:t>
      </w:r>
      <w:proofErr w:type="spellStart"/>
      <w:r w:rsidRPr="005644F9">
        <w:rPr>
          <w:lang w:val="en-US"/>
        </w:rPr>
        <w:t>EventTrafficImpactView</w:t>
      </w:r>
      <w:proofErr w:type="spellEnd"/>
      <w:r w:rsidRPr="005644F9">
        <w:rPr>
          <w:lang w:val="en-US"/>
        </w:rPr>
        <w:t xml:space="preserve"> AS</w:t>
      </w:r>
    </w:p>
    <w:p w14:paraId="79565C9F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>SELECT</w:t>
      </w:r>
    </w:p>
    <w:p w14:paraId="012C388D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EventId</w:t>
      </w:r>
      <w:proofErr w:type="spellEnd"/>
      <w:r w:rsidRPr="005644F9">
        <w:rPr>
          <w:lang w:val="en-US"/>
        </w:rPr>
        <w:t>,</w:t>
      </w:r>
    </w:p>
    <w:p w14:paraId="18822535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Type AS </w:t>
      </w:r>
      <w:proofErr w:type="spellStart"/>
      <w:r w:rsidRPr="005644F9">
        <w:rPr>
          <w:lang w:val="en-US"/>
        </w:rPr>
        <w:t>EventType</w:t>
      </w:r>
      <w:proofErr w:type="spellEnd"/>
      <w:r w:rsidRPr="005644F9">
        <w:rPr>
          <w:lang w:val="en-US"/>
        </w:rPr>
        <w:t>,</w:t>
      </w:r>
    </w:p>
    <w:p w14:paraId="53DA2DA2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StartTime</w:t>
      </w:r>
      <w:proofErr w:type="spellEnd"/>
      <w:r w:rsidRPr="005644F9">
        <w:rPr>
          <w:lang w:val="en-US"/>
        </w:rPr>
        <w:t>,</w:t>
      </w:r>
    </w:p>
    <w:p w14:paraId="74157AD9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EndTime</w:t>
      </w:r>
      <w:proofErr w:type="spellEnd"/>
      <w:r w:rsidRPr="005644F9">
        <w:rPr>
          <w:lang w:val="en-US"/>
        </w:rPr>
        <w:t>,</w:t>
      </w:r>
    </w:p>
    <w:p w14:paraId="7716DB01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Description,</w:t>
      </w:r>
    </w:p>
    <w:p w14:paraId="42DC9F16" w14:textId="77777777" w:rsidR="005644F9" w:rsidRPr="005644F9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spellStart"/>
      <w:r w:rsidRPr="005644F9">
        <w:rPr>
          <w:lang w:val="en-US"/>
        </w:rPr>
        <w:t>TrafficImpactLevel</w:t>
      </w:r>
      <w:proofErr w:type="spellEnd"/>
      <w:r w:rsidRPr="005644F9">
        <w:rPr>
          <w:lang w:val="en-US"/>
        </w:rPr>
        <w:t>,</w:t>
      </w:r>
    </w:p>
    <w:p w14:paraId="24CFF439" w14:textId="636A673F" w:rsidR="005644F9" w:rsidRPr="009917CB" w:rsidRDefault="005644F9" w:rsidP="005644F9">
      <w:pPr>
        <w:pStyle w:val="aff0"/>
        <w:rPr>
          <w:lang w:val="en-US"/>
        </w:rPr>
      </w:pPr>
      <w:r w:rsidRPr="005644F9">
        <w:rPr>
          <w:lang w:val="en-US"/>
        </w:rPr>
        <w:t xml:space="preserve">    </w:t>
      </w:r>
      <w:proofErr w:type="gramStart"/>
      <w:r w:rsidRPr="005644F9">
        <w:rPr>
          <w:lang w:val="en-US"/>
        </w:rPr>
        <w:t>DATEDIFF(</w:t>
      </w:r>
      <w:proofErr w:type="gramEnd"/>
      <w:r w:rsidRPr="005644F9">
        <w:rPr>
          <w:lang w:val="en-US"/>
        </w:rPr>
        <w:t xml:space="preserve">minute, </w:t>
      </w:r>
      <w:proofErr w:type="spellStart"/>
      <w:r w:rsidRPr="005644F9">
        <w:rPr>
          <w:lang w:val="en-US"/>
        </w:rPr>
        <w:t>StartTime</w:t>
      </w:r>
      <w:proofErr w:type="spellEnd"/>
      <w:r w:rsidRPr="005644F9">
        <w:rPr>
          <w:lang w:val="en-US"/>
        </w:rPr>
        <w:t xml:space="preserve">, </w:t>
      </w:r>
      <w:proofErr w:type="spellStart"/>
      <w:r w:rsidRPr="005644F9">
        <w:rPr>
          <w:lang w:val="en-US"/>
        </w:rPr>
        <w:t>EndTime</w:t>
      </w:r>
      <w:proofErr w:type="spellEnd"/>
      <w:r w:rsidRPr="005644F9">
        <w:rPr>
          <w:lang w:val="en-US"/>
        </w:rPr>
        <w:t xml:space="preserve">) AS </w:t>
      </w:r>
      <w:proofErr w:type="spellStart"/>
      <w:r w:rsidRPr="005644F9">
        <w:rPr>
          <w:lang w:val="en-US"/>
        </w:rPr>
        <w:t>EventDurationMinutes</w:t>
      </w:r>
      <w:proofErr w:type="spellEnd"/>
    </w:p>
    <w:p w14:paraId="58D8F164" w14:textId="77777777" w:rsidR="005644F9" w:rsidRPr="0038734E" w:rsidRDefault="005644F9" w:rsidP="005644F9">
      <w:pPr>
        <w:pStyle w:val="aff0"/>
      </w:pPr>
      <w:r w:rsidRPr="009917CB">
        <w:rPr>
          <w:lang w:val="en-US"/>
        </w:rPr>
        <w:t>FROM</w:t>
      </w:r>
    </w:p>
    <w:p w14:paraId="15B17C7F" w14:textId="77777777" w:rsidR="005644F9" w:rsidRPr="0038734E" w:rsidRDefault="005644F9" w:rsidP="005644F9">
      <w:pPr>
        <w:pStyle w:val="aff0"/>
      </w:pPr>
      <w:r w:rsidRPr="0038734E">
        <w:t xml:space="preserve">    </w:t>
      </w:r>
      <w:r w:rsidRPr="009917CB">
        <w:rPr>
          <w:lang w:val="en-US"/>
        </w:rPr>
        <w:t>Event</w:t>
      </w:r>
    </w:p>
    <w:p w14:paraId="5501CE94" w14:textId="77777777" w:rsidR="005644F9" w:rsidRPr="0038734E" w:rsidRDefault="005644F9" w:rsidP="005644F9">
      <w:pPr>
        <w:pStyle w:val="aff0"/>
      </w:pPr>
      <w:r w:rsidRPr="009917CB">
        <w:rPr>
          <w:lang w:val="en-US"/>
        </w:rPr>
        <w:t>WHERE</w:t>
      </w:r>
    </w:p>
    <w:p w14:paraId="1C944B38" w14:textId="67419775" w:rsidR="005644F9" w:rsidRPr="0038734E" w:rsidRDefault="005644F9" w:rsidP="005644F9">
      <w:pPr>
        <w:pStyle w:val="aff0"/>
      </w:pPr>
      <w:r w:rsidRPr="0038734E">
        <w:lastRenderedPageBreak/>
        <w:t xml:space="preserve">    </w:t>
      </w:r>
      <w:proofErr w:type="spellStart"/>
      <w:r w:rsidRPr="009917CB">
        <w:rPr>
          <w:lang w:val="en-US"/>
        </w:rPr>
        <w:t>EndTime</w:t>
      </w:r>
      <w:proofErr w:type="spellEnd"/>
      <w:r w:rsidRPr="0038734E">
        <w:t xml:space="preserve"> &gt;= </w:t>
      </w:r>
      <w:proofErr w:type="gramStart"/>
      <w:r w:rsidRPr="009917CB">
        <w:rPr>
          <w:lang w:val="en-US"/>
        </w:rPr>
        <w:t>GETDATE</w:t>
      </w:r>
      <w:r w:rsidRPr="0038734E">
        <w:t>(</w:t>
      </w:r>
      <w:proofErr w:type="gramEnd"/>
      <w:r w:rsidRPr="0038734E">
        <w:t>) - 30;</w:t>
      </w:r>
    </w:p>
    <w:p w14:paraId="776061AD" w14:textId="4789112C" w:rsidR="005644F9" w:rsidRDefault="005644F9" w:rsidP="005644F9">
      <w:pPr>
        <w:pStyle w:val="a3"/>
      </w:pPr>
      <w:r w:rsidRPr="005644F9">
        <w:t xml:space="preserve">Для решения поставленных задач в БД требуется создать следующие </w:t>
      </w:r>
      <w:r>
        <w:t>подпрограммы</w:t>
      </w:r>
      <w:r w:rsidRPr="005644F9">
        <w:t>:</w:t>
      </w:r>
    </w:p>
    <w:p w14:paraId="5D6D6A7F" w14:textId="2EB3ABAB" w:rsidR="005644F9" w:rsidRDefault="00887CAC" w:rsidP="00CC1455">
      <w:pPr>
        <w:pStyle w:val="a1"/>
      </w:pPr>
      <w:r>
        <w:t>триггер</w:t>
      </w:r>
      <w:r w:rsidR="000B09C3" w:rsidRPr="000B09C3">
        <w:t xml:space="preserve"> </w:t>
      </w:r>
      <w:proofErr w:type="spellStart"/>
      <w:r w:rsidR="000B09C3" w:rsidRPr="000B09C3">
        <w:t>tr_AddedEvent</w:t>
      </w:r>
      <w:proofErr w:type="spellEnd"/>
      <w:r>
        <w:t xml:space="preserve">, </w:t>
      </w:r>
      <w:r w:rsidRPr="00887CAC">
        <w:t xml:space="preserve">который записывает время добавления нового события в лог-таблицу </w:t>
      </w:r>
      <w:proofErr w:type="spellStart"/>
      <w:r w:rsidRPr="00887CAC">
        <w:t>EventLog</w:t>
      </w:r>
      <w:proofErr w:type="spellEnd"/>
      <w:r w:rsidR="00CC1455">
        <w:t xml:space="preserve"> </w:t>
      </w:r>
      <w:r w:rsidR="00CC1455" w:rsidRPr="005644F9">
        <w:t xml:space="preserve">(код создания </w:t>
      </w:r>
      <w:r w:rsidR="00CC1455">
        <w:t>триггера</w:t>
      </w:r>
      <w:r w:rsidR="00CC1455" w:rsidRPr="005644F9">
        <w:t xml:space="preserve"> </w:t>
      </w:r>
      <w:r w:rsidR="00CC1455">
        <w:t>представлен</w:t>
      </w:r>
      <w:r w:rsidR="00CC1455" w:rsidRPr="005644F9">
        <w:t xml:space="preserve"> в листинге </w:t>
      </w:r>
      <w:r w:rsidR="00CC1455">
        <w:t>5</w:t>
      </w:r>
      <w:r w:rsidR="00CC1455" w:rsidRPr="005644F9">
        <w:t>)</w:t>
      </w:r>
      <w:r>
        <w:t>;</w:t>
      </w:r>
    </w:p>
    <w:p w14:paraId="32CF887F" w14:textId="646FDEA7" w:rsidR="00887CAC" w:rsidRDefault="00887CAC" w:rsidP="00CC1455">
      <w:pPr>
        <w:pStyle w:val="a1"/>
      </w:pPr>
      <w:r>
        <w:t>хранимую процедуру</w:t>
      </w:r>
      <w:r w:rsidR="00CC1455">
        <w:t xml:space="preserve"> </w:t>
      </w:r>
      <w:proofErr w:type="spellStart"/>
      <w:r w:rsidR="00CC1455" w:rsidRPr="00CC1455">
        <w:t>AddIntersection</w:t>
      </w:r>
      <w:proofErr w:type="spellEnd"/>
      <w:r>
        <w:t xml:space="preserve">, которая </w:t>
      </w:r>
      <w:r w:rsidR="00CC1455">
        <w:t xml:space="preserve">добавляет данные о новом перекрестке на основе </w:t>
      </w:r>
      <w:r w:rsidR="00FB6FC7">
        <w:t>обязательных данных для заполнения</w:t>
      </w:r>
      <w:r w:rsidR="00CC1455">
        <w:t xml:space="preserve"> </w:t>
      </w:r>
      <w:r w:rsidR="00CC1455" w:rsidRPr="005644F9">
        <w:t xml:space="preserve">(код создания </w:t>
      </w:r>
      <w:r w:rsidR="00CC1455">
        <w:t>хранимой процедуры</w:t>
      </w:r>
      <w:r w:rsidR="00CC1455" w:rsidRPr="005644F9">
        <w:t xml:space="preserve"> показан в листинге </w:t>
      </w:r>
      <w:r w:rsidR="00CC1455">
        <w:t>6</w:t>
      </w:r>
      <w:r w:rsidR="00CC1455" w:rsidRPr="005644F9">
        <w:t>)</w:t>
      </w:r>
      <w:r w:rsidR="00CC1455">
        <w:t>.</w:t>
      </w:r>
    </w:p>
    <w:p w14:paraId="30EB3BB4" w14:textId="77777777" w:rsidR="00CC1455" w:rsidRDefault="00CC1455" w:rsidP="00CC1455">
      <w:pPr>
        <w:pStyle w:val="a1"/>
        <w:numPr>
          <w:ilvl w:val="0"/>
          <w:numId w:val="0"/>
        </w:numPr>
        <w:ind w:firstLine="709"/>
      </w:pPr>
    </w:p>
    <w:p w14:paraId="201DE983" w14:textId="7BC183CB" w:rsidR="00CC1455" w:rsidRPr="009917CB" w:rsidRDefault="00CC1455" w:rsidP="00CC1455">
      <w:pPr>
        <w:pStyle w:val="a1"/>
        <w:numPr>
          <w:ilvl w:val="0"/>
          <w:numId w:val="0"/>
        </w:numPr>
      </w:pPr>
      <w:r>
        <w:t>Листинг</w:t>
      </w:r>
      <w:r w:rsidRPr="009917CB">
        <w:t xml:space="preserve"> 5 – </w:t>
      </w:r>
      <w:r w:rsidRPr="005644F9">
        <w:t>Код</w:t>
      </w:r>
      <w:r w:rsidRPr="009917CB">
        <w:t xml:space="preserve"> </w:t>
      </w:r>
      <w:r w:rsidRPr="005644F9">
        <w:t>создания</w:t>
      </w:r>
      <w:r w:rsidRPr="009917CB">
        <w:t xml:space="preserve"> </w:t>
      </w:r>
      <w:r w:rsidR="000B09C3">
        <w:t>триггера</w:t>
      </w:r>
      <w:r w:rsidRPr="009917CB">
        <w:t xml:space="preserve"> </w:t>
      </w:r>
      <w:r w:rsidR="000B09C3" w:rsidRPr="000B09C3">
        <w:rPr>
          <w:lang w:val="en-US"/>
        </w:rPr>
        <w:t>tr</w:t>
      </w:r>
      <w:r w:rsidR="000B09C3" w:rsidRPr="009917CB">
        <w:t>_</w:t>
      </w:r>
      <w:r w:rsidR="000B09C3" w:rsidRPr="000B09C3">
        <w:rPr>
          <w:lang w:val="en-US"/>
        </w:rPr>
        <w:t>AddedEvent</w:t>
      </w:r>
    </w:p>
    <w:p w14:paraId="44684446" w14:textId="07911C7D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CREATE TRIGGER </w:t>
      </w:r>
      <w:proofErr w:type="spellStart"/>
      <w:r w:rsidRPr="000B09C3">
        <w:rPr>
          <w:lang w:val="en-US"/>
        </w:rPr>
        <w:t>tr_AddedEvent</w:t>
      </w:r>
      <w:proofErr w:type="spellEnd"/>
    </w:p>
    <w:p w14:paraId="6F1015D5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ON Event</w:t>
      </w:r>
    </w:p>
    <w:p w14:paraId="57227581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AFTER INSERT</w:t>
      </w:r>
    </w:p>
    <w:p w14:paraId="6002A9B5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AS</w:t>
      </w:r>
    </w:p>
    <w:p w14:paraId="1B9B67A6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BEGIN</w:t>
      </w:r>
    </w:p>
    <w:p w14:paraId="090239E6" w14:textId="14444F1A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INSERT INTO </w:t>
      </w:r>
      <w:proofErr w:type="spellStart"/>
      <w:r w:rsidRPr="000B09C3">
        <w:rPr>
          <w:lang w:val="en-US"/>
        </w:rPr>
        <w:t>EventLog</w:t>
      </w:r>
      <w:proofErr w:type="spellEnd"/>
      <w:r w:rsidRPr="000B09C3">
        <w:rPr>
          <w:lang w:val="en-US"/>
        </w:rPr>
        <w:t xml:space="preserve"> (</w:t>
      </w:r>
      <w:proofErr w:type="spellStart"/>
      <w:r w:rsidRPr="000B09C3">
        <w:rPr>
          <w:lang w:val="en-US"/>
        </w:rPr>
        <w:t>EventId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EventType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LogMessage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LogTimestamp</w:t>
      </w:r>
      <w:proofErr w:type="spellEnd"/>
      <w:r w:rsidRPr="000B09C3">
        <w:rPr>
          <w:lang w:val="en-US"/>
        </w:rPr>
        <w:t>)</w:t>
      </w:r>
    </w:p>
    <w:p w14:paraId="3573DF22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SELECT</w:t>
      </w:r>
    </w:p>
    <w:p w14:paraId="3943E621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    </w:t>
      </w:r>
      <w:proofErr w:type="spellStart"/>
      <w:r w:rsidRPr="000B09C3">
        <w:rPr>
          <w:lang w:val="en-US"/>
        </w:rPr>
        <w:t>i.EventId</w:t>
      </w:r>
      <w:proofErr w:type="spellEnd"/>
      <w:r w:rsidRPr="000B09C3">
        <w:rPr>
          <w:lang w:val="en-US"/>
        </w:rPr>
        <w:t>,</w:t>
      </w:r>
    </w:p>
    <w:p w14:paraId="7CE06477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    </w:t>
      </w:r>
      <w:proofErr w:type="spellStart"/>
      <w:r w:rsidRPr="000B09C3">
        <w:rPr>
          <w:lang w:val="en-US"/>
        </w:rPr>
        <w:t>i.Type</w:t>
      </w:r>
      <w:proofErr w:type="spellEnd"/>
      <w:r w:rsidRPr="000B09C3">
        <w:rPr>
          <w:lang w:val="en-US"/>
        </w:rPr>
        <w:t>,</w:t>
      </w:r>
    </w:p>
    <w:p w14:paraId="477B1953" w14:textId="0C96872A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    '</w:t>
      </w:r>
      <w:r>
        <w:t>Новое</w:t>
      </w:r>
      <w:r w:rsidRPr="000B09C3">
        <w:rPr>
          <w:lang w:val="en-US"/>
        </w:rPr>
        <w:t xml:space="preserve"> </w:t>
      </w:r>
      <w:r>
        <w:t>событие</w:t>
      </w:r>
      <w:r w:rsidRPr="000B09C3">
        <w:rPr>
          <w:lang w:val="en-US"/>
        </w:rPr>
        <w:t xml:space="preserve"> </w:t>
      </w:r>
      <w:r>
        <w:t>добавлено</w:t>
      </w:r>
      <w:r w:rsidRPr="000B09C3">
        <w:rPr>
          <w:lang w:val="en-US"/>
        </w:rPr>
        <w:t>',</w:t>
      </w:r>
    </w:p>
    <w:p w14:paraId="588754CD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    </w:t>
      </w:r>
      <w:proofErr w:type="gramStart"/>
      <w:r w:rsidRPr="000B09C3">
        <w:rPr>
          <w:lang w:val="en-US"/>
        </w:rPr>
        <w:t>GETDATE(</w:t>
      </w:r>
      <w:proofErr w:type="gramEnd"/>
      <w:r w:rsidRPr="000B09C3">
        <w:rPr>
          <w:lang w:val="en-US"/>
        </w:rPr>
        <w:t>)</w:t>
      </w:r>
    </w:p>
    <w:p w14:paraId="0959672D" w14:textId="4CA970B7" w:rsidR="000B09C3" w:rsidRPr="009917CB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FROM</w:t>
      </w:r>
      <w:r w:rsidRPr="009917CB">
        <w:rPr>
          <w:lang w:val="en-US"/>
        </w:rPr>
        <w:t xml:space="preserve"> </w:t>
      </w:r>
      <w:r w:rsidRPr="000B09C3">
        <w:rPr>
          <w:lang w:val="en-US"/>
        </w:rPr>
        <w:t>inserted</w:t>
      </w:r>
      <w:r w:rsidRPr="009917CB">
        <w:rPr>
          <w:lang w:val="en-US"/>
        </w:rPr>
        <w:t xml:space="preserve"> </w:t>
      </w:r>
      <w:r w:rsidRPr="000B09C3">
        <w:rPr>
          <w:lang w:val="en-US"/>
        </w:rPr>
        <w:t>AS</w:t>
      </w:r>
      <w:r w:rsidRPr="009917CB">
        <w:rPr>
          <w:lang w:val="en-US"/>
        </w:rPr>
        <w:t xml:space="preserve"> </w:t>
      </w:r>
      <w:proofErr w:type="spellStart"/>
      <w:r w:rsidRPr="000B09C3">
        <w:rPr>
          <w:lang w:val="en-US"/>
        </w:rPr>
        <w:t>i</w:t>
      </w:r>
      <w:proofErr w:type="spellEnd"/>
      <w:r w:rsidRPr="009917CB">
        <w:rPr>
          <w:lang w:val="en-US"/>
        </w:rPr>
        <w:t>;</w:t>
      </w:r>
    </w:p>
    <w:p w14:paraId="7B7CFCBF" w14:textId="45D7EAFC" w:rsidR="00CC1455" w:rsidRDefault="000B09C3" w:rsidP="000B09C3">
      <w:pPr>
        <w:pStyle w:val="aff0"/>
      </w:pPr>
      <w:r w:rsidRPr="000B09C3">
        <w:rPr>
          <w:lang w:val="en-US"/>
        </w:rPr>
        <w:t>END</w:t>
      </w:r>
      <w:r w:rsidRPr="000B09C3">
        <w:t>;</w:t>
      </w:r>
    </w:p>
    <w:p w14:paraId="7980015E" w14:textId="0144F31A" w:rsidR="000B09C3" w:rsidRDefault="000B09C3" w:rsidP="000B09C3">
      <w:pPr>
        <w:pStyle w:val="a3"/>
        <w:ind w:firstLine="0"/>
      </w:pPr>
      <w:r>
        <w:t xml:space="preserve">Листинг 6 – Код создания хранимой процедуры </w:t>
      </w:r>
      <w:proofErr w:type="spellStart"/>
      <w:r w:rsidRPr="00CC1455">
        <w:t>AddIntersection</w:t>
      </w:r>
      <w:proofErr w:type="spellEnd"/>
    </w:p>
    <w:p w14:paraId="197744B3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CREATE PROCEDURE [</w:t>
      </w:r>
      <w:proofErr w:type="spellStart"/>
      <w:r w:rsidRPr="000B09C3">
        <w:rPr>
          <w:lang w:val="en-US"/>
        </w:rPr>
        <w:t>dbo</w:t>
      </w:r>
      <w:proofErr w:type="spellEnd"/>
      <w:proofErr w:type="gramStart"/>
      <w:r w:rsidRPr="000B09C3">
        <w:rPr>
          <w:lang w:val="en-US"/>
        </w:rPr>
        <w:t>].[</w:t>
      </w:r>
      <w:proofErr w:type="spellStart"/>
      <w:proofErr w:type="gramEnd"/>
      <w:r w:rsidRPr="000B09C3">
        <w:rPr>
          <w:lang w:val="en-US"/>
        </w:rPr>
        <w:t>AddIntersection</w:t>
      </w:r>
      <w:proofErr w:type="spellEnd"/>
      <w:r w:rsidRPr="000B09C3">
        <w:rPr>
          <w:lang w:val="en-US"/>
        </w:rPr>
        <w:t>]</w:t>
      </w:r>
    </w:p>
    <w:p w14:paraId="0F935089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@Latitude </w:t>
      </w:r>
      <w:proofErr w:type="gramStart"/>
      <w:r w:rsidRPr="000B09C3">
        <w:rPr>
          <w:lang w:val="en-US"/>
        </w:rPr>
        <w:t>DECIMAL(</w:t>
      </w:r>
      <w:proofErr w:type="gramEnd"/>
      <w:r w:rsidRPr="000B09C3">
        <w:rPr>
          <w:lang w:val="en-US"/>
        </w:rPr>
        <w:t>9,6),</w:t>
      </w:r>
    </w:p>
    <w:p w14:paraId="21855284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@Longitude </w:t>
      </w:r>
      <w:proofErr w:type="gramStart"/>
      <w:r w:rsidRPr="000B09C3">
        <w:rPr>
          <w:lang w:val="en-US"/>
        </w:rPr>
        <w:t>DECIMAL(</w:t>
      </w:r>
      <w:proofErr w:type="gramEnd"/>
      <w:r w:rsidRPr="000B09C3">
        <w:rPr>
          <w:lang w:val="en-US"/>
        </w:rPr>
        <w:t>9,6),</w:t>
      </w:r>
    </w:p>
    <w:p w14:paraId="12BB5504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@LanesAmount INT,</w:t>
      </w:r>
    </w:p>
    <w:p w14:paraId="37B943BC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@TurningLanesPresent BIT,</w:t>
      </w:r>
    </w:p>
    <w:p w14:paraId="59684F7F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@LastUpdateDate DATE</w:t>
      </w:r>
    </w:p>
    <w:p w14:paraId="11BEB0ED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AS</w:t>
      </w:r>
    </w:p>
    <w:p w14:paraId="5B963C41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>BEGIN</w:t>
      </w:r>
    </w:p>
    <w:p w14:paraId="2D926062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SET NOCOUNT ON;</w:t>
      </w:r>
    </w:p>
    <w:p w14:paraId="6388501D" w14:textId="77777777" w:rsidR="000B09C3" w:rsidRPr="000B09C3" w:rsidRDefault="000B09C3" w:rsidP="000B09C3">
      <w:pPr>
        <w:pStyle w:val="aff0"/>
        <w:rPr>
          <w:lang w:val="en-US"/>
        </w:rPr>
      </w:pPr>
    </w:p>
    <w:p w14:paraId="7F76516E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lastRenderedPageBreak/>
        <w:t xml:space="preserve">    INSERT INTO Intersection (Latitude, Longitude, </w:t>
      </w:r>
      <w:proofErr w:type="spellStart"/>
      <w:r w:rsidRPr="000B09C3">
        <w:rPr>
          <w:lang w:val="en-US"/>
        </w:rPr>
        <w:t>LanesAmount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IsTurningLanes</w:t>
      </w:r>
      <w:proofErr w:type="spellEnd"/>
      <w:r w:rsidRPr="000B09C3">
        <w:rPr>
          <w:lang w:val="en-US"/>
        </w:rPr>
        <w:t xml:space="preserve">, </w:t>
      </w:r>
      <w:proofErr w:type="spellStart"/>
      <w:r w:rsidRPr="000B09C3">
        <w:rPr>
          <w:lang w:val="en-US"/>
        </w:rPr>
        <w:t>UpdateDate</w:t>
      </w:r>
      <w:proofErr w:type="spellEnd"/>
      <w:r w:rsidRPr="000B09C3">
        <w:rPr>
          <w:lang w:val="en-US"/>
        </w:rPr>
        <w:t>)</w:t>
      </w:r>
    </w:p>
    <w:p w14:paraId="791EF48D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VALUES (@Latitude, @Longitude, @LanesAmount, @TurningLanesPresent, @LastUpdateDate);</w:t>
      </w:r>
    </w:p>
    <w:p w14:paraId="3398AE59" w14:textId="77777777" w:rsidR="000B09C3" w:rsidRPr="000B09C3" w:rsidRDefault="000B09C3" w:rsidP="000B09C3">
      <w:pPr>
        <w:pStyle w:val="aff0"/>
        <w:rPr>
          <w:lang w:val="en-US"/>
        </w:rPr>
      </w:pPr>
    </w:p>
    <w:p w14:paraId="0365602E" w14:textId="77777777" w:rsidR="000B09C3" w:rsidRPr="000B09C3" w:rsidRDefault="000B09C3" w:rsidP="000B09C3">
      <w:pPr>
        <w:pStyle w:val="aff0"/>
        <w:rPr>
          <w:lang w:val="en-US"/>
        </w:rPr>
      </w:pPr>
      <w:r w:rsidRPr="000B09C3">
        <w:rPr>
          <w:lang w:val="en-US"/>
        </w:rPr>
        <w:t xml:space="preserve">    SELECT SCOPE_</w:t>
      </w:r>
      <w:proofErr w:type="gramStart"/>
      <w:r w:rsidRPr="000B09C3">
        <w:rPr>
          <w:lang w:val="en-US"/>
        </w:rPr>
        <w:t>IDENTITY(</w:t>
      </w:r>
      <w:proofErr w:type="gramEnd"/>
      <w:r w:rsidRPr="000B09C3">
        <w:rPr>
          <w:lang w:val="en-US"/>
        </w:rPr>
        <w:t xml:space="preserve">) AS </w:t>
      </w:r>
      <w:proofErr w:type="spellStart"/>
      <w:r w:rsidRPr="000B09C3">
        <w:rPr>
          <w:lang w:val="en-US"/>
        </w:rPr>
        <w:t>IntersectionId</w:t>
      </w:r>
      <w:proofErr w:type="spellEnd"/>
      <w:r w:rsidRPr="000B09C3">
        <w:rPr>
          <w:lang w:val="en-US"/>
        </w:rPr>
        <w:t>;</w:t>
      </w:r>
    </w:p>
    <w:p w14:paraId="37BB21B6" w14:textId="63278200" w:rsidR="000B09C3" w:rsidRPr="000B09C3" w:rsidRDefault="000B09C3" w:rsidP="000B09C3">
      <w:pPr>
        <w:pStyle w:val="aff0"/>
      </w:pPr>
      <w:r>
        <w:t>END</w:t>
      </w:r>
    </w:p>
    <w:p w14:paraId="2D223985" w14:textId="2C4257B8" w:rsidR="00046A82" w:rsidRDefault="007B1296" w:rsidP="007B1296">
      <w:pPr>
        <w:pStyle w:val="2"/>
      </w:pPr>
      <w:bookmarkStart w:id="11" w:name="_Toc198241878"/>
      <w:r>
        <w:t>Администрирование и защита базы данных</w:t>
      </w:r>
      <w:bookmarkEnd w:id="11"/>
    </w:p>
    <w:p w14:paraId="0BA85B59" w14:textId="35DB9455" w:rsidR="006947D9" w:rsidRDefault="008049A6" w:rsidP="007B1296">
      <w:pPr>
        <w:pStyle w:val="a3"/>
      </w:pPr>
      <w:r>
        <w:t>Необходимо</w:t>
      </w:r>
      <w:r w:rsidRPr="008049A6">
        <w:t xml:space="preserve"> </w:t>
      </w:r>
      <w:r>
        <w:t>установить</w:t>
      </w:r>
      <w:r w:rsidRPr="008049A6">
        <w:t xml:space="preserve"> </w:t>
      </w:r>
      <w:r>
        <w:rPr>
          <w:lang w:val="en-US"/>
        </w:rPr>
        <w:t>Microsoft</w:t>
      </w:r>
      <w:r w:rsidR="00AD6E56">
        <w:t xml:space="preserve"> </w:t>
      </w:r>
      <w:r w:rsidRPr="003350E9">
        <w:rPr>
          <w:lang w:val="en-US"/>
        </w:rPr>
        <w:t>SQL</w:t>
      </w:r>
      <w:r w:rsidRPr="008049A6">
        <w:t xml:space="preserve"> </w:t>
      </w:r>
      <w:r w:rsidRPr="003350E9">
        <w:rPr>
          <w:lang w:val="en-US"/>
        </w:rPr>
        <w:t>Server</w:t>
      </w:r>
      <w:r w:rsidRPr="008049A6">
        <w:t xml:space="preserve"> </w:t>
      </w:r>
      <w:r w:rsidRPr="003350E9">
        <w:rPr>
          <w:lang w:val="en-US"/>
        </w:rPr>
        <w:t>Management</w:t>
      </w:r>
      <w:r w:rsidRPr="008049A6">
        <w:t xml:space="preserve"> </w:t>
      </w:r>
      <w:r w:rsidRPr="003350E9">
        <w:rPr>
          <w:lang w:val="en-US"/>
        </w:rPr>
        <w:t>Studio</w:t>
      </w:r>
      <w:r w:rsidRPr="008049A6">
        <w:t xml:space="preserve"> 20</w:t>
      </w:r>
      <w:r w:rsidR="00306B08">
        <w:t xml:space="preserve"> и </w:t>
      </w:r>
      <w:r w:rsidR="00306B08">
        <w:rPr>
          <w:lang w:val="en-US"/>
        </w:rPr>
        <w:t>SQL</w:t>
      </w:r>
      <w:r w:rsidR="00306B08" w:rsidRPr="00306B08">
        <w:t xml:space="preserve"> </w:t>
      </w:r>
      <w:r w:rsidR="00306B08">
        <w:rPr>
          <w:lang w:val="en-US"/>
        </w:rPr>
        <w:t>Server</w:t>
      </w:r>
      <w:r w:rsidR="00306B08" w:rsidRPr="00306B08">
        <w:t xml:space="preserve"> 2022</w:t>
      </w:r>
      <w:r w:rsidRPr="008049A6">
        <w:t xml:space="preserve"> </w:t>
      </w:r>
      <w:r>
        <w:t>на</w:t>
      </w:r>
      <w:r w:rsidRPr="008049A6">
        <w:t xml:space="preserve"> </w:t>
      </w:r>
      <w:r>
        <w:t xml:space="preserve">предприятии. </w:t>
      </w:r>
      <w:r w:rsidR="00AD6E56">
        <w:t xml:space="preserve">Для </w:t>
      </w:r>
      <w:r w:rsidR="00142BD5">
        <w:t xml:space="preserve">установки </w:t>
      </w:r>
      <w:r w:rsidR="00142BD5">
        <w:rPr>
          <w:lang w:val="en-US"/>
        </w:rPr>
        <w:t>SQL</w:t>
      </w:r>
      <w:r w:rsidR="00142BD5" w:rsidRPr="00306B08">
        <w:t xml:space="preserve"> </w:t>
      </w:r>
      <w:r w:rsidR="00142BD5">
        <w:rPr>
          <w:lang w:val="en-US"/>
        </w:rPr>
        <w:t>Server</w:t>
      </w:r>
      <w:r w:rsidR="00142BD5" w:rsidRPr="00306B08">
        <w:t xml:space="preserve"> 2022</w:t>
      </w:r>
      <w:r w:rsidR="00142BD5">
        <w:t xml:space="preserve"> необходимо выполнить следующие шаги</w:t>
      </w:r>
      <w:r w:rsidR="00AD6E56">
        <w:t>:</w:t>
      </w:r>
    </w:p>
    <w:p w14:paraId="6812B315" w14:textId="7BA844C8" w:rsidR="00AD6E56" w:rsidRPr="009917CB" w:rsidRDefault="009917CB" w:rsidP="001E78BE">
      <w:pPr>
        <w:pStyle w:val="a1"/>
        <w:rPr>
          <w:lang w:val="en-US"/>
        </w:rPr>
      </w:pPr>
      <w:r>
        <w:t>скачать</w:t>
      </w:r>
      <w:r w:rsidRPr="009917CB">
        <w:rPr>
          <w:lang w:val="en-US"/>
        </w:rPr>
        <w:t xml:space="preserve"> </w:t>
      </w:r>
      <w:r>
        <w:rPr>
          <w:lang w:val="en-US"/>
        </w:rPr>
        <w:t>exe</w:t>
      </w:r>
      <w:r w:rsidRPr="009917CB">
        <w:rPr>
          <w:lang w:val="en-US"/>
        </w:rPr>
        <w:t>-</w:t>
      </w:r>
      <w:r>
        <w:t>файл</w:t>
      </w:r>
      <w:r w:rsidRPr="009917CB">
        <w:rPr>
          <w:lang w:val="en-US"/>
        </w:rPr>
        <w:t xml:space="preserve"> </w:t>
      </w:r>
      <w:r>
        <w:rPr>
          <w:lang w:val="en-US"/>
        </w:rPr>
        <w:t>SQL</w:t>
      </w:r>
      <w:r w:rsidRPr="009917CB">
        <w:rPr>
          <w:lang w:val="en-US"/>
        </w:rPr>
        <w:t xml:space="preserve"> </w:t>
      </w:r>
      <w:r>
        <w:rPr>
          <w:lang w:val="en-US"/>
        </w:rPr>
        <w:t>Server</w:t>
      </w:r>
      <w:r w:rsidRPr="009917CB">
        <w:rPr>
          <w:lang w:val="en-US"/>
        </w:rPr>
        <w:t xml:space="preserve"> 2022 </w:t>
      </w:r>
      <w:r>
        <w:rPr>
          <w:lang w:val="en-US"/>
        </w:rPr>
        <w:t>Developer Edition</w:t>
      </w:r>
      <w:r w:rsidRPr="009917CB">
        <w:rPr>
          <w:lang w:val="en-US"/>
        </w:rPr>
        <w:t xml:space="preserve"> </w:t>
      </w:r>
      <w:r>
        <w:t>с</w:t>
      </w:r>
      <w:r w:rsidRPr="009917CB">
        <w:rPr>
          <w:lang w:val="en-US"/>
        </w:rPr>
        <w:t xml:space="preserve"> </w:t>
      </w:r>
      <w:r>
        <w:t>официального</w:t>
      </w:r>
      <w:r w:rsidRPr="009917CB">
        <w:rPr>
          <w:lang w:val="en-US"/>
        </w:rPr>
        <w:t xml:space="preserve"> </w:t>
      </w:r>
      <w:r>
        <w:t>сайта</w:t>
      </w:r>
      <w:r w:rsidRPr="009917CB">
        <w:rPr>
          <w:lang w:val="en-US"/>
        </w:rPr>
        <w:t>;</w:t>
      </w:r>
    </w:p>
    <w:p w14:paraId="5E5A8A31" w14:textId="4FD6B5A3" w:rsidR="009917CB" w:rsidRDefault="009917CB" w:rsidP="001E78BE">
      <w:pPr>
        <w:pStyle w:val="a1"/>
      </w:pPr>
      <w:r>
        <w:t>открыть</w:t>
      </w:r>
      <w:r w:rsidRPr="009917CB">
        <w:t xml:space="preserve"> </w:t>
      </w:r>
      <w:r>
        <w:rPr>
          <w:lang w:val="en-US"/>
        </w:rPr>
        <w:t>exe</w:t>
      </w:r>
      <w:r w:rsidRPr="009917CB">
        <w:t>-</w:t>
      </w:r>
      <w:r>
        <w:t>файл</w:t>
      </w:r>
      <w:r w:rsidRPr="009917CB">
        <w:t xml:space="preserve"> </w:t>
      </w:r>
      <w:r w:rsidR="001E78BE">
        <w:rPr>
          <w:lang w:val="en-US"/>
        </w:rPr>
        <w:t>SQL</w:t>
      </w:r>
      <w:r w:rsidR="001E78BE" w:rsidRPr="009917CB">
        <w:t xml:space="preserve"> </w:t>
      </w:r>
      <w:r w:rsidR="001E78BE">
        <w:rPr>
          <w:lang w:val="en-US"/>
        </w:rPr>
        <w:t>Server</w:t>
      </w:r>
      <w:r w:rsidR="001E78BE" w:rsidRPr="009917CB">
        <w:t xml:space="preserve"> 2022 </w:t>
      </w:r>
      <w:r>
        <w:t>и выбрать базовый тип установки;</w:t>
      </w:r>
    </w:p>
    <w:p w14:paraId="2D274CD0" w14:textId="6A81388D" w:rsidR="00BF1477" w:rsidRDefault="009917CB" w:rsidP="00BF1477">
      <w:pPr>
        <w:pStyle w:val="a1"/>
      </w:pPr>
      <w:r>
        <w:t xml:space="preserve">дождаться полной установки. На рисунке 4 представлено завершение установки </w:t>
      </w:r>
      <w:r>
        <w:rPr>
          <w:lang w:val="en-US"/>
        </w:rPr>
        <w:t>SQL</w:t>
      </w:r>
      <w:r w:rsidRPr="009917CB">
        <w:t xml:space="preserve"> </w:t>
      </w:r>
      <w:r>
        <w:rPr>
          <w:lang w:val="en-US"/>
        </w:rPr>
        <w:t>Server</w:t>
      </w:r>
      <w:r w:rsidR="00142BD5">
        <w:t>.</w:t>
      </w:r>
    </w:p>
    <w:p w14:paraId="50B702EA" w14:textId="33CAB9AC" w:rsidR="001E78BE" w:rsidRDefault="001E78BE" w:rsidP="003437A2">
      <w:pPr>
        <w:pStyle w:val="afd"/>
      </w:pPr>
      <w:r>
        <w:rPr>
          <w:lang w:eastAsia="ru-RU"/>
        </w:rPr>
        <w:drawing>
          <wp:inline distT="0" distB="0" distL="0" distR="0" wp14:anchorId="2EC8D829" wp14:editId="32D83FBC">
            <wp:extent cx="4667416" cy="3689923"/>
            <wp:effectExtent l="0" t="0" r="0" b="6350"/>
            <wp:docPr id="35567897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7897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39" cy="370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B1EB" w14:textId="77777777" w:rsidR="00BF1477" w:rsidRDefault="001E78BE" w:rsidP="00BF1477">
      <w:pPr>
        <w:pStyle w:val="afe"/>
      </w:pPr>
      <w:r>
        <w:t xml:space="preserve">Рисунок 4 – </w:t>
      </w:r>
      <w:r>
        <w:rPr>
          <w:lang w:val="en-US"/>
        </w:rPr>
        <w:t>SQL</w:t>
      </w:r>
      <w:r w:rsidRPr="009917CB">
        <w:t xml:space="preserve"> </w:t>
      </w:r>
      <w:r>
        <w:rPr>
          <w:lang w:val="en-US"/>
        </w:rPr>
        <w:t>Server</w:t>
      </w:r>
      <w:r w:rsidRPr="009917CB">
        <w:t xml:space="preserve"> 2022</w:t>
      </w:r>
      <w:r>
        <w:t>. Вид окна завершения установки</w:t>
      </w:r>
      <w:r w:rsidR="00BF1477" w:rsidRPr="00BF1477">
        <w:t xml:space="preserve"> </w:t>
      </w:r>
    </w:p>
    <w:p w14:paraId="214E1544" w14:textId="655D6869" w:rsidR="00142BD5" w:rsidRPr="00142BD5" w:rsidRDefault="00142BD5" w:rsidP="00142BD5">
      <w:pPr>
        <w:pStyle w:val="a3"/>
      </w:pPr>
      <w:r>
        <w:lastRenderedPageBreak/>
        <w:t>Для</w:t>
      </w:r>
      <w:r w:rsidRPr="00142BD5">
        <w:t xml:space="preserve"> </w:t>
      </w:r>
      <w:r>
        <w:t>установки</w:t>
      </w:r>
      <w:r w:rsidRPr="00142BD5">
        <w:t xml:space="preserve"> </w:t>
      </w:r>
      <w:r w:rsidRPr="001E78BE">
        <w:rPr>
          <w:lang w:val="en-US"/>
        </w:rPr>
        <w:t>Microsoft</w:t>
      </w:r>
      <w:r w:rsidRPr="00142BD5">
        <w:t xml:space="preserve"> </w:t>
      </w:r>
      <w:r w:rsidRPr="001E78BE">
        <w:rPr>
          <w:lang w:val="en-US"/>
        </w:rPr>
        <w:t>SQL</w:t>
      </w:r>
      <w:r w:rsidRPr="00142BD5">
        <w:t xml:space="preserve"> </w:t>
      </w:r>
      <w:r w:rsidRPr="001E78BE">
        <w:rPr>
          <w:lang w:val="en-US"/>
        </w:rPr>
        <w:t>Server</w:t>
      </w:r>
      <w:r w:rsidRPr="00142BD5">
        <w:t xml:space="preserve"> </w:t>
      </w:r>
      <w:r w:rsidRPr="001E78BE">
        <w:rPr>
          <w:lang w:val="en-US"/>
        </w:rPr>
        <w:t>Management</w:t>
      </w:r>
      <w:r w:rsidRPr="00142BD5">
        <w:t xml:space="preserve"> </w:t>
      </w:r>
      <w:r w:rsidRPr="001E78BE">
        <w:rPr>
          <w:lang w:val="en-US"/>
        </w:rPr>
        <w:t>Studio</w:t>
      </w:r>
      <w:r w:rsidRPr="00142BD5">
        <w:t xml:space="preserve"> 20</w:t>
      </w:r>
      <w:r>
        <w:t xml:space="preserve"> необходимо</w:t>
      </w:r>
      <w:r w:rsidRPr="00142BD5">
        <w:t xml:space="preserve"> </w:t>
      </w:r>
      <w:r>
        <w:t>выполнить следующие шаги:</w:t>
      </w:r>
    </w:p>
    <w:p w14:paraId="47456137" w14:textId="62DF084B" w:rsidR="00BF1477" w:rsidRPr="00BF1477" w:rsidRDefault="00BF1477" w:rsidP="00BF1477">
      <w:pPr>
        <w:pStyle w:val="a1"/>
        <w:rPr>
          <w:lang w:val="en-US"/>
        </w:rPr>
      </w:pPr>
      <w:r>
        <w:t>открыть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exe</w:t>
      </w:r>
      <w:r w:rsidRPr="00BF1477">
        <w:rPr>
          <w:lang w:val="en-US"/>
        </w:rPr>
        <w:t>-</w:t>
      </w:r>
      <w:r>
        <w:t>файл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Microsoft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SQL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Server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Management</w:t>
      </w:r>
      <w:r w:rsidRPr="00BF1477">
        <w:rPr>
          <w:lang w:val="en-US"/>
        </w:rPr>
        <w:t xml:space="preserve"> </w:t>
      </w:r>
      <w:r w:rsidRPr="001E78BE">
        <w:rPr>
          <w:lang w:val="en-US"/>
        </w:rPr>
        <w:t>Studio</w:t>
      </w:r>
      <w:r w:rsidRPr="00BF1477">
        <w:rPr>
          <w:lang w:val="en-US"/>
        </w:rPr>
        <w:t xml:space="preserve"> 20;</w:t>
      </w:r>
    </w:p>
    <w:p w14:paraId="764F8048" w14:textId="43D64C08" w:rsidR="00BF1477" w:rsidRPr="00142BD5" w:rsidRDefault="00BF1477" w:rsidP="00BF1477">
      <w:pPr>
        <w:pStyle w:val="a1"/>
      </w:pPr>
      <w:r>
        <w:t>выбрать путь для установки;</w:t>
      </w:r>
    </w:p>
    <w:p w14:paraId="27F6AEB7" w14:textId="50B544EF" w:rsidR="00142BD5" w:rsidRPr="00142BD5" w:rsidRDefault="00142BD5" w:rsidP="00BF1477">
      <w:pPr>
        <w:pStyle w:val="a1"/>
      </w:pPr>
      <w:r>
        <w:t>начать установку</w:t>
      </w:r>
    </w:p>
    <w:p w14:paraId="2200F828" w14:textId="77777777" w:rsidR="00142BD5" w:rsidRDefault="00BF1477" w:rsidP="00BF1477">
      <w:pPr>
        <w:pStyle w:val="a1"/>
      </w:pPr>
      <w:r>
        <w:t xml:space="preserve">дождаться полной установки. </w:t>
      </w:r>
    </w:p>
    <w:p w14:paraId="3807AA35" w14:textId="7ECCA9A8" w:rsidR="00142BD5" w:rsidRDefault="00BF1477" w:rsidP="00142BD5">
      <w:pPr>
        <w:pStyle w:val="a3"/>
      </w:pPr>
      <w:r>
        <w:t xml:space="preserve">На рисунке 5 представлено завершение установки </w:t>
      </w:r>
      <w:r w:rsidRPr="001E78BE">
        <w:rPr>
          <w:lang w:val="en-US"/>
        </w:rPr>
        <w:t>Microsoft</w:t>
      </w:r>
      <w:r w:rsidRPr="009917CB">
        <w:t xml:space="preserve"> </w:t>
      </w:r>
      <w:r w:rsidRPr="001E78BE">
        <w:rPr>
          <w:lang w:val="en-US"/>
        </w:rPr>
        <w:t>SQL</w:t>
      </w:r>
      <w:r w:rsidRPr="009917CB">
        <w:t xml:space="preserve"> </w:t>
      </w:r>
      <w:r w:rsidRPr="001E78BE">
        <w:rPr>
          <w:lang w:val="en-US"/>
        </w:rPr>
        <w:t>Server</w:t>
      </w:r>
      <w:r w:rsidRPr="009917CB">
        <w:t xml:space="preserve"> </w:t>
      </w:r>
      <w:r w:rsidRPr="001E78BE">
        <w:rPr>
          <w:lang w:val="en-US"/>
        </w:rPr>
        <w:t>Management</w:t>
      </w:r>
      <w:r w:rsidRPr="009917CB">
        <w:t xml:space="preserve"> </w:t>
      </w:r>
      <w:r w:rsidRPr="001E78BE">
        <w:rPr>
          <w:lang w:val="en-US"/>
        </w:rPr>
        <w:t>Studio</w:t>
      </w:r>
      <w:r w:rsidRPr="009917CB">
        <w:t xml:space="preserve"> 20</w:t>
      </w:r>
      <w:r w:rsidR="00142BD5">
        <w:t xml:space="preserve">. По окончании установки необходимо запустить </w:t>
      </w:r>
      <w:r w:rsidR="00306B08">
        <w:t>приложение</w:t>
      </w:r>
      <w:r w:rsidR="00142BD5">
        <w:t xml:space="preserve"> и проверить корректность е</w:t>
      </w:r>
      <w:r w:rsidR="00306B08">
        <w:t>го</w:t>
      </w:r>
      <w:r w:rsidR="00142BD5">
        <w:t xml:space="preserve"> работы.</w:t>
      </w:r>
    </w:p>
    <w:p w14:paraId="2E1CC041" w14:textId="0B876820" w:rsidR="001E78BE" w:rsidRDefault="00BF1477" w:rsidP="003437A2">
      <w:pPr>
        <w:pStyle w:val="afd"/>
      </w:pPr>
      <w:r>
        <w:rPr>
          <w:lang w:eastAsia="ru-RU"/>
        </w:rPr>
        <w:drawing>
          <wp:inline distT="0" distB="0" distL="0" distR="0" wp14:anchorId="0C9634CD" wp14:editId="79744EAC">
            <wp:extent cx="4150581" cy="3593710"/>
            <wp:effectExtent l="0" t="0" r="2540" b="6985"/>
            <wp:docPr id="154686889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6889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7239" cy="360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875D" w14:textId="715DE5DB" w:rsidR="001E78BE" w:rsidRDefault="001E78BE" w:rsidP="001E78BE">
      <w:pPr>
        <w:pStyle w:val="afe"/>
      </w:pPr>
      <w:r>
        <w:t>Рисунок</w:t>
      </w:r>
      <w:r w:rsidRPr="003437A2">
        <w:rPr>
          <w:lang w:val="en-US"/>
        </w:rPr>
        <w:t xml:space="preserve"> 5 – </w:t>
      </w:r>
      <w:r w:rsidRPr="003350E9">
        <w:rPr>
          <w:lang w:val="en-US"/>
        </w:rPr>
        <w:t>SQL</w:t>
      </w:r>
      <w:r w:rsidRPr="003437A2">
        <w:rPr>
          <w:lang w:val="en-US"/>
        </w:rPr>
        <w:t xml:space="preserve"> </w:t>
      </w:r>
      <w:r w:rsidRPr="003350E9">
        <w:rPr>
          <w:lang w:val="en-US"/>
        </w:rPr>
        <w:t>Server</w:t>
      </w:r>
      <w:r w:rsidRPr="003437A2">
        <w:rPr>
          <w:lang w:val="en-US"/>
        </w:rPr>
        <w:t xml:space="preserve"> </w:t>
      </w:r>
      <w:r w:rsidRPr="003350E9">
        <w:rPr>
          <w:lang w:val="en-US"/>
        </w:rPr>
        <w:t>Management</w:t>
      </w:r>
      <w:r w:rsidRPr="003437A2">
        <w:rPr>
          <w:lang w:val="en-US"/>
        </w:rPr>
        <w:t xml:space="preserve"> </w:t>
      </w:r>
      <w:r w:rsidRPr="003350E9">
        <w:rPr>
          <w:lang w:val="en-US"/>
        </w:rPr>
        <w:t>Studio</w:t>
      </w:r>
      <w:r w:rsidRPr="003437A2">
        <w:rPr>
          <w:lang w:val="en-US"/>
        </w:rPr>
        <w:t xml:space="preserve"> 20. </w:t>
      </w:r>
      <w:r>
        <w:t>Вид окна завершения установки</w:t>
      </w:r>
    </w:p>
    <w:p w14:paraId="75711DAC" w14:textId="6D207602" w:rsidR="001E78BE" w:rsidRDefault="001E78BE" w:rsidP="001E78BE">
      <w:pPr>
        <w:pStyle w:val="a3"/>
      </w:pPr>
      <w:r w:rsidRPr="001E78BE">
        <w:t xml:space="preserve">Для защиты информации в БД требуется создать отдельные имена для входа и пользователей для </w:t>
      </w:r>
      <w:r>
        <w:t>аналитика данных и разработчика</w:t>
      </w:r>
      <w:r w:rsidR="000C7635">
        <w:t>, который будет отслеживать таблицы для обнаружения проблем и ошибок при записи данных.</w:t>
      </w:r>
    </w:p>
    <w:p w14:paraId="36908C52" w14:textId="6F37360F" w:rsidR="000C7635" w:rsidRDefault="000C7635" w:rsidP="001E78BE">
      <w:pPr>
        <w:pStyle w:val="a3"/>
      </w:pPr>
      <w:r>
        <w:lastRenderedPageBreak/>
        <w:t>У аналитика данных должна быть возможность просмотра всех таблиц в БД, а у разработчика возможность чтени</w:t>
      </w:r>
      <w:r w:rsidR="00696D9C">
        <w:t>я</w:t>
      </w:r>
      <w:r>
        <w:t xml:space="preserve"> и запис</w:t>
      </w:r>
      <w:r w:rsidR="00696D9C">
        <w:t>и</w:t>
      </w:r>
      <w:r w:rsidR="00696D9C" w:rsidRPr="00696D9C">
        <w:t xml:space="preserve">. </w:t>
      </w:r>
      <w:r w:rsidR="00696D9C">
        <w:t>Листингом 7 представлен набор команд для создания пользователей, имен входов и разграничение прав.</w:t>
      </w:r>
    </w:p>
    <w:p w14:paraId="3BD9CDE0" w14:textId="77777777" w:rsidR="00696D9C" w:rsidRDefault="00696D9C" w:rsidP="001E78BE">
      <w:pPr>
        <w:pStyle w:val="a3"/>
      </w:pPr>
    </w:p>
    <w:p w14:paraId="0DF712D2" w14:textId="3A30F45A" w:rsidR="00696D9C" w:rsidRDefault="00696D9C" w:rsidP="00696D9C">
      <w:pPr>
        <w:pStyle w:val="a3"/>
        <w:ind w:firstLine="0"/>
      </w:pPr>
      <w:r>
        <w:t>Листинг 7 – Код создания пользователей и имен входов</w:t>
      </w:r>
    </w:p>
    <w:p w14:paraId="5A1CD737" w14:textId="407BBB65" w:rsidR="00336712" w:rsidRPr="00293BFF" w:rsidRDefault="00336712" w:rsidP="00696D9C">
      <w:pPr>
        <w:pStyle w:val="aff0"/>
        <w:rPr>
          <w:lang w:val="en-US"/>
        </w:rPr>
      </w:pPr>
      <w:r w:rsidRPr="00293BFF">
        <w:rPr>
          <w:lang w:val="en-US"/>
        </w:rPr>
        <w:t>--</w:t>
      </w:r>
      <w:r>
        <w:t>Создание</w:t>
      </w:r>
      <w:r w:rsidRPr="00293BFF">
        <w:rPr>
          <w:lang w:val="en-US"/>
        </w:rPr>
        <w:t xml:space="preserve"> </w:t>
      </w:r>
      <w:r>
        <w:t>имен</w:t>
      </w:r>
      <w:r w:rsidRPr="00293BFF">
        <w:rPr>
          <w:lang w:val="en-US"/>
        </w:rPr>
        <w:t xml:space="preserve"> </w:t>
      </w:r>
      <w:r>
        <w:t>входов</w:t>
      </w:r>
      <w:r w:rsidRPr="00293BFF">
        <w:rPr>
          <w:lang w:val="en-US"/>
        </w:rPr>
        <w:t xml:space="preserve"> </w:t>
      </w:r>
      <w:r>
        <w:t>и</w:t>
      </w:r>
      <w:r w:rsidRPr="00293BFF">
        <w:rPr>
          <w:lang w:val="en-US"/>
        </w:rPr>
        <w:t xml:space="preserve"> </w:t>
      </w:r>
      <w:r>
        <w:t>пользователей</w:t>
      </w:r>
      <w:r w:rsidRPr="00293BFF">
        <w:rPr>
          <w:lang w:val="en-US"/>
        </w:rPr>
        <w:t xml:space="preserve"> </w:t>
      </w:r>
    </w:p>
    <w:p w14:paraId="7276DFE8" w14:textId="612EC3DD" w:rsidR="00696D9C" w:rsidRPr="00696D9C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CREATE LOGIN </w:t>
      </w:r>
      <w:proofErr w:type="spell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 xml:space="preserve"> WITH PASSWORD = '</w:t>
      </w:r>
      <w:proofErr w:type="spellStart"/>
      <w:r w:rsidRPr="00696D9C">
        <w:rPr>
          <w:lang w:val="en-US"/>
        </w:rPr>
        <w:t>AnalystCactus</w:t>
      </w:r>
      <w:proofErr w:type="spellEnd"/>
      <w:r w:rsidRPr="00696D9C">
        <w:rPr>
          <w:lang w:val="en-US"/>
        </w:rPr>
        <w:t>';</w:t>
      </w:r>
    </w:p>
    <w:p w14:paraId="5578C7C8" w14:textId="77777777" w:rsidR="00696D9C" w:rsidRPr="00696D9C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CREATE USER </w:t>
      </w:r>
      <w:proofErr w:type="spell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 xml:space="preserve"> FOR LOGIN </w:t>
      </w:r>
      <w:proofErr w:type="spellStart"/>
      <w:r w:rsidRPr="00696D9C">
        <w:rPr>
          <w:lang w:val="en-US"/>
        </w:rPr>
        <w:t>DataAnalyst</w:t>
      </w:r>
      <w:proofErr w:type="spellEnd"/>
      <w:r w:rsidRPr="00696D9C">
        <w:rPr>
          <w:lang w:val="en-US"/>
        </w:rPr>
        <w:t>;</w:t>
      </w:r>
    </w:p>
    <w:p w14:paraId="15953147" w14:textId="77777777" w:rsidR="00696D9C" w:rsidRPr="00696D9C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CREATE LOGIN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 xml:space="preserve"> WITH PASSWORD = '</w:t>
      </w:r>
      <w:proofErr w:type="spellStart"/>
      <w:r w:rsidRPr="00696D9C">
        <w:rPr>
          <w:lang w:val="en-US"/>
        </w:rPr>
        <w:t>DeveloperCactus</w:t>
      </w:r>
      <w:proofErr w:type="spellEnd"/>
      <w:r w:rsidRPr="00696D9C">
        <w:rPr>
          <w:lang w:val="en-US"/>
        </w:rPr>
        <w:t>';</w:t>
      </w:r>
    </w:p>
    <w:p w14:paraId="179040AB" w14:textId="77777777" w:rsidR="00696D9C" w:rsidRPr="00293BFF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CREATE USER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 xml:space="preserve"> FOR LOGIN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>;</w:t>
      </w:r>
    </w:p>
    <w:p w14:paraId="1CABDDC7" w14:textId="03946276" w:rsidR="00336712" w:rsidRPr="00336712" w:rsidRDefault="00336712" w:rsidP="00696D9C">
      <w:pPr>
        <w:pStyle w:val="aff0"/>
      </w:pPr>
      <w:r w:rsidRPr="00336712">
        <w:t>--</w:t>
      </w:r>
      <w:r>
        <w:t>Разграничение прав</w:t>
      </w:r>
      <w:r w:rsidRPr="00336712">
        <w:t xml:space="preserve"> </w:t>
      </w:r>
      <w:r>
        <w:t>доступа</w:t>
      </w:r>
      <w:r w:rsidRPr="00336712">
        <w:t xml:space="preserve"> </w:t>
      </w:r>
      <w:r>
        <w:t>для</w:t>
      </w:r>
      <w:r w:rsidRPr="00336712">
        <w:t xml:space="preserve"> </w:t>
      </w:r>
      <w:r>
        <w:t>пользователей</w:t>
      </w:r>
    </w:p>
    <w:p w14:paraId="140DABBA" w14:textId="77777777" w:rsidR="00696D9C" w:rsidRPr="0038734E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>GRANT</w:t>
      </w:r>
      <w:r w:rsidRPr="0038734E">
        <w:rPr>
          <w:lang w:val="en-US"/>
        </w:rPr>
        <w:t xml:space="preserve"> </w:t>
      </w:r>
      <w:r w:rsidRPr="00696D9C">
        <w:rPr>
          <w:lang w:val="en-US"/>
        </w:rPr>
        <w:t>SELECT</w:t>
      </w:r>
      <w:r w:rsidRPr="0038734E">
        <w:rPr>
          <w:lang w:val="en-US"/>
        </w:rPr>
        <w:t xml:space="preserve"> </w:t>
      </w:r>
      <w:r w:rsidRPr="00696D9C">
        <w:rPr>
          <w:lang w:val="en-US"/>
        </w:rPr>
        <w:t>ON</w:t>
      </w:r>
      <w:r w:rsidRPr="0038734E">
        <w:rPr>
          <w:lang w:val="en-US"/>
        </w:rPr>
        <w:t xml:space="preserve"> </w:t>
      </w:r>
      <w:proofErr w:type="gramStart"/>
      <w:r w:rsidRPr="00696D9C">
        <w:rPr>
          <w:lang w:val="en-US"/>
        </w:rPr>
        <w:t>SCHEMA</w:t>
      </w:r>
      <w:r w:rsidRPr="0038734E">
        <w:rPr>
          <w:lang w:val="en-US"/>
        </w:rPr>
        <w:t>::</w:t>
      </w:r>
      <w:proofErr w:type="spellStart"/>
      <w:proofErr w:type="gramEnd"/>
      <w:r w:rsidRPr="00696D9C">
        <w:rPr>
          <w:lang w:val="en-US"/>
        </w:rPr>
        <w:t>dbo</w:t>
      </w:r>
      <w:proofErr w:type="spellEnd"/>
      <w:r w:rsidRPr="0038734E">
        <w:rPr>
          <w:lang w:val="en-US"/>
        </w:rPr>
        <w:t xml:space="preserve"> </w:t>
      </w:r>
      <w:r w:rsidRPr="00696D9C">
        <w:rPr>
          <w:lang w:val="en-US"/>
        </w:rPr>
        <w:t>TO</w:t>
      </w:r>
      <w:r w:rsidRPr="0038734E">
        <w:rPr>
          <w:lang w:val="en-US"/>
        </w:rPr>
        <w:t xml:space="preserve"> </w:t>
      </w:r>
      <w:proofErr w:type="spellStart"/>
      <w:r w:rsidRPr="00696D9C">
        <w:rPr>
          <w:lang w:val="en-US"/>
        </w:rPr>
        <w:t>DataAnalyst</w:t>
      </w:r>
      <w:proofErr w:type="spellEnd"/>
      <w:r w:rsidRPr="0038734E">
        <w:rPr>
          <w:lang w:val="en-US"/>
        </w:rPr>
        <w:t>;</w:t>
      </w:r>
    </w:p>
    <w:p w14:paraId="3EBF17C9" w14:textId="6B81BC9C" w:rsidR="00696D9C" w:rsidRPr="00C71210" w:rsidRDefault="00696D9C" w:rsidP="00696D9C">
      <w:pPr>
        <w:pStyle w:val="aff0"/>
        <w:rPr>
          <w:lang w:val="en-US"/>
        </w:rPr>
      </w:pPr>
      <w:r w:rsidRPr="00696D9C">
        <w:rPr>
          <w:lang w:val="en-US"/>
        </w:rPr>
        <w:t xml:space="preserve">GRANT SELECT, INSERT, UPDATE, DELETE ON </w:t>
      </w:r>
      <w:proofErr w:type="gramStart"/>
      <w:r w:rsidRPr="00696D9C">
        <w:rPr>
          <w:lang w:val="en-US"/>
        </w:rPr>
        <w:t>SCHEMA::</w:t>
      </w:r>
      <w:proofErr w:type="spellStart"/>
      <w:proofErr w:type="gramEnd"/>
      <w:r w:rsidRPr="00696D9C">
        <w:rPr>
          <w:lang w:val="en-US"/>
        </w:rPr>
        <w:t>dbo</w:t>
      </w:r>
      <w:proofErr w:type="spellEnd"/>
      <w:r w:rsidRPr="00696D9C">
        <w:rPr>
          <w:lang w:val="en-US"/>
        </w:rPr>
        <w:t xml:space="preserve"> TO </w:t>
      </w:r>
      <w:proofErr w:type="spellStart"/>
      <w:r w:rsidRPr="00696D9C">
        <w:rPr>
          <w:lang w:val="en-US"/>
        </w:rPr>
        <w:t>DeveloperUser</w:t>
      </w:r>
      <w:proofErr w:type="spellEnd"/>
      <w:r w:rsidRPr="00696D9C">
        <w:rPr>
          <w:lang w:val="en-US"/>
        </w:rPr>
        <w:t>;</w:t>
      </w:r>
    </w:p>
    <w:p w14:paraId="053C2E05" w14:textId="77777777" w:rsidR="00696D9C" w:rsidRPr="00C71210" w:rsidRDefault="00696D9C" w:rsidP="00696D9C">
      <w:pPr>
        <w:pStyle w:val="aff0"/>
        <w:rPr>
          <w:lang w:val="en-US"/>
        </w:rPr>
      </w:pPr>
    </w:p>
    <w:p w14:paraId="44F1B83D" w14:textId="281B42A2" w:rsidR="00696D9C" w:rsidRDefault="00696D9C" w:rsidP="00696D9C">
      <w:pPr>
        <w:pStyle w:val="a3"/>
      </w:pPr>
      <w:r w:rsidRPr="00696D9C">
        <w:t xml:space="preserve">Во избежание потери данных необходимо периодически выполнять полное резервное копирование БД. Резервные копии позволяют восстановить данные после сбоя и других непредвиденных проблем. Для выполнения резервного копирования БД требуется выполнить SQL-скрипт, представленный листингом </w:t>
      </w:r>
      <w:r>
        <w:t>8.</w:t>
      </w:r>
    </w:p>
    <w:p w14:paraId="4A64DD12" w14:textId="77777777" w:rsidR="00402190" w:rsidRDefault="00402190" w:rsidP="00696D9C">
      <w:pPr>
        <w:pStyle w:val="a3"/>
      </w:pPr>
    </w:p>
    <w:p w14:paraId="01EC5B87" w14:textId="64B02DFD" w:rsidR="00402190" w:rsidRDefault="00402190" w:rsidP="00402190">
      <w:pPr>
        <w:pStyle w:val="a3"/>
        <w:ind w:firstLine="0"/>
      </w:pPr>
      <w:r>
        <w:t>Листинг 8 – Код создания резервной копии</w:t>
      </w:r>
    </w:p>
    <w:p w14:paraId="5055E8F5" w14:textId="5614A483" w:rsidR="00C71210" w:rsidRDefault="00C71210" w:rsidP="00C71210">
      <w:pPr>
        <w:pStyle w:val="aff0"/>
      </w:pPr>
      <w:r>
        <w:t>--Создание резервной копии по указанному пути</w:t>
      </w:r>
    </w:p>
    <w:p w14:paraId="6F366AA8" w14:textId="019F1E31" w:rsidR="00C71210" w:rsidRDefault="00C71210" w:rsidP="00C71210">
      <w:pPr>
        <w:pStyle w:val="aff0"/>
      </w:pPr>
      <w:r>
        <w:t>BACKUP DATABASE [</w:t>
      </w:r>
      <w:proofErr w:type="spellStart"/>
      <w:r>
        <w:t>pr</w:t>
      </w:r>
      <w:proofErr w:type="spellEnd"/>
      <w:r>
        <w:t xml:space="preserve">] </w:t>
      </w:r>
      <w:proofErr w:type="gramStart"/>
      <w:r>
        <w:t>TO  DISK</w:t>
      </w:r>
      <w:proofErr w:type="gramEnd"/>
      <w:r>
        <w:t xml:space="preserve"> = N'C:\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Files</w:t>
      </w:r>
      <w:proofErr w:type="spellEnd"/>
      <w:r>
        <w:t>\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>\MSSQL16.MSSQLSERVER\MSSQL\</w:t>
      </w:r>
      <w:proofErr w:type="spellStart"/>
      <w:r>
        <w:t>Backup</w:t>
      </w:r>
      <w:proofErr w:type="spellEnd"/>
      <w:r>
        <w:t>\</w:t>
      </w:r>
      <w:proofErr w:type="spellStart"/>
      <w:r>
        <w:t>pr.bak</w:t>
      </w:r>
      <w:proofErr w:type="spellEnd"/>
      <w:r>
        <w:t xml:space="preserve">' WITH NOFORMAT, NOINIT,  NAME = </w:t>
      </w:r>
      <w:proofErr w:type="spellStart"/>
      <w:r>
        <w:t>N'pr</w:t>
      </w:r>
      <w:proofErr w:type="spellEnd"/>
      <w:r>
        <w:t>-Полная База данных Резервное копирование', SKIP, NOREWIND, NOUNLOAD,  STATS = 10</w:t>
      </w:r>
    </w:p>
    <w:p w14:paraId="1C936A61" w14:textId="15A69DC7" w:rsidR="00C71210" w:rsidRDefault="00C71210" w:rsidP="00C71210">
      <w:pPr>
        <w:pStyle w:val="aff0"/>
      </w:pPr>
      <w:r>
        <w:t>GO</w:t>
      </w:r>
    </w:p>
    <w:p w14:paraId="0ED904CF" w14:textId="243D3EDB" w:rsidR="00C71210" w:rsidRDefault="00C71210" w:rsidP="00C71210">
      <w:pPr>
        <w:pStyle w:val="a3"/>
      </w:pPr>
      <w:r w:rsidRPr="00C71210">
        <w:t xml:space="preserve">Для восстановления данных из созданной резервной копии требуется выполнить SQL-скрипт, представленный листингом </w:t>
      </w:r>
      <w:r>
        <w:t>9.</w:t>
      </w:r>
    </w:p>
    <w:p w14:paraId="29B843DD" w14:textId="77777777" w:rsidR="00C71210" w:rsidRDefault="00C71210" w:rsidP="00C71210">
      <w:pPr>
        <w:pStyle w:val="a3"/>
        <w:ind w:firstLine="0"/>
      </w:pPr>
    </w:p>
    <w:p w14:paraId="12A8199A" w14:textId="5DFF0AF9" w:rsidR="00C71210" w:rsidRDefault="00C71210" w:rsidP="00C71210">
      <w:pPr>
        <w:pStyle w:val="a3"/>
        <w:ind w:firstLine="0"/>
      </w:pPr>
      <w:r>
        <w:t>Листинг 9 – Код восстановления резервной копии</w:t>
      </w:r>
    </w:p>
    <w:p w14:paraId="75041D12" w14:textId="50BB72F1" w:rsidR="00C71210" w:rsidRPr="00C71210" w:rsidRDefault="00C71210" w:rsidP="00C71210">
      <w:pPr>
        <w:pStyle w:val="aff0"/>
      </w:pPr>
      <w:r w:rsidRPr="00C71210">
        <w:lastRenderedPageBreak/>
        <w:t>--</w:t>
      </w:r>
      <w:r>
        <w:t>Восстановление</w:t>
      </w:r>
      <w:r w:rsidRPr="00C71210">
        <w:t xml:space="preserve"> </w:t>
      </w:r>
      <w:r>
        <w:t>БД</w:t>
      </w:r>
      <w:r w:rsidRPr="00C71210">
        <w:t xml:space="preserve"> </w:t>
      </w:r>
      <w:r>
        <w:t>по</w:t>
      </w:r>
      <w:r w:rsidRPr="00C71210">
        <w:t xml:space="preserve"> </w:t>
      </w:r>
      <w:r>
        <w:t>указанной резервной копии</w:t>
      </w:r>
    </w:p>
    <w:p w14:paraId="39DC2E1B" w14:textId="4A06119E" w:rsidR="00C71210" w:rsidRPr="00C71210" w:rsidRDefault="00C71210" w:rsidP="00C71210">
      <w:pPr>
        <w:pStyle w:val="aff0"/>
        <w:rPr>
          <w:lang w:val="en-US"/>
        </w:rPr>
      </w:pPr>
      <w:r w:rsidRPr="00C71210">
        <w:rPr>
          <w:lang w:val="en-US"/>
        </w:rPr>
        <w:t xml:space="preserve">BACKUP LOG [pr] </w:t>
      </w:r>
      <w:proofErr w:type="gramStart"/>
      <w:r w:rsidRPr="00C71210">
        <w:rPr>
          <w:lang w:val="en-US"/>
        </w:rPr>
        <w:t>TO  DISK</w:t>
      </w:r>
      <w:proofErr w:type="gramEnd"/>
      <w:r w:rsidRPr="00C71210">
        <w:rPr>
          <w:lang w:val="en-US"/>
        </w:rPr>
        <w:t xml:space="preserve"> = N'C:\Program Files\Microsoft SQL Server\MSSQL16.MSSQLSERVER\MSSQL\Backup\pr_LogBackup_2025-05-</w:t>
      </w:r>
      <w:r w:rsidR="00306B08" w:rsidRPr="00306B08">
        <w:rPr>
          <w:lang w:val="en-US"/>
        </w:rPr>
        <w:t>04</w:t>
      </w:r>
      <w:r w:rsidRPr="00C71210">
        <w:rPr>
          <w:lang w:val="en-US"/>
        </w:rPr>
        <w:t>_</w:t>
      </w:r>
      <w:r w:rsidR="00306B08" w:rsidRPr="00306B08">
        <w:rPr>
          <w:lang w:val="en-US"/>
        </w:rPr>
        <w:t>14</w:t>
      </w:r>
      <w:r w:rsidRPr="00C71210">
        <w:rPr>
          <w:lang w:val="en-US"/>
        </w:rPr>
        <w:t>-57-11.bak' WITH NOFORMAT, NOINIT,  NAME = N'pr_LogBackup_2025-05-</w:t>
      </w:r>
      <w:r w:rsidR="00E74485" w:rsidRPr="00E74485">
        <w:rPr>
          <w:lang w:val="en-US"/>
        </w:rPr>
        <w:t>04</w:t>
      </w:r>
      <w:r w:rsidRPr="00C71210">
        <w:rPr>
          <w:lang w:val="en-US"/>
        </w:rPr>
        <w:t>_</w:t>
      </w:r>
      <w:r w:rsidR="00306B08" w:rsidRPr="00306B08">
        <w:rPr>
          <w:lang w:val="en-US"/>
        </w:rPr>
        <w:t>14</w:t>
      </w:r>
      <w:r w:rsidRPr="00C71210">
        <w:rPr>
          <w:lang w:val="en-US"/>
        </w:rPr>
        <w:t>-57-11', NOSKIP, NOREWIND, NOUNLOAD,  NORECOVERY ,  STATS = 5</w:t>
      </w:r>
    </w:p>
    <w:p w14:paraId="4EE1914F" w14:textId="77777777" w:rsidR="00C71210" w:rsidRPr="00C71210" w:rsidRDefault="00C71210" w:rsidP="00C71210">
      <w:pPr>
        <w:pStyle w:val="aff0"/>
        <w:rPr>
          <w:lang w:val="en-US"/>
        </w:rPr>
      </w:pPr>
      <w:r w:rsidRPr="00C71210">
        <w:rPr>
          <w:lang w:val="en-US"/>
        </w:rPr>
        <w:t xml:space="preserve">RESTORE DATABASE [pr] </w:t>
      </w:r>
      <w:proofErr w:type="gramStart"/>
      <w:r w:rsidRPr="00C71210">
        <w:rPr>
          <w:lang w:val="en-US"/>
        </w:rPr>
        <w:t>FROM  DISK</w:t>
      </w:r>
      <w:proofErr w:type="gramEnd"/>
      <w:r w:rsidRPr="00C71210">
        <w:rPr>
          <w:lang w:val="en-US"/>
        </w:rPr>
        <w:t xml:space="preserve"> = N'C:\Program Files\Microsoft SQL Server\MSSQL16.MSSQLSERVER\MSSQL\Backup\</w:t>
      </w:r>
      <w:proofErr w:type="spellStart"/>
      <w:r w:rsidRPr="00C71210">
        <w:rPr>
          <w:lang w:val="en-US"/>
        </w:rPr>
        <w:t>pr.bak</w:t>
      </w:r>
      <w:proofErr w:type="spellEnd"/>
      <w:r w:rsidRPr="00C71210">
        <w:rPr>
          <w:lang w:val="en-US"/>
        </w:rPr>
        <w:t>' WITH  FILE = 1,  NOUNLOAD,  STATS = 5</w:t>
      </w:r>
    </w:p>
    <w:p w14:paraId="3E9052D3" w14:textId="77777777" w:rsidR="00C71210" w:rsidRPr="00C71210" w:rsidRDefault="00C71210" w:rsidP="00C71210">
      <w:pPr>
        <w:pStyle w:val="aff0"/>
        <w:rPr>
          <w:lang w:val="en-US"/>
        </w:rPr>
      </w:pPr>
    </w:p>
    <w:p w14:paraId="7E05BC11" w14:textId="41C63B4C" w:rsidR="00C71210" w:rsidRPr="00402190" w:rsidRDefault="00C71210" w:rsidP="00C71210">
      <w:pPr>
        <w:pStyle w:val="aff0"/>
      </w:pPr>
      <w:r>
        <w:t>GO</w:t>
      </w:r>
    </w:p>
    <w:p w14:paraId="54C52625" w14:textId="77777777" w:rsidR="00F116CE" w:rsidRDefault="00F116CE" w:rsidP="00F116CE">
      <w:pPr>
        <w:pStyle w:val="1"/>
      </w:pPr>
      <w:bookmarkStart w:id="12" w:name="_Toc198241879"/>
      <w:r>
        <w:lastRenderedPageBreak/>
        <w:t>Выполнение работ по ПМ.01</w:t>
      </w:r>
      <w:bookmarkEnd w:id="12"/>
    </w:p>
    <w:p w14:paraId="7EA29425" w14:textId="386B0D02" w:rsidR="00142BD5" w:rsidRDefault="005C5EAC" w:rsidP="005C5EAC">
      <w:pPr>
        <w:pStyle w:val="2"/>
      </w:pPr>
      <w:bookmarkStart w:id="13" w:name="_Toc198241881"/>
      <w:r>
        <w:t>Назначение и область применения</w:t>
      </w:r>
      <w:bookmarkEnd w:id="13"/>
    </w:p>
    <w:p w14:paraId="7CA5CCF4" w14:textId="76EF7B26" w:rsidR="005C5EAC" w:rsidRDefault="005C5EAC" w:rsidP="005C5EAC">
      <w:pPr>
        <w:pStyle w:val="a3"/>
      </w:pPr>
      <w:r>
        <w:t>ООО «Кактус» осуществляет контроль за дорожным движением. Необходимо уведомлять водителей о возможных задержках движения на перекрестках.</w:t>
      </w:r>
    </w:p>
    <w:p w14:paraId="3281A1F4" w14:textId="6E92058E" w:rsidR="00A61862" w:rsidRDefault="005C5EAC" w:rsidP="00336712">
      <w:pPr>
        <w:pStyle w:val="a3"/>
      </w:pPr>
      <w:r>
        <w:t>Предприятием поставлена задача разработать мобильное приложение для информирования водителей о времени ожидания на светофоре. Система использует БД для определения событий на перекрестках, которые усложняют движени</w:t>
      </w:r>
      <w:r w:rsidR="00FB6FC7">
        <w:t>е</w:t>
      </w:r>
      <w:r>
        <w:t xml:space="preserve">. Наиболее загруженные участки движения помечаются </w:t>
      </w:r>
      <w:r w:rsidR="00A61862">
        <w:t>цветовым индикатором.</w:t>
      </w:r>
    </w:p>
    <w:p w14:paraId="19CB20FB" w14:textId="52D0A75C" w:rsidR="00A61862" w:rsidRPr="00293BFF" w:rsidRDefault="008065B5" w:rsidP="00A61862">
      <w:pPr>
        <w:pStyle w:val="a3"/>
      </w:pPr>
      <w:r>
        <w:t xml:space="preserve">Требуется разработать однопользовательское </w:t>
      </w:r>
      <w:r>
        <w:rPr>
          <w:lang w:val="en-US"/>
        </w:rPr>
        <w:t>Android</w:t>
      </w:r>
      <w:r w:rsidRPr="008065B5">
        <w:t>-</w:t>
      </w:r>
      <w:r>
        <w:t>приложение для отслеживания трафика на перекрестках.</w:t>
      </w:r>
      <w:r w:rsidR="00293BFF">
        <w:t xml:space="preserve"> Для получения данных из БД в приложение необходимо разработать </w:t>
      </w:r>
      <w:r w:rsidR="00293BFF">
        <w:rPr>
          <w:lang w:val="en-US"/>
        </w:rPr>
        <w:t>API</w:t>
      </w:r>
      <w:r w:rsidR="00293BFF">
        <w:t>.</w:t>
      </w:r>
    </w:p>
    <w:p w14:paraId="3F428699" w14:textId="50F6A4EE" w:rsidR="008065B5" w:rsidRDefault="008065B5" w:rsidP="00A61862">
      <w:pPr>
        <w:pStyle w:val="a3"/>
      </w:pPr>
      <w:r>
        <w:t>Основные функции приложения:</w:t>
      </w:r>
    </w:p>
    <w:p w14:paraId="3287051B" w14:textId="428A501B" w:rsidR="008065B5" w:rsidRDefault="008065B5" w:rsidP="008065B5">
      <w:pPr>
        <w:pStyle w:val="a1"/>
      </w:pPr>
      <w:r>
        <w:t>возможность фильтрации событий на прошедшие, текущие и будущие;</w:t>
      </w:r>
    </w:p>
    <w:p w14:paraId="6DA087E5" w14:textId="34EF00D5" w:rsidR="008065B5" w:rsidRDefault="008065B5" w:rsidP="008065B5">
      <w:pPr>
        <w:pStyle w:val="a1"/>
      </w:pPr>
      <w:r>
        <w:t>соответствующая цветовая индикация загруженности перекрестка;</w:t>
      </w:r>
    </w:p>
    <w:p w14:paraId="45AD9AE1" w14:textId="77777777" w:rsidR="00B35B27" w:rsidRPr="00B35B27" w:rsidRDefault="008065B5" w:rsidP="00B35B27">
      <w:pPr>
        <w:pStyle w:val="a1"/>
      </w:pPr>
      <w:r>
        <w:t>возможность добавления нового события</w:t>
      </w:r>
      <w:r w:rsidR="00E74485">
        <w:t>.</w:t>
      </w:r>
    </w:p>
    <w:p w14:paraId="56DC09DF" w14:textId="301B8753" w:rsidR="00E74485" w:rsidRDefault="00E74485" w:rsidP="00B35B27">
      <w:pPr>
        <w:pStyle w:val="a3"/>
      </w:pPr>
      <w:r w:rsidRPr="00E74485">
        <w:t xml:space="preserve">Действия, доступные пользователю приложения, отображены на диаграмме прецедентов, представленной на рисунке </w:t>
      </w:r>
      <w:r w:rsidR="00E80AF1">
        <w:t>6</w:t>
      </w:r>
      <w:r w:rsidRPr="00E74485">
        <w:t>.</w:t>
      </w:r>
    </w:p>
    <w:p w14:paraId="12566602" w14:textId="5EDD02B5" w:rsidR="00E80AF1" w:rsidRDefault="00293BFF" w:rsidP="00E80AF1">
      <w:pPr>
        <w:pStyle w:val="afd"/>
      </w:pPr>
      <w:r w:rsidRPr="00293BFF">
        <w:rPr>
          <w:lang w:eastAsia="ru-RU"/>
        </w:rPr>
        <w:lastRenderedPageBreak/>
        <w:drawing>
          <wp:inline distT="0" distB="0" distL="0" distR="0" wp14:anchorId="5FBDBD08" wp14:editId="4F95BE8B">
            <wp:extent cx="5257897" cy="3785191"/>
            <wp:effectExtent l="0" t="0" r="0" b="6350"/>
            <wp:docPr id="5546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901" cy="38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0566" w14:textId="303C9E29" w:rsidR="00E80AF1" w:rsidRPr="00E80AF1" w:rsidRDefault="00E80AF1" w:rsidP="00E80AF1">
      <w:pPr>
        <w:pStyle w:val="afe"/>
      </w:pPr>
      <w:r>
        <w:t xml:space="preserve">Рисунок 6 – </w:t>
      </w:r>
      <w:r>
        <w:rPr>
          <w:lang w:val="en-US"/>
        </w:rPr>
        <w:t>Draw</w:t>
      </w:r>
      <w:r w:rsidRPr="00E80AF1">
        <w:t>.</w:t>
      </w:r>
      <w:r>
        <w:rPr>
          <w:lang w:val="en-US"/>
        </w:rPr>
        <w:t>io</w:t>
      </w:r>
      <w:r w:rsidRPr="00E80AF1">
        <w:t xml:space="preserve">. </w:t>
      </w:r>
      <w:r>
        <w:t>Вид окна диаграммы прецедентов</w:t>
      </w:r>
    </w:p>
    <w:p w14:paraId="58D87610" w14:textId="77777777" w:rsidR="007B1296" w:rsidRDefault="007B1296" w:rsidP="007B1296">
      <w:pPr>
        <w:pStyle w:val="2"/>
      </w:pPr>
      <w:bookmarkStart w:id="14" w:name="_Toc198241884"/>
      <w:r>
        <w:t>Разработка программных модулей</w:t>
      </w:r>
      <w:bookmarkEnd w:id="14"/>
    </w:p>
    <w:p w14:paraId="03361FD4" w14:textId="0A286528" w:rsidR="007B1296" w:rsidRDefault="00ED102C" w:rsidP="000C03D0">
      <w:pPr>
        <w:pStyle w:val="a3"/>
      </w:pPr>
      <w:r>
        <w:rPr>
          <w:lang w:val="en-US"/>
        </w:rPr>
        <w:t>API</w:t>
      </w:r>
      <w:r w:rsidRPr="00ED102C">
        <w:t xml:space="preserve"> </w:t>
      </w:r>
      <w:r>
        <w:t>требуется реализовать на языке С</w:t>
      </w:r>
      <w:r w:rsidRPr="00ED102C">
        <w:t>#</w:t>
      </w:r>
      <w:r>
        <w:t xml:space="preserve">, </w:t>
      </w:r>
      <w:r w:rsidRPr="00ED102C">
        <w:t>исходя из соображений безопасности кода</w:t>
      </w:r>
      <w:r>
        <w:t xml:space="preserve"> и с помощью технологии</w:t>
      </w:r>
      <w:r w:rsidRPr="00ED102C">
        <w:t xml:space="preserve"> </w:t>
      </w:r>
      <w:r>
        <w:rPr>
          <w:lang w:val="en-US"/>
        </w:rPr>
        <w:t>ASP</w:t>
      </w:r>
      <w:r w:rsidRPr="00ED102C">
        <w:t>.</w:t>
      </w:r>
      <w:r>
        <w:rPr>
          <w:lang w:val="en-US"/>
        </w:rPr>
        <w:t>Net</w:t>
      </w:r>
      <w:r w:rsidRPr="00ED102C">
        <w:t xml:space="preserve"> </w:t>
      </w:r>
      <w:r>
        <w:rPr>
          <w:lang w:val="en-US"/>
        </w:rPr>
        <w:t>Core</w:t>
      </w:r>
      <w:r>
        <w:t>.</w:t>
      </w:r>
    </w:p>
    <w:p w14:paraId="60103AEE" w14:textId="37BC9AB8" w:rsidR="00ED102C" w:rsidRDefault="00ED102C" w:rsidP="000C03D0">
      <w:pPr>
        <w:pStyle w:val="a3"/>
      </w:pPr>
      <w:r w:rsidRPr="00ED102C">
        <w:t xml:space="preserve">Для разработки </w:t>
      </w:r>
      <w:r w:rsidR="00E729A1">
        <w:rPr>
          <w:lang w:val="en-US"/>
        </w:rPr>
        <w:t>API</w:t>
      </w:r>
      <w:r w:rsidRPr="00ED102C">
        <w:t xml:space="preserve"> будет использоваться интегрированная среда разработки программ Microsoft Visual Studio Community 2022, так как это быстрая, производительная и простая в освоении IDE. Она позволяет работать с различными языками программирования, в том числе C#.</w:t>
      </w:r>
    </w:p>
    <w:p w14:paraId="630989AD" w14:textId="6DE07D9E" w:rsidR="00BB670D" w:rsidRDefault="00BB670D" w:rsidP="000C03D0">
      <w:pPr>
        <w:pStyle w:val="a3"/>
      </w:pPr>
      <w:r w:rsidRPr="00BB670D">
        <w:t xml:space="preserve">Для работы с данными модели </w:t>
      </w:r>
      <w:proofErr w:type="spellStart"/>
      <w:r w:rsidRPr="00BB670D">
        <w:t>Intersection</w:t>
      </w:r>
      <w:proofErr w:type="spellEnd"/>
      <w:r w:rsidRPr="00BB670D">
        <w:t xml:space="preserve"> был разработан контроллер</w:t>
      </w:r>
      <w:r w:rsidR="00137392">
        <w:t xml:space="preserve"> </w:t>
      </w:r>
      <w:proofErr w:type="spellStart"/>
      <w:r w:rsidR="00137392">
        <w:rPr>
          <w:lang w:val="en-US"/>
        </w:rPr>
        <w:t>IntersectionsController</w:t>
      </w:r>
      <w:proofErr w:type="spellEnd"/>
      <w:r w:rsidR="00137392" w:rsidRPr="00137392">
        <w:t>.</w:t>
      </w:r>
      <w:r>
        <w:t xml:space="preserve"> Пример </w:t>
      </w:r>
      <w:r>
        <w:rPr>
          <w:lang w:val="en-US"/>
        </w:rPr>
        <w:t>GET</w:t>
      </w:r>
      <w:r>
        <w:t>-метода получения данных о всех перекрестках представлен в листинге 10.</w:t>
      </w:r>
    </w:p>
    <w:p w14:paraId="53132DEE" w14:textId="77777777" w:rsidR="00BB670D" w:rsidRDefault="00BB670D" w:rsidP="000C03D0">
      <w:pPr>
        <w:pStyle w:val="a3"/>
      </w:pPr>
    </w:p>
    <w:p w14:paraId="720C254C" w14:textId="6C8B8238" w:rsidR="00BB670D" w:rsidRDefault="00BB670D" w:rsidP="00BB670D">
      <w:r>
        <w:t>Листинг 10 – Код получения данных о перекрестках</w:t>
      </w:r>
    </w:p>
    <w:p w14:paraId="3CF02824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>[</w:t>
      </w:r>
      <w:proofErr w:type="spellStart"/>
      <w:r w:rsidRPr="00BB670D">
        <w:rPr>
          <w:lang w:val="en-US"/>
        </w:rPr>
        <w:t>HttpGet</w:t>
      </w:r>
      <w:proofErr w:type="spellEnd"/>
      <w:r w:rsidRPr="00BB670D">
        <w:rPr>
          <w:lang w:val="en-US"/>
        </w:rPr>
        <w:t>]</w:t>
      </w:r>
    </w:p>
    <w:p w14:paraId="6440B2E9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lastRenderedPageBreak/>
        <w:t xml:space="preserve">public </w:t>
      </w:r>
      <w:proofErr w:type="spellStart"/>
      <w:r w:rsidRPr="00BB670D">
        <w:rPr>
          <w:lang w:val="en-US"/>
        </w:rPr>
        <w:t>async</w:t>
      </w:r>
      <w:proofErr w:type="spellEnd"/>
      <w:r w:rsidRPr="00BB670D">
        <w:rPr>
          <w:lang w:val="en-US"/>
        </w:rPr>
        <w:t xml:space="preserve"> Task&lt;</w:t>
      </w:r>
      <w:proofErr w:type="spellStart"/>
      <w:r w:rsidRPr="00BB670D">
        <w:rPr>
          <w:lang w:val="en-US"/>
        </w:rPr>
        <w:t>ActionResult</w:t>
      </w:r>
      <w:proofErr w:type="spellEnd"/>
      <w:r w:rsidRPr="00BB670D">
        <w:rPr>
          <w:lang w:val="en-US"/>
        </w:rPr>
        <w:t>&lt;</w:t>
      </w:r>
      <w:proofErr w:type="spellStart"/>
      <w:r w:rsidRPr="00BB670D">
        <w:rPr>
          <w:lang w:val="en-US"/>
        </w:rPr>
        <w:t>IEnumerable</w:t>
      </w:r>
      <w:proofErr w:type="spellEnd"/>
      <w:r w:rsidRPr="00BB670D">
        <w:rPr>
          <w:lang w:val="en-US"/>
        </w:rPr>
        <w:t xml:space="preserve">&lt;Intersection&gt;&gt;&gt; </w:t>
      </w:r>
      <w:proofErr w:type="spellStart"/>
      <w:proofErr w:type="gramStart"/>
      <w:r w:rsidRPr="00BB670D">
        <w:rPr>
          <w:lang w:val="en-US"/>
        </w:rPr>
        <w:t>GetIntersections</w:t>
      </w:r>
      <w:proofErr w:type="spellEnd"/>
      <w:r w:rsidRPr="00BB670D">
        <w:rPr>
          <w:lang w:val="en-US"/>
        </w:rPr>
        <w:t>(</w:t>
      </w:r>
      <w:proofErr w:type="gramEnd"/>
      <w:r w:rsidRPr="00BB670D">
        <w:rPr>
          <w:lang w:val="en-US"/>
        </w:rPr>
        <w:t>)</w:t>
      </w:r>
    </w:p>
    <w:p w14:paraId="211C7993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>{</w:t>
      </w:r>
    </w:p>
    <w:p w14:paraId="5C70C994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try</w:t>
      </w:r>
    </w:p>
    <w:p w14:paraId="6DF2100D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{</w:t>
      </w:r>
    </w:p>
    <w:p w14:paraId="7A5EA207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    var intersections = await _</w:t>
      </w:r>
      <w:proofErr w:type="spellStart"/>
      <w:proofErr w:type="gramStart"/>
      <w:r w:rsidRPr="00BB670D">
        <w:rPr>
          <w:lang w:val="en-US"/>
        </w:rPr>
        <w:t>context.Intersections.ToListAsync</w:t>
      </w:r>
      <w:proofErr w:type="spellEnd"/>
      <w:proofErr w:type="gramEnd"/>
      <w:r w:rsidRPr="00BB670D">
        <w:rPr>
          <w:lang w:val="en-US"/>
        </w:rPr>
        <w:t>();</w:t>
      </w:r>
    </w:p>
    <w:p w14:paraId="1B7AE88C" w14:textId="77777777" w:rsidR="00BB670D" w:rsidRPr="00BB670D" w:rsidRDefault="00BB670D" w:rsidP="00BB670D">
      <w:pPr>
        <w:pStyle w:val="aff0"/>
        <w:rPr>
          <w:lang w:val="en-US"/>
        </w:rPr>
      </w:pPr>
    </w:p>
    <w:p w14:paraId="5537FC07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    if (intersections == null || </w:t>
      </w:r>
      <w:proofErr w:type="spellStart"/>
      <w:proofErr w:type="gramStart"/>
      <w:r w:rsidRPr="00BB670D">
        <w:rPr>
          <w:lang w:val="en-US"/>
        </w:rPr>
        <w:t>intersections.Count</w:t>
      </w:r>
      <w:proofErr w:type="spellEnd"/>
      <w:proofErr w:type="gramEnd"/>
      <w:r w:rsidRPr="00BB670D">
        <w:rPr>
          <w:lang w:val="en-US"/>
        </w:rPr>
        <w:t xml:space="preserve"> == 0)</w:t>
      </w:r>
    </w:p>
    <w:p w14:paraId="5FCC8915" w14:textId="77777777" w:rsidR="00BB670D" w:rsidRPr="00BB670D" w:rsidRDefault="00BB670D" w:rsidP="00BB670D">
      <w:pPr>
        <w:pStyle w:val="aff0"/>
      </w:pPr>
      <w:r w:rsidRPr="00BB670D">
        <w:rPr>
          <w:lang w:val="en-US"/>
        </w:rPr>
        <w:t xml:space="preserve">            </w:t>
      </w:r>
      <w:proofErr w:type="spellStart"/>
      <w:r w:rsidRPr="00BB670D">
        <w:t>return</w:t>
      </w:r>
      <w:proofErr w:type="spellEnd"/>
      <w:r w:rsidRPr="00BB670D">
        <w:t xml:space="preserve"> </w:t>
      </w:r>
      <w:proofErr w:type="spellStart"/>
      <w:proofErr w:type="gramStart"/>
      <w:r w:rsidRPr="00BB670D">
        <w:t>NotFound</w:t>
      </w:r>
      <w:proofErr w:type="spellEnd"/>
      <w:r w:rsidRPr="00BB670D">
        <w:t>(</w:t>
      </w:r>
      <w:proofErr w:type="gramEnd"/>
      <w:r w:rsidRPr="00BB670D">
        <w:t>"Данные не найдены");</w:t>
      </w:r>
    </w:p>
    <w:p w14:paraId="44B3E416" w14:textId="77777777" w:rsidR="00BB670D" w:rsidRPr="00BB670D" w:rsidRDefault="00BB670D" w:rsidP="00BB670D">
      <w:pPr>
        <w:pStyle w:val="aff0"/>
      </w:pPr>
    </w:p>
    <w:p w14:paraId="44420AB1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t xml:space="preserve">        </w:t>
      </w:r>
      <w:r w:rsidRPr="00BB670D">
        <w:rPr>
          <w:lang w:val="en-US"/>
        </w:rPr>
        <w:t>return intersections;</w:t>
      </w:r>
    </w:p>
    <w:p w14:paraId="34A0F4F4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}</w:t>
      </w:r>
    </w:p>
    <w:p w14:paraId="1DE20784" w14:textId="77777777" w:rsidR="00BB670D" w:rsidRPr="00BB670D" w:rsidRDefault="00BB670D" w:rsidP="00BB670D">
      <w:pPr>
        <w:pStyle w:val="aff0"/>
        <w:rPr>
          <w:lang w:val="en-US"/>
        </w:rPr>
      </w:pPr>
      <w:r w:rsidRPr="00BB670D">
        <w:rPr>
          <w:lang w:val="en-US"/>
        </w:rPr>
        <w:t xml:space="preserve">    catch (Exception ex)</w:t>
      </w:r>
    </w:p>
    <w:p w14:paraId="03470263" w14:textId="77777777" w:rsidR="00BB670D" w:rsidRPr="00352631" w:rsidRDefault="00BB670D" w:rsidP="00BB670D">
      <w:pPr>
        <w:pStyle w:val="aff0"/>
      </w:pPr>
      <w:r w:rsidRPr="00BB670D">
        <w:rPr>
          <w:lang w:val="en-US"/>
        </w:rPr>
        <w:t xml:space="preserve">    </w:t>
      </w:r>
      <w:r w:rsidRPr="00352631">
        <w:t>{</w:t>
      </w:r>
    </w:p>
    <w:p w14:paraId="5633429E" w14:textId="77777777" w:rsidR="00BB670D" w:rsidRPr="00352631" w:rsidRDefault="00BB670D" w:rsidP="00BB670D">
      <w:pPr>
        <w:pStyle w:val="aff0"/>
      </w:pPr>
      <w:r w:rsidRPr="00352631">
        <w:t xml:space="preserve">        </w:t>
      </w:r>
      <w:r w:rsidRPr="00137392">
        <w:rPr>
          <w:lang w:val="en-US"/>
        </w:rPr>
        <w:t>return</w:t>
      </w:r>
      <w:r w:rsidRPr="00352631">
        <w:t xml:space="preserve"> </w:t>
      </w:r>
      <w:proofErr w:type="spellStart"/>
      <w:proofErr w:type="gramStart"/>
      <w:r w:rsidRPr="00137392">
        <w:rPr>
          <w:lang w:val="en-US"/>
        </w:rPr>
        <w:t>StatusCode</w:t>
      </w:r>
      <w:proofErr w:type="spellEnd"/>
      <w:r w:rsidRPr="00352631">
        <w:t>(</w:t>
      </w:r>
      <w:proofErr w:type="gramEnd"/>
      <w:r w:rsidRPr="00352631">
        <w:t>500, "</w:t>
      </w:r>
      <w:r w:rsidRPr="00BB670D">
        <w:t>Ошибка</w:t>
      </w:r>
      <w:r w:rsidRPr="00352631">
        <w:t xml:space="preserve"> </w:t>
      </w:r>
      <w:r w:rsidRPr="00BB670D">
        <w:t>сервера</w:t>
      </w:r>
      <w:r w:rsidRPr="00352631">
        <w:t>");</w:t>
      </w:r>
    </w:p>
    <w:p w14:paraId="078F7927" w14:textId="77777777" w:rsidR="00BB670D" w:rsidRPr="00352631" w:rsidRDefault="00BB670D" w:rsidP="00BB670D">
      <w:pPr>
        <w:pStyle w:val="aff0"/>
      </w:pPr>
      <w:r w:rsidRPr="00352631">
        <w:t xml:space="preserve">    }</w:t>
      </w:r>
    </w:p>
    <w:p w14:paraId="5508B531" w14:textId="262777CE" w:rsidR="00BB670D" w:rsidRPr="00352631" w:rsidRDefault="00BB670D" w:rsidP="00BB670D">
      <w:pPr>
        <w:pStyle w:val="aff0"/>
      </w:pPr>
      <w:r w:rsidRPr="00352631">
        <w:t>}</w:t>
      </w:r>
    </w:p>
    <w:p w14:paraId="6082F234" w14:textId="50C39CA3" w:rsidR="00137392" w:rsidRDefault="00137392" w:rsidP="000C03D0">
      <w:pPr>
        <w:pStyle w:val="a3"/>
      </w:pPr>
      <w:r>
        <w:t>Для реализации возможности добавления нового события</w:t>
      </w:r>
      <w:r w:rsidR="00656298">
        <w:t xml:space="preserve"> в БД</w:t>
      </w:r>
      <w:r>
        <w:t xml:space="preserve"> был создан контроллер </w:t>
      </w:r>
      <w:proofErr w:type="spellStart"/>
      <w:r>
        <w:rPr>
          <w:lang w:val="en-US"/>
        </w:rPr>
        <w:t>EventsController</w:t>
      </w:r>
      <w:proofErr w:type="spellEnd"/>
      <w:r>
        <w:t xml:space="preserve">. Пример </w:t>
      </w:r>
      <w:r>
        <w:rPr>
          <w:lang w:val="en-US"/>
        </w:rPr>
        <w:t>POST</w:t>
      </w:r>
      <w:r>
        <w:t>-метода представлен в листинге 1</w:t>
      </w:r>
      <w:r w:rsidR="00656298">
        <w:t>1</w:t>
      </w:r>
      <w:r>
        <w:t>.</w:t>
      </w:r>
    </w:p>
    <w:p w14:paraId="7A362304" w14:textId="77777777" w:rsidR="00656298" w:rsidRDefault="00656298" w:rsidP="000C03D0">
      <w:pPr>
        <w:pStyle w:val="a3"/>
      </w:pPr>
    </w:p>
    <w:p w14:paraId="0E8284DC" w14:textId="72C68073" w:rsidR="00656298" w:rsidRDefault="00656298" w:rsidP="00656298">
      <w:r>
        <w:t>Листинг 11 – Код добавления нового события</w:t>
      </w:r>
    </w:p>
    <w:p w14:paraId="605497BE" w14:textId="6042F5B3" w:rsidR="00E729A1" w:rsidRPr="00E2248D" w:rsidRDefault="00E729A1" w:rsidP="00E729A1">
      <w:pPr>
        <w:pStyle w:val="aff0"/>
        <w:rPr>
          <w:lang w:val="en-US"/>
        </w:rPr>
      </w:pPr>
      <w:r>
        <w:rPr>
          <w:lang w:val="en-US"/>
        </w:rPr>
        <w:t xml:space="preserve">// </w:t>
      </w:r>
      <w:r>
        <w:t xml:space="preserve">Пример </w:t>
      </w:r>
      <w:r w:rsidR="00E2248D">
        <w:t xml:space="preserve">метода </w:t>
      </w:r>
      <w:proofErr w:type="spellStart"/>
      <w:r w:rsidR="00E2248D">
        <w:t>добавле</w:t>
      </w:r>
      <w:proofErr w:type="spellEnd"/>
      <w:r>
        <w:t xml:space="preserve"> </w:t>
      </w:r>
    </w:p>
    <w:p w14:paraId="26664DE6" w14:textId="59886341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>[</w:t>
      </w:r>
      <w:proofErr w:type="spellStart"/>
      <w:r w:rsidRPr="00656298">
        <w:rPr>
          <w:lang w:val="en-US"/>
        </w:rPr>
        <w:t>HttpPost</w:t>
      </w:r>
      <w:proofErr w:type="spellEnd"/>
      <w:r w:rsidRPr="00656298">
        <w:rPr>
          <w:lang w:val="en-US"/>
        </w:rPr>
        <w:t>]</w:t>
      </w:r>
    </w:p>
    <w:p w14:paraId="3DC72AA0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public </w:t>
      </w:r>
      <w:proofErr w:type="spellStart"/>
      <w:r w:rsidRPr="00656298">
        <w:rPr>
          <w:lang w:val="en-US"/>
        </w:rPr>
        <w:t>async</w:t>
      </w:r>
      <w:proofErr w:type="spellEnd"/>
      <w:r w:rsidRPr="00656298">
        <w:rPr>
          <w:lang w:val="en-US"/>
        </w:rPr>
        <w:t xml:space="preserve"> Task&lt;</w:t>
      </w:r>
      <w:proofErr w:type="spellStart"/>
      <w:r w:rsidRPr="00656298">
        <w:rPr>
          <w:lang w:val="en-US"/>
        </w:rPr>
        <w:t>ActionResult</w:t>
      </w:r>
      <w:proofErr w:type="spellEnd"/>
      <w:r w:rsidRPr="00656298">
        <w:rPr>
          <w:lang w:val="en-US"/>
        </w:rPr>
        <w:t xml:space="preserve">&lt;Event&gt;&gt; </w:t>
      </w:r>
      <w:proofErr w:type="spellStart"/>
      <w:proofErr w:type="gramStart"/>
      <w:r w:rsidRPr="00656298">
        <w:rPr>
          <w:lang w:val="en-US"/>
        </w:rPr>
        <w:t>PostEvent</w:t>
      </w:r>
      <w:proofErr w:type="spellEnd"/>
      <w:r w:rsidRPr="00656298">
        <w:rPr>
          <w:lang w:val="en-US"/>
        </w:rPr>
        <w:t>(</w:t>
      </w:r>
      <w:proofErr w:type="gramEnd"/>
      <w:r w:rsidRPr="00656298">
        <w:rPr>
          <w:lang w:val="en-US"/>
        </w:rPr>
        <w:t xml:space="preserve">Event 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>)</w:t>
      </w:r>
    </w:p>
    <w:p w14:paraId="1CBB0D33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>{</w:t>
      </w:r>
    </w:p>
    <w:p w14:paraId="4EF62588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try</w:t>
      </w:r>
    </w:p>
    <w:p w14:paraId="540AC199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{</w:t>
      </w:r>
    </w:p>
    <w:p w14:paraId="3BB1F9B4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if (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 xml:space="preserve"> == null)</w:t>
      </w:r>
    </w:p>
    <w:p w14:paraId="35C5302E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{</w:t>
      </w:r>
    </w:p>
    <w:p w14:paraId="68D61A9E" w14:textId="77777777" w:rsidR="00656298" w:rsidRPr="0038734E" w:rsidRDefault="00656298" w:rsidP="00656298">
      <w:pPr>
        <w:pStyle w:val="aff0"/>
      </w:pPr>
      <w:r w:rsidRPr="00656298">
        <w:rPr>
          <w:lang w:val="en-US"/>
        </w:rPr>
        <w:t xml:space="preserve">            return</w:t>
      </w:r>
      <w:r w:rsidRPr="0038734E">
        <w:t xml:space="preserve"> </w:t>
      </w:r>
      <w:proofErr w:type="spellStart"/>
      <w:proofErr w:type="gramStart"/>
      <w:r w:rsidRPr="00656298">
        <w:rPr>
          <w:lang w:val="en-US"/>
        </w:rPr>
        <w:t>BadRequest</w:t>
      </w:r>
      <w:proofErr w:type="spellEnd"/>
      <w:r w:rsidRPr="0038734E">
        <w:t>(</w:t>
      </w:r>
      <w:proofErr w:type="gramEnd"/>
      <w:r w:rsidRPr="0038734E">
        <w:t>"</w:t>
      </w:r>
      <w:r w:rsidRPr="00656298">
        <w:t>Событие</w:t>
      </w:r>
      <w:r w:rsidRPr="0038734E">
        <w:t xml:space="preserve"> </w:t>
      </w:r>
      <w:r w:rsidRPr="00656298">
        <w:t>необходимо</w:t>
      </w:r>
      <w:r w:rsidRPr="0038734E">
        <w:t xml:space="preserve"> </w:t>
      </w:r>
      <w:r w:rsidRPr="00656298">
        <w:t>заполнить</w:t>
      </w:r>
      <w:r w:rsidRPr="0038734E">
        <w:t>.");</w:t>
      </w:r>
    </w:p>
    <w:p w14:paraId="78C80B4B" w14:textId="77777777" w:rsidR="00656298" w:rsidRPr="00656298" w:rsidRDefault="00656298" w:rsidP="00656298">
      <w:pPr>
        <w:pStyle w:val="aff0"/>
        <w:rPr>
          <w:lang w:val="en-US"/>
        </w:rPr>
      </w:pPr>
      <w:r w:rsidRPr="0038734E">
        <w:t xml:space="preserve">        </w:t>
      </w:r>
      <w:r w:rsidRPr="00656298">
        <w:rPr>
          <w:lang w:val="en-US"/>
        </w:rPr>
        <w:t>}</w:t>
      </w:r>
    </w:p>
    <w:p w14:paraId="2D662BAA" w14:textId="77777777" w:rsidR="00656298" w:rsidRPr="00656298" w:rsidRDefault="00656298" w:rsidP="00656298">
      <w:pPr>
        <w:pStyle w:val="aff0"/>
        <w:rPr>
          <w:lang w:val="en-US"/>
        </w:rPr>
      </w:pPr>
    </w:p>
    <w:p w14:paraId="43A5F67E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if </w:t>
      </w:r>
      <w:proofErr w:type="gramStart"/>
      <w:r w:rsidRPr="00656298">
        <w:rPr>
          <w:lang w:val="en-US"/>
        </w:rPr>
        <w:t>(!</w:t>
      </w:r>
      <w:proofErr w:type="spellStart"/>
      <w:r w:rsidRPr="00656298">
        <w:rPr>
          <w:lang w:val="en-US"/>
        </w:rPr>
        <w:t>ModelState.IsValid</w:t>
      </w:r>
      <w:proofErr w:type="spellEnd"/>
      <w:proofErr w:type="gramEnd"/>
      <w:r w:rsidRPr="00656298">
        <w:rPr>
          <w:lang w:val="en-US"/>
        </w:rPr>
        <w:t>)</w:t>
      </w:r>
    </w:p>
    <w:p w14:paraId="50EE2287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{</w:t>
      </w:r>
    </w:p>
    <w:p w14:paraId="5AAF7E51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    return </w:t>
      </w:r>
      <w:proofErr w:type="spellStart"/>
      <w:r w:rsidRPr="00656298">
        <w:rPr>
          <w:lang w:val="en-US"/>
        </w:rPr>
        <w:t>BadRequest</w:t>
      </w:r>
      <w:proofErr w:type="spellEnd"/>
      <w:r w:rsidRPr="00656298">
        <w:rPr>
          <w:lang w:val="en-US"/>
        </w:rPr>
        <w:t>(</w:t>
      </w:r>
      <w:proofErr w:type="spellStart"/>
      <w:r w:rsidRPr="00656298">
        <w:rPr>
          <w:lang w:val="en-US"/>
        </w:rPr>
        <w:t>ModelState</w:t>
      </w:r>
      <w:proofErr w:type="spellEnd"/>
      <w:r w:rsidRPr="00656298">
        <w:rPr>
          <w:lang w:val="en-US"/>
        </w:rPr>
        <w:t>);</w:t>
      </w:r>
    </w:p>
    <w:p w14:paraId="198DCB23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}</w:t>
      </w:r>
    </w:p>
    <w:p w14:paraId="6FB6ABCB" w14:textId="77777777" w:rsidR="00656298" w:rsidRPr="00656298" w:rsidRDefault="00656298" w:rsidP="00656298">
      <w:pPr>
        <w:pStyle w:val="aff0"/>
        <w:rPr>
          <w:lang w:val="en-US"/>
        </w:rPr>
      </w:pPr>
    </w:p>
    <w:p w14:paraId="4DE97FC9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_</w:t>
      </w:r>
      <w:proofErr w:type="spellStart"/>
      <w:proofErr w:type="gramStart"/>
      <w:r w:rsidRPr="00656298">
        <w:rPr>
          <w:lang w:val="en-US"/>
        </w:rPr>
        <w:t>context.Events.Add</w:t>
      </w:r>
      <w:proofErr w:type="spellEnd"/>
      <w:proofErr w:type="gramEnd"/>
      <w:r w:rsidRPr="00656298">
        <w:rPr>
          <w:lang w:val="en-US"/>
        </w:rPr>
        <w:t>(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>);</w:t>
      </w:r>
    </w:p>
    <w:p w14:paraId="11D8115F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await _</w:t>
      </w:r>
      <w:proofErr w:type="spellStart"/>
      <w:proofErr w:type="gramStart"/>
      <w:r w:rsidRPr="00656298">
        <w:rPr>
          <w:lang w:val="en-US"/>
        </w:rPr>
        <w:t>context.SaveChangesAsync</w:t>
      </w:r>
      <w:proofErr w:type="spellEnd"/>
      <w:proofErr w:type="gramEnd"/>
      <w:r w:rsidRPr="00656298">
        <w:rPr>
          <w:lang w:val="en-US"/>
        </w:rPr>
        <w:t>();</w:t>
      </w:r>
    </w:p>
    <w:p w14:paraId="291F2AB3" w14:textId="77777777" w:rsidR="00656298" w:rsidRPr="00656298" w:rsidRDefault="00656298" w:rsidP="00656298">
      <w:pPr>
        <w:pStyle w:val="aff0"/>
        <w:rPr>
          <w:lang w:val="en-US"/>
        </w:rPr>
      </w:pPr>
    </w:p>
    <w:p w14:paraId="2BB5EFEB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return </w:t>
      </w:r>
      <w:proofErr w:type="spellStart"/>
      <w:proofErr w:type="gramStart"/>
      <w:r w:rsidRPr="00656298">
        <w:rPr>
          <w:lang w:val="en-US"/>
        </w:rPr>
        <w:t>CreatedAtAction</w:t>
      </w:r>
      <w:proofErr w:type="spellEnd"/>
      <w:r w:rsidRPr="00656298">
        <w:rPr>
          <w:lang w:val="en-US"/>
        </w:rPr>
        <w:t>(</w:t>
      </w:r>
      <w:proofErr w:type="gramEnd"/>
      <w:r w:rsidRPr="00656298">
        <w:rPr>
          <w:lang w:val="en-US"/>
        </w:rPr>
        <w:t>"</w:t>
      </w:r>
      <w:proofErr w:type="spellStart"/>
      <w:r w:rsidRPr="00656298">
        <w:rPr>
          <w:lang w:val="en-US"/>
        </w:rPr>
        <w:t>GetEvent</w:t>
      </w:r>
      <w:proofErr w:type="spellEnd"/>
      <w:r w:rsidRPr="00656298">
        <w:rPr>
          <w:lang w:val="en-US"/>
        </w:rPr>
        <w:t xml:space="preserve">", new { id = </w:t>
      </w:r>
      <w:proofErr w:type="spellStart"/>
      <w:r w:rsidRPr="00656298">
        <w:rPr>
          <w:lang w:val="en-US"/>
        </w:rPr>
        <w:t>newEvent.EventId</w:t>
      </w:r>
      <w:proofErr w:type="spellEnd"/>
      <w:r w:rsidRPr="00656298">
        <w:rPr>
          <w:lang w:val="en-US"/>
        </w:rPr>
        <w:t xml:space="preserve"> }, </w:t>
      </w:r>
      <w:proofErr w:type="spellStart"/>
      <w:r w:rsidRPr="00656298">
        <w:rPr>
          <w:lang w:val="en-US"/>
        </w:rPr>
        <w:t>newEvent</w:t>
      </w:r>
      <w:proofErr w:type="spellEnd"/>
      <w:r w:rsidRPr="00656298">
        <w:rPr>
          <w:lang w:val="en-US"/>
        </w:rPr>
        <w:t>);</w:t>
      </w:r>
    </w:p>
    <w:p w14:paraId="7DC1CA82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}</w:t>
      </w:r>
    </w:p>
    <w:p w14:paraId="0E82C9A7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catch (Exception ex)</w:t>
      </w:r>
    </w:p>
    <w:p w14:paraId="4A7EB8D9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lastRenderedPageBreak/>
        <w:t xml:space="preserve">    {</w:t>
      </w:r>
    </w:p>
    <w:p w14:paraId="7A864AF9" w14:textId="77777777" w:rsidR="00656298" w:rsidRPr="00656298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    return </w:t>
      </w:r>
      <w:proofErr w:type="spellStart"/>
      <w:proofErr w:type="gramStart"/>
      <w:r w:rsidRPr="00656298">
        <w:rPr>
          <w:lang w:val="en-US"/>
        </w:rPr>
        <w:t>StatusCode</w:t>
      </w:r>
      <w:proofErr w:type="spellEnd"/>
      <w:r w:rsidRPr="00656298">
        <w:rPr>
          <w:lang w:val="en-US"/>
        </w:rPr>
        <w:t>(</w:t>
      </w:r>
      <w:proofErr w:type="gramEnd"/>
      <w:r w:rsidRPr="00656298">
        <w:rPr>
          <w:lang w:val="en-US"/>
        </w:rPr>
        <w:t>500, "</w:t>
      </w:r>
      <w:r w:rsidRPr="00656298">
        <w:t>Ошибка</w:t>
      </w:r>
      <w:r w:rsidRPr="00656298">
        <w:rPr>
          <w:lang w:val="en-US"/>
        </w:rPr>
        <w:t xml:space="preserve"> </w:t>
      </w:r>
      <w:r w:rsidRPr="00656298">
        <w:t>сервера</w:t>
      </w:r>
      <w:r w:rsidRPr="00656298">
        <w:rPr>
          <w:lang w:val="en-US"/>
        </w:rPr>
        <w:t>.");</w:t>
      </w:r>
    </w:p>
    <w:p w14:paraId="0CF7331D" w14:textId="77777777" w:rsidR="00656298" w:rsidRPr="0038734E" w:rsidRDefault="00656298" w:rsidP="00656298">
      <w:pPr>
        <w:pStyle w:val="aff0"/>
        <w:rPr>
          <w:lang w:val="en-US"/>
        </w:rPr>
      </w:pPr>
      <w:r w:rsidRPr="00656298">
        <w:rPr>
          <w:lang w:val="en-US"/>
        </w:rPr>
        <w:t xml:space="preserve">    </w:t>
      </w:r>
      <w:r w:rsidRPr="0038734E">
        <w:rPr>
          <w:lang w:val="en-US"/>
        </w:rPr>
        <w:t>}</w:t>
      </w:r>
    </w:p>
    <w:p w14:paraId="19480098" w14:textId="02708E5F" w:rsidR="00656298" w:rsidRPr="00137392" w:rsidRDefault="00656298" w:rsidP="00656298">
      <w:pPr>
        <w:pStyle w:val="aff0"/>
      </w:pPr>
      <w:r w:rsidRPr="00656298">
        <w:t>}</w:t>
      </w:r>
    </w:p>
    <w:p w14:paraId="797B9308" w14:textId="77777777" w:rsidR="007B1296" w:rsidRPr="007B1296" w:rsidRDefault="007B1296" w:rsidP="007B1296">
      <w:pPr>
        <w:pStyle w:val="2"/>
      </w:pPr>
      <w:bookmarkStart w:id="15" w:name="_Toc198241885"/>
      <w:r>
        <w:t>Разработка мобильного приложения</w:t>
      </w:r>
      <w:bookmarkEnd w:id="15"/>
    </w:p>
    <w:p w14:paraId="14C49D55" w14:textId="465AF9D0" w:rsidR="00BB22C1" w:rsidRPr="0038734E" w:rsidRDefault="005D2331" w:rsidP="00BB22C1">
      <w:pPr>
        <w:pStyle w:val="a3"/>
      </w:pPr>
      <w:r w:rsidRPr="005D2331">
        <w:t xml:space="preserve">Мобильное приложение разрабатывается под </w:t>
      </w:r>
      <w:proofErr w:type="spellStart"/>
      <w:r w:rsidRPr="005D2331">
        <w:t>Android</w:t>
      </w:r>
      <w:proofErr w:type="spellEnd"/>
      <w:r w:rsidRPr="005D2331">
        <w:t xml:space="preserve"> с применением языка </w:t>
      </w:r>
      <w:proofErr w:type="spellStart"/>
      <w:r w:rsidRPr="005D2331">
        <w:t>Kotlin</w:t>
      </w:r>
      <w:proofErr w:type="spellEnd"/>
      <w:r w:rsidR="00352631" w:rsidRPr="00352631">
        <w:t xml:space="preserve">. </w:t>
      </w:r>
      <w:r w:rsidR="00B3261D" w:rsidRPr="00B3261D">
        <w:t xml:space="preserve">Средой разработки выступает </w:t>
      </w:r>
      <w:proofErr w:type="spellStart"/>
      <w:r w:rsidR="00B3261D" w:rsidRPr="00B3261D">
        <w:t>Android</w:t>
      </w:r>
      <w:proofErr w:type="spellEnd"/>
      <w:r w:rsidR="00B3261D" w:rsidRPr="00B3261D">
        <w:t xml:space="preserve"> </w:t>
      </w:r>
      <w:proofErr w:type="spellStart"/>
      <w:r w:rsidR="00B3261D" w:rsidRPr="00B3261D">
        <w:t>Studio</w:t>
      </w:r>
      <w:proofErr w:type="spellEnd"/>
      <w:r w:rsidR="00B3261D" w:rsidRPr="00B3261D">
        <w:t xml:space="preserve">, предоставляющая мощный инструментарий для создания, отладки и тестирования </w:t>
      </w:r>
      <w:proofErr w:type="spellStart"/>
      <w:r w:rsidR="00B3261D" w:rsidRPr="00B3261D">
        <w:t>Android</w:t>
      </w:r>
      <w:proofErr w:type="spellEnd"/>
      <w:r w:rsidR="00B3261D" w:rsidRPr="00B3261D">
        <w:t xml:space="preserve">-приложений, а также полную поддержку </w:t>
      </w:r>
      <w:proofErr w:type="spellStart"/>
      <w:r w:rsidR="00B3261D" w:rsidRPr="00B3261D">
        <w:t>Kotlin</w:t>
      </w:r>
      <w:proofErr w:type="spellEnd"/>
      <w:r w:rsidR="00B3261D" w:rsidRPr="00B3261D">
        <w:t>.</w:t>
      </w:r>
    </w:p>
    <w:p w14:paraId="325C849B" w14:textId="11842398" w:rsidR="00B3261D" w:rsidRDefault="00E17D02" w:rsidP="00BB22C1">
      <w:pPr>
        <w:pStyle w:val="a3"/>
      </w:pPr>
      <w:r w:rsidRPr="00E17D02">
        <w:t>В архитектуре приложения используется модель MVVM. Модель</w:t>
      </w:r>
      <w:r>
        <w:t xml:space="preserve"> </w:t>
      </w:r>
      <w:r w:rsidRPr="00E17D02">
        <w:t xml:space="preserve">представляет собой слой данных, содержащий классы, отвечающие за получение и хранение информации. </w:t>
      </w:r>
      <w:proofErr w:type="spellStart"/>
      <w:r w:rsidRPr="00E17D02">
        <w:t>ViewModel</w:t>
      </w:r>
      <w:proofErr w:type="spellEnd"/>
      <w:r w:rsidRPr="00E17D02">
        <w:t>, в свою очередь, содержит логику обработки пользовательских действий, занимается подготовкой и трансформацией данных, а также обеспечивает связь между моделью и представлением</w:t>
      </w:r>
      <w:r>
        <w:t>.</w:t>
      </w:r>
    </w:p>
    <w:p w14:paraId="20C333BB" w14:textId="503119B6" w:rsidR="008B3879" w:rsidRPr="006D6C38" w:rsidRDefault="008B3879" w:rsidP="00BB22C1">
      <w:pPr>
        <w:pStyle w:val="a3"/>
      </w:pPr>
      <w:r>
        <w:t xml:space="preserve">На рисунке 7 представлено отображение одного из элементов списка </w:t>
      </w:r>
      <w:r>
        <w:rPr>
          <w:lang w:val="en-US"/>
        </w:rPr>
        <w:t>Intersections</w:t>
      </w:r>
      <w:r w:rsidR="006D6C38">
        <w:t>.</w:t>
      </w:r>
    </w:p>
    <w:p w14:paraId="34A235E1" w14:textId="0363B850" w:rsidR="008B3879" w:rsidRPr="008B3879" w:rsidRDefault="008B3879" w:rsidP="008B3879">
      <w:pPr>
        <w:pStyle w:val="afd"/>
      </w:pPr>
      <w:r>
        <w:rPr>
          <w:lang w:eastAsia="ru-RU"/>
        </w:rPr>
        <w:drawing>
          <wp:inline distT="0" distB="0" distL="0" distR="0" wp14:anchorId="23A2840B" wp14:editId="59A723A0">
            <wp:extent cx="4187706" cy="1736970"/>
            <wp:effectExtent l="0" t="0" r="3810" b="0"/>
            <wp:docPr id="798418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18093" name="Рисунок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706" cy="17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7E1B" w14:textId="15D2FCDF" w:rsidR="008B3879" w:rsidRPr="0038734E" w:rsidRDefault="008B3879" w:rsidP="008B3879">
      <w:pPr>
        <w:pStyle w:val="afe"/>
        <w:rPr>
          <w:lang w:val="en-US"/>
        </w:rPr>
      </w:pPr>
      <w:r>
        <w:t>Рисунок</w:t>
      </w:r>
      <w:r w:rsidRPr="0038734E">
        <w:rPr>
          <w:lang w:val="en-US"/>
        </w:rPr>
        <w:t xml:space="preserve"> 7 – </w:t>
      </w:r>
      <w:proofErr w:type="spellStart"/>
      <w:r>
        <w:rPr>
          <w:lang w:val="en-US"/>
        </w:rPr>
        <w:t>TrafficTrackingApp</w:t>
      </w:r>
      <w:proofErr w:type="spellEnd"/>
      <w:r w:rsidRPr="0038734E">
        <w:rPr>
          <w:lang w:val="en-US"/>
        </w:rPr>
        <w:t xml:space="preserve">. </w:t>
      </w:r>
      <w:r>
        <w:t>Вид</w:t>
      </w:r>
      <w:r w:rsidRPr="0038734E">
        <w:rPr>
          <w:lang w:val="en-US"/>
        </w:rPr>
        <w:t xml:space="preserve"> </w:t>
      </w:r>
      <w:r>
        <w:t>элемента</w:t>
      </w:r>
      <w:r w:rsidRPr="0038734E">
        <w:rPr>
          <w:lang w:val="en-US"/>
        </w:rPr>
        <w:t xml:space="preserve"> </w:t>
      </w:r>
      <w:r>
        <w:t>списка</w:t>
      </w:r>
      <w:r w:rsidRPr="0038734E">
        <w:rPr>
          <w:lang w:val="en-US"/>
        </w:rPr>
        <w:t xml:space="preserve"> </w:t>
      </w:r>
      <w:r>
        <w:rPr>
          <w:lang w:val="en-US"/>
        </w:rPr>
        <w:t>Intersections</w:t>
      </w:r>
    </w:p>
    <w:p w14:paraId="2973D526" w14:textId="26C6D86B" w:rsidR="008B3879" w:rsidRDefault="00AD1F45" w:rsidP="008B3879">
      <w:pPr>
        <w:pStyle w:val="a3"/>
      </w:pPr>
      <w:r w:rsidRPr="00AD1F45">
        <w:t>При нажатии на перекресток раскрывается информация о светофорах и событиях, которые связаны с выбранным перекрестком. Пример отображения светофоров приведено на рисунке 8</w:t>
      </w:r>
      <w:r w:rsidR="00685BC8">
        <w:t>.</w:t>
      </w:r>
    </w:p>
    <w:p w14:paraId="03DB86DE" w14:textId="2D2DCF65" w:rsidR="00685BC8" w:rsidRPr="006D6C38" w:rsidRDefault="00685BC8" w:rsidP="00685BC8">
      <w:pPr>
        <w:pStyle w:val="afd"/>
      </w:pPr>
      <w:r w:rsidRPr="00685BC8">
        <w:rPr>
          <w:lang w:eastAsia="ru-RU"/>
        </w:rPr>
        <w:lastRenderedPageBreak/>
        <w:drawing>
          <wp:inline distT="0" distB="0" distL="0" distR="0" wp14:anchorId="517A3094" wp14:editId="3A4C44F2">
            <wp:extent cx="3571004" cy="2785644"/>
            <wp:effectExtent l="0" t="0" r="0" b="0"/>
            <wp:docPr id="1744832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32334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004" cy="27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D3D5" w14:textId="7710F401" w:rsidR="008B3879" w:rsidRDefault="00685BC8" w:rsidP="00685BC8">
      <w:pPr>
        <w:pStyle w:val="afe"/>
      </w:pPr>
      <w:r>
        <w:t xml:space="preserve">Рисунок 8 – </w:t>
      </w:r>
      <w:proofErr w:type="spellStart"/>
      <w:r>
        <w:rPr>
          <w:lang w:val="en-US"/>
        </w:rPr>
        <w:t>TrafficTrackingApp</w:t>
      </w:r>
      <w:proofErr w:type="spellEnd"/>
      <w:r w:rsidRPr="008B3879">
        <w:t>.</w:t>
      </w:r>
      <w:r>
        <w:t xml:space="preserve"> Вид отображения светофоров</w:t>
      </w:r>
    </w:p>
    <w:p w14:paraId="46C30462" w14:textId="77777777" w:rsidR="00AD1F45" w:rsidRDefault="00AD1F45" w:rsidP="00AD1F45">
      <w:pPr>
        <w:pStyle w:val="a3"/>
      </w:pPr>
      <w:r w:rsidRPr="00AD1F45">
        <w:t>На рисунке 9 представлено отображение событий, связанных с перекрестком, и индикация по влиянию на трафик</w:t>
      </w:r>
      <w:r w:rsidR="009C6767">
        <w:t>.</w:t>
      </w:r>
    </w:p>
    <w:p w14:paraId="5D1E240F" w14:textId="224B8892" w:rsidR="009C6767" w:rsidRDefault="009C6767" w:rsidP="00AD1F45">
      <w:pPr>
        <w:pStyle w:val="afd"/>
      </w:pPr>
      <w:r w:rsidRPr="009C6767">
        <w:rPr>
          <w:lang w:eastAsia="ru-RU"/>
        </w:rPr>
        <w:drawing>
          <wp:inline distT="0" distB="0" distL="0" distR="0" wp14:anchorId="58D5D74C" wp14:editId="5A2693FD">
            <wp:extent cx="3844913" cy="2552185"/>
            <wp:effectExtent l="0" t="0" r="3810" b="635"/>
            <wp:docPr id="1701978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78516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913" cy="25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1B5C" w14:textId="22CB5ABB" w:rsidR="00AD1F45" w:rsidRDefault="00AD1F45" w:rsidP="00AD1F45">
      <w:pPr>
        <w:pStyle w:val="afe"/>
      </w:pPr>
      <w:r>
        <w:t xml:space="preserve">Рисунок 9 – </w:t>
      </w:r>
      <w:proofErr w:type="spellStart"/>
      <w:r w:rsidR="00E946C5">
        <w:rPr>
          <w:lang w:val="en-US"/>
        </w:rPr>
        <w:t>TrafficTrackingApp</w:t>
      </w:r>
      <w:proofErr w:type="spellEnd"/>
      <w:r w:rsidRPr="008B3879">
        <w:t>.</w:t>
      </w:r>
      <w:r>
        <w:t xml:space="preserve"> Вид отображения событий</w:t>
      </w:r>
    </w:p>
    <w:p w14:paraId="7810E3CF" w14:textId="77777777" w:rsidR="00E946C5" w:rsidRDefault="00F060CE" w:rsidP="00F060CE">
      <w:pPr>
        <w:pStyle w:val="a3"/>
        <w:rPr>
          <w:lang w:val="en-US"/>
        </w:rPr>
      </w:pPr>
      <w:r>
        <w:t>В верхней панели на главном экране приложения при нажатии кнопки «+»</w:t>
      </w:r>
      <w:r w:rsidR="00431AB3">
        <w:t xml:space="preserve"> откроется окно для добавления события. Пример отображения окна представлен на рисунке 10.</w:t>
      </w:r>
    </w:p>
    <w:p w14:paraId="7839EC45" w14:textId="69B8F80C" w:rsidR="00AD1F45" w:rsidRPr="00E946C5" w:rsidRDefault="00E946C5" w:rsidP="00E946C5">
      <w:pPr>
        <w:pStyle w:val="afd"/>
        <w:rPr>
          <w:lang w:val="en-US"/>
        </w:rPr>
      </w:pPr>
      <w:r w:rsidRPr="00E946C5">
        <w:lastRenderedPageBreak/>
        <w:t xml:space="preserve"> </w:t>
      </w:r>
      <w:r w:rsidRPr="00E946C5">
        <w:rPr>
          <w:lang w:eastAsia="ru-RU"/>
        </w:rPr>
        <w:drawing>
          <wp:inline distT="0" distB="0" distL="0" distR="0" wp14:anchorId="6A7275CF" wp14:editId="35FA92E4">
            <wp:extent cx="3761165" cy="4357314"/>
            <wp:effectExtent l="0" t="0" r="0" b="5715"/>
            <wp:docPr id="660693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93897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728" cy="436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85CB" w14:textId="2D5CD6F6" w:rsidR="00E946C5" w:rsidRPr="00E946C5" w:rsidRDefault="00E946C5" w:rsidP="00E946C5">
      <w:pPr>
        <w:pStyle w:val="afe"/>
      </w:pPr>
      <w:r>
        <w:t>Рисунок</w:t>
      </w:r>
      <w:r w:rsidRPr="0038734E">
        <w:t xml:space="preserve"> 10 – </w:t>
      </w:r>
      <w:proofErr w:type="spellStart"/>
      <w:r>
        <w:rPr>
          <w:lang w:val="en-US"/>
        </w:rPr>
        <w:t>TrafficTrackingApp</w:t>
      </w:r>
      <w:proofErr w:type="spellEnd"/>
      <w:r w:rsidRPr="0038734E">
        <w:t xml:space="preserve">. </w:t>
      </w:r>
      <w:r>
        <w:t>Вид</w:t>
      </w:r>
      <w:r w:rsidRPr="00E946C5">
        <w:t xml:space="preserve"> </w:t>
      </w:r>
      <w:r>
        <w:t>окна</w:t>
      </w:r>
      <w:r w:rsidRPr="00E946C5">
        <w:t xml:space="preserve"> </w:t>
      </w:r>
      <w:r>
        <w:t>добавления нового события</w:t>
      </w:r>
    </w:p>
    <w:p w14:paraId="56B5C1E6" w14:textId="77777777" w:rsidR="007B1296" w:rsidRDefault="007B1296" w:rsidP="007B1296">
      <w:pPr>
        <w:pStyle w:val="2"/>
      </w:pPr>
      <w:bookmarkStart w:id="16" w:name="_Toc198241886"/>
      <w:r>
        <w:t>Отладка и тестирование программных модулей</w:t>
      </w:r>
      <w:bookmarkEnd w:id="16"/>
    </w:p>
    <w:p w14:paraId="64767086" w14:textId="306ECC14" w:rsidR="00E0705F" w:rsidRPr="00E0705F" w:rsidRDefault="00E0705F" w:rsidP="00E0705F">
      <w:pPr>
        <w:pStyle w:val="a3"/>
      </w:pPr>
      <w:r w:rsidRPr="00E0705F">
        <w:t>Для отладки приложения используется комплекс средств Visual Studio 2022, который позволяет произвести диагностику и локализацию ошибок, внести исправления в программу с целью их устранения.</w:t>
      </w:r>
    </w:p>
    <w:p w14:paraId="2EC7A93C" w14:textId="77777777" w:rsidR="00E0705F" w:rsidRDefault="00E0705F" w:rsidP="00E0705F">
      <w:pPr>
        <w:pStyle w:val="a3"/>
      </w:pPr>
      <w:r>
        <w:t>Стандартные средства отладчика Visual Studio 2022:</w:t>
      </w:r>
    </w:p>
    <w:p w14:paraId="68285AAA" w14:textId="06B08A83" w:rsidR="00E0705F" w:rsidRPr="00E0705F" w:rsidRDefault="00E0705F" w:rsidP="00E0705F">
      <w:pPr>
        <w:pStyle w:val="a1"/>
      </w:pPr>
      <w:r>
        <w:t>для установки точки останова необходимо нажать клавишу F9, когда</w:t>
      </w:r>
      <w:r w:rsidRPr="00E0705F">
        <w:t xml:space="preserve"> </w:t>
      </w:r>
      <w:r>
        <w:t>курсор находится на необходимой строке</w:t>
      </w:r>
      <w:r w:rsidRPr="00E0705F">
        <w:t>;</w:t>
      </w:r>
    </w:p>
    <w:p w14:paraId="610C8A0B" w14:textId="14BA2EA4" w:rsidR="00E0705F" w:rsidRPr="00E0705F" w:rsidRDefault="00E0705F" w:rsidP="00E0705F">
      <w:pPr>
        <w:pStyle w:val="a1"/>
      </w:pPr>
      <w:r>
        <w:t>для включения/отключения точек останова необходимо использовать</w:t>
      </w:r>
      <w:r w:rsidRPr="00E0705F">
        <w:t xml:space="preserve"> </w:t>
      </w:r>
      <w:r>
        <w:t>комбинацию Ctrl+F9</w:t>
      </w:r>
      <w:r w:rsidRPr="00E0705F">
        <w:t>;</w:t>
      </w:r>
    </w:p>
    <w:p w14:paraId="1B3C563D" w14:textId="5BF827F7" w:rsidR="00E0705F" w:rsidRPr="0038734E" w:rsidRDefault="00E0705F" w:rsidP="00E0705F">
      <w:pPr>
        <w:pStyle w:val="a1"/>
      </w:pPr>
      <w:r>
        <w:t>для запуска отладки с остановками на точках останова необходимо</w:t>
      </w:r>
      <w:r w:rsidRPr="00E0705F">
        <w:t xml:space="preserve"> </w:t>
      </w:r>
      <w:r>
        <w:t>нажать F5</w:t>
      </w:r>
      <w:r w:rsidRPr="00E0705F">
        <w:t>;</w:t>
      </w:r>
    </w:p>
    <w:p w14:paraId="663C9FE2" w14:textId="64C2D29F" w:rsidR="00E0705F" w:rsidRPr="00E0705F" w:rsidRDefault="00E0705F" w:rsidP="00E0705F">
      <w:pPr>
        <w:pStyle w:val="a1"/>
      </w:pPr>
      <w:r w:rsidRPr="00E0705F">
        <w:lastRenderedPageBreak/>
        <w:t>для пошагового прохода без захода/с заходом в методы необходимо использовать F10 и F11 соответственно.</w:t>
      </w:r>
    </w:p>
    <w:p w14:paraId="247AA0C4" w14:textId="4295018C" w:rsidR="00E0705F" w:rsidRDefault="00E0705F" w:rsidP="00E0705F">
      <w:pPr>
        <w:pStyle w:val="a1"/>
        <w:numPr>
          <w:ilvl w:val="0"/>
          <w:numId w:val="0"/>
        </w:numPr>
        <w:ind w:firstLine="709"/>
      </w:pPr>
      <w:r>
        <w:t>Процесс отладки представлен на рисунке 11.</w:t>
      </w:r>
    </w:p>
    <w:p w14:paraId="0F02B69A" w14:textId="7053AABA" w:rsidR="00E0705F" w:rsidRDefault="00653E50" w:rsidP="00653E50">
      <w:pPr>
        <w:pStyle w:val="afd"/>
      </w:pPr>
      <w:r w:rsidRPr="00653E50">
        <w:rPr>
          <w:lang w:eastAsia="ru-RU"/>
        </w:rPr>
        <w:drawing>
          <wp:inline distT="0" distB="0" distL="0" distR="0" wp14:anchorId="54C994E2" wp14:editId="3147DCEC">
            <wp:extent cx="5939790" cy="2477135"/>
            <wp:effectExtent l="0" t="0" r="3810" b="0"/>
            <wp:docPr id="143907068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7068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C428" w14:textId="1B55A772" w:rsidR="00653E50" w:rsidRPr="00653E50" w:rsidRDefault="00653E50" w:rsidP="00653E50">
      <w:pPr>
        <w:pStyle w:val="afe"/>
      </w:pPr>
      <w:r>
        <w:t xml:space="preserve">Рисунок 11 – </w:t>
      </w:r>
      <w:r>
        <w:rPr>
          <w:lang w:val="en-US"/>
        </w:rPr>
        <w:t>Visual</w:t>
      </w:r>
      <w:r w:rsidRPr="00653E50">
        <w:t xml:space="preserve"> </w:t>
      </w:r>
      <w:r>
        <w:rPr>
          <w:lang w:val="en-US"/>
        </w:rPr>
        <w:t>Studio</w:t>
      </w:r>
      <w:r>
        <w:t xml:space="preserve"> 2022. Расстановка точек остановки</w:t>
      </w:r>
    </w:p>
    <w:p w14:paraId="43F430D4" w14:textId="504F4CFD" w:rsidR="00BB22C1" w:rsidRDefault="00653E50" w:rsidP="00E0705F">
      <w:pPr>
        <w:pStyle w:val="a3"/>
      </w:pPr>
      <w:r>
        <w:t>В таблице 2 представлен набор тест-кейсов для тестирования приложения.</w:t>
      </w:r>
    </w:p>
    <w:p w14:paraId="5515E176" w14:textId="4B7DF14D" w:rsidR="00653E50" w:rsidRDefault="00653E50" w:rsidP="00653E50">
      <w:pPr>
        <w:pStyle w:val="aff2"/>
        <w:rPr>
          <w:lang w:val="en-US"/>
        </w:rPr>
      </w:pPr>
      <w:r w:rsidRPr="00653E50">
        <w:rPr>
          <w:spacing w:val="40"/>
        </w:rPr>
        <w:t>Таблица</w:t>
      </w:r>
      <w:r>
        <w:t xml:space="preserve"> 2 – Тест-кейсы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830"/>
        <w:gridCol w:w="4536"/>
        <w:gridCol w:w="1978"/>
      </w:tblGrid>
      <w:tr w:rsidR="00D82123" w14:paraId="0AC69803" w14:textId="77777777" w:rsidTr="0038734E">
        <w:trPr>
          <w:trHeight w:val="625"/>
        </w:trPr>
        <w:tc>
          <w:tcPr>
            <w:tcW w:w="2830" w:type="dxa"/>
          </w:tcPr>
          <w:p w14:paraId="7E8007D8" w14:textId="3653FA82" w:rsidR="00D82123" w:rsidRPr="0038734E" w:rsidRDefault="0038734E" w:rsidP="0038734E">
            <w:pPr>
              <w:jc w:val="center"/>
              <w:rPr>
                <w:b/>
              </w:rPr>
            </w:pPr>
            <w:r w:rsidRPr="0038734E">
              <w:rPr>
                <w:b/>
              </w:rPr>
              <w:t>Действие</w:t>
            </w:r>
          </w:p>
        </w:tc>
        <w:tc>
          <w:tcPr>
            <w:tcW w:w="4536" w:type="dxa"/>
          </w:tcPr>
          <w:p w14:paraId="10B9D2D2" w14:textId="1295502E" w:rsidR="00D82123" w:rsidRPr="0038734E" w:rsidRDefault="0038734E" w:rsidP="0038734E">
            <w:pPr>
              <w:jc w:val="center"/>
              <w:rPr>
                <w:b/>
              </w:rPr>
            </w:pPr>
            <w:r w:rsidRPr="0038734E">
              <w:rPr>
                <w:b/>
              </w:rPr>
              <w:t>Ожидаемый результат</w:t>
            </w:r>
          </w:p>
        </w:tc>
        <w:tc>
          <w:tcPr>
            <w:tcW w:w="1978" w:type="dxa"/>
          </w:tcPr>
          <w:p w14:paraId="43D984C0" w14:textId="2FA53A0E" w:rsidR="00D82123" w:rsidRPr="0038734E" w:rsidRDefault="0038734E" w:rsidP="0038734E">
            <w:pPr>
              <w:jc w:val="center"/>
              <w:rPr>
                <w:b/>
              </w:rPr>
            </w:pPr>
            <w:r w:rsidRPr="0038734E">
              <w:rPr>
                <w:b/>
              </w:rPr>
              <w:t>Фактический результат</w:t>
            </w:r>
          </w:p>
        </w:tc>
      </w:tr>
      <w:tr w:rsidR="00D82123" w14:paraId="3F4630BF" w14:textId="77777777" w:rsidTr="00E775A9">
        <w:tc>
          <w:tcPr>
            <w:tcW w:w="2830" w:type="dxa"/>
            <w:tcBorders>
              <w:bottom w:val="single" w:sz="4" w:space="0" w:color="auto"/>
            </w:tcBorders>
          </w:tcPr>
          <w:p w14:paraId="7FC271E5" w14:textId="7B86877D" w:rsidR="00D82123" w:rsidRPr="0038734E" w:rsidRDefault="0038734E" w:rsidP="00646F24">
            <w:pPr>
              <w:pStyle w:val="a3"/>
              <w:spacing w:line="240" w:lineRule="auto"/>
              <w:ind w:firstLine="0"/>
              <w:jc w:val="left"/>
            </w:pPr>
            <w:r>
              <w:t>Нажатие на элемент перекрестка в списке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619850FB" w14:textId="6F78DA85" w:rsidR="00D82123" w:rsidRPr="0038734E" w:rsidRDefault="0038734E" w:rsidP="00646F24">
            <w:pPr>
              <w:pStyle w:val="a3"/>
              <w:spacing w:line="240" w:lineRule="auto"/>
              <w:ind w:firstLine="0"/>
              <w:jc w:val="left"/>
            </w:pPr>
            <w:r>
              <w:t>Открывается окно с детальной информацией о выбранном перекрестке</w:t>
            </w:r>
          </w:p>
        </w:tc>
        <w:tc>
          <w:tcPr>
            <w:tcW w:w="1978" w:type="dxa"/>
            <w:tcBorders>
              <w:bottom w:val="single" w:sz="4" w:space="0" w:color="auto"/>
            </w:tcBorders>
          </w:tcPr>
          <w:p w14:paraId="2B679184" w14:textId="12695A7E" w:rsidR="00D82123" w:rsidRPr="0038734E" w:rsidRDefault="0038734E" w:rsidP="00646F24">
            <w:pPr>
              <w:pStyle w:val="a3"/>
              <w:spacing w:line="240" w:lineRule="auto"/>
              <w:ind w:firstLine="0"/>
              <w:jc w:val="left"/>
            </w:pPr>
            <w:r>
              <w:t>Совпадает с ожидаемым</w:t>
            </w:r>
          </w:p>
        </w:tc>
      </w:tr>
      <w:tr w:rsidR="00D82123" w14:paraId="775D0B76" w14:textId="77777777" w:rsidTr="00E775A9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2C8E748" w14:textId="2B16C148" w:rsidR="00D82123" w:rsidRPr="00646F24" w:rsidRDefault="0038734E" w:rsidP="00646F24">
            <w:pPr>
              <w:pStyle w:val="a3"/>
              <w:spacing w:line="240" w:lineRule="auto"/>
              <w:ind w:firstLine="0"/>
              <w:jc w:val="left"/>
            </w:pPr>
            <w:r>
              <w:t>В окне добавления нового события ввести в соответствующие поля ввода: Тип – «ДТП»</w:t>
            </w:r>
            <w:r w:rsidRPr="0038734E">
              <w:t xml:space="preserve">, </w:t>
            </w:r>
            <w:r>
              <w:t>начало –</w:t>
            </w:r>
            <w:r w:rsidR="00646F24">
              <w:t xml:space="preserve"> «2025-04-13 16:00», конец – «2025-04-13 17:00»</w:t>
            </w:r>
            <w:r w:rsidR="00646F24" w:rsidRPr="00646F24">
              <w:t xml:space="preserve">, </w:t>
            </w:r>
            <w:r w:rsidR="00646F24">
              <w:t xml:space="preserve">влияние на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05D6B1A" w14:textId="5B20158C" w:rsidR="00D82123" w:rsidRPr="00646F24" w:rsidRDefault="0038734E" w:rsidP="00646F24">
            <w:pPr>
              <w:pStyle w:val="a3"/>
              <w:spacing w:line="240" w:lineRule="auto"/>
              <w:ind w:firstLine="0"/>
              <w:jc w:val="left"/>
            </w:pPr>
            <w:r>
              <w:t xml:space="preserve">Новое событие добавляется в БД в таблицу </w:t>
            </w:r>
            <w:r>
              <w:rPr>
                <w:lang w:val="en-US"/>
              </w:rPr>
              <w:t>Event</w:t>
            </w:r>
            <w:r w:rsidRPr="0038734E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IntersectionEvent</w:t>
            </w:r>
            <w:proofErr w:type="spellEnd"/>
            <w:r w:rsidR="00646F24">
              <w:t>. Отображение нового события в приложении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AE2BC42" w14:textId="11E442CF" w:rsidR="00D82123" w:rsidRPr="00646F24" w:rsidRDefault="0038734E" w:rsidP="00646F24">
            <w:pPr>
              <w:pStyle w:val="a3"/>
              <w:spacing w:line="240" w:lineRule="auto"/>
              <w:ind w:firstLine="0"/>
              <w:jc w:val="left"/>
            </w:pPr>
            <w:r>
              <w:t>Совпадает с ожидаемым</w:t>
            </w:r>
          </w:p>
        </w:tc>
      </w:tr>
    </w:tbl>
    <w:p w14:paraId="2783E862" w14:textId="01BB45DB" w:rsidR="00646F24" w:rsidRDefault="00646F24" w:rsidP="00646F24">
      <w:pPr>
        <w:pStyle w:val="aff2"/>
        <w:rPr>
          <w:i/>
          <w:iCs/>
        </w:rPr>
      </w:pPr>
      <w:r w:rsidRPr="00306B08">
        <w:rPr>
          <w:i/>
          <w:iCs/>
        </w:rPr>
        <w:lastRenderedPageBreak/>
        <w:t xml:space="preserve">Продолжение таблицы </w:t>
      </w:r>
      <w:r>
        <w:rPr>
          <w:i/>
          <w:iCs/>
        </w:rPr>
        <w:t>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972"/>
        <w:gridCol w:w="4253"/>
        <w:gridCol w:w="2119"/>
      </w:tblGrid>
      <w:tr w:rsidR="00747846" w:rsidRPr="0038734E" w14:paraId="17A35F8F" w14:textId="77777777" w:rsidTr="00747846">
        <w:trPr>
          <w:trHeight w:val="625"/>
        </w:trPr>
        <w:tc>
          <w:tcPr>
            <w:tcW w:w="2972" w:type="dxa"/>
          </w:tcPr>
          <w:p w14:paraId="7DCC5D57" w14:textId="77777777" w:rsidR="00747846" w:rsidRPr="0038734E" w:rsidRDefault="00747846" w:rsidP="009108DD">
            <w:pPr>
              <w:jc w:val="center"/>
              <w:rPr>
                <w:b/>
              </w:rPr>
            </w:pPr>
            <w:r w:rsidRPr="0038734E">
              <w:rPr>
                <w:b/>
              </w:rPr>
              <w:t>Действие</w:t>
            </w:r>
          </w:p>
        </w:tc>
        <w:tc>
          <w:tcPr>
            <w:tcW w:w="4253" w:type="dxa"/>
          </w:tcPr>
          <w:p w14:paraId="2425BEA7" w14:textId="77777777" w:rsidR="00747846" w:rsidRPr="0038734E" w:rsidRDefault="00747846" w:rsidP="009108DD">
            <w:pPr>
              <w:jc w:val="center"/>
              <w:rPr>
                <w:b/>
              </w:rPr>
            </w:pPr>
            <w:r w:rsidRPr="0038734E">
              <w:rPr>
                <w:b/>
              </w:rPr>
              <w:t>Ожидаемый результат</w:t>
            </w:r>
          </w:p>
        </w:tc>
        <w:tc>
          <w:tcPr>
            <w:tcW w:w="2119" w:type="dxa"/>
          </w:tcPr>
          <w:p w14:paraId="570FE3CF" w14:textId="77777777" w:rsidR="00747846" w:rsidRPr="0038734E" w:rsidRDefault="00747846" w:rsidP="009108DD">
            <w:pPr>
              <w:jc w:val="center"/>
              <w:rPr>
                <w:b/>
              </w:rPr>
            </w:pPr>
            <w:r w:rsidRPr="0038734E">
              <w:rPr>
                <w:b/>
              </w:rPr>
              <w:t>Фактический результат</w:t>
            </w:r>
          </w:p>
        </w:tc>
      </w:tr>
      <w:tr w:rsidR="00646F24" w14:paraId="4876F5AD" w14:textId="77777777" w:rsidTr="00747846">
        <w:trPr>
          <w:trHeight w:val="776"/>
        </w:trPr>
        <w:tc>
          <w:tcPr>
            <w:tcW w:w="2972" w:type="dxa"/>
          </w:tcPr>
          <w:p w14:paraId="45B1C13B" w14:textId="1897F33E" w:rsidR="00646F24" w:rsidRPr="00646F24" w:rsidRDefault="00646F24" w:rsidP="00747846">
            <w:pPr>
              <w:jc w:val="left"/>
            </w:pPr>
            <w:r>
              <w:t>трафик – 3, код перекрестка – 1.</w:t>
            </w:r>
            <w:r w:rsidR="00747846">
              <w:t xml:space="preserve"> Нажать на кнопку «Добавление»</w:t>
            </w:r>
          </w:p>
        </w:tc>
        <w:tc>
          <w:tcPr>
            <w:tcW w:w="4253" w:type="dxa"/>
          </w:tcPr>
          <w:p w14:paraId="4F4EC787" w14:textId="77777777" w:rsidR="00646F24" w:rsidRDefault="00646F24" w:rsidP="00747846"/>
        </w:tc>
        <w:tc>
          <w:tcPr>
            <w:tcW w:w="2119" w:type="dxa"/>
          </w:tcPr>
          <w:p w14:paraId="1C4970BE" w14:textId="448B5CA7" w:rsidR="00646F24" w:rsidRPr="00747846" w:rsidRDefault="00747846" w:rsidP="00747846">
            <w:pPr>
              <w:jc w:val="left"/>
            </w:pPr>
            <w:r>
              <w:t>Совпадает с ожидаемым</w:t>
            </w:r>
          </w:p>
        </w:tc>
      </w:tr>
      <w:tr w:rsidR="00646F24" w14:paraId="1F307F2F" w14:textId="77777777" w:rsidTr="00747846">
        <w:trPr>
          <w:trHeight w:val="1414"/>
        </w:trPr>
        <w:tc>
          <w:tcPr>
            <w:tcW w:w="2972" w:type="dxa"/>
          </w:tcPr>
          <w:p w14:paraId="16BBC0B9" w14:textId="77777777" w:rsidR="00646F24" w:rsidRDefault="00646F24" w:rsidP="00747846">
            <w:bookmarkStart w:id="17" w:name="_GoBack"/>
            <w:bookmarkEnd w:id="17"/>
          </w:p>
        </w:tc>
        <w:tc>
          <w:tcPr>
            <w:tcW w:w="4253" w:type="dxa"/>
          </w:tcPr>
          <w:p w14:paraId="3BDD28A3" w14:textId="77777777" w:rsidR="00646F24" w:rsidRDefault="00646F24" w:rsidP="00747846"/>
        </w:tc>
        <w:tc>
          <w:tcPr>
            <w:tcW w:w="2119" w:type="dxa"/>
          </w:tcPr>
          <w:p w14:paraId="2E6CCE3B" w14:textId="77777777" w:rsidR="00646F24" w:rsidRDefault="00646F24" w:rsidP="00747846"/>
        </w:tc>
      </w:tr>
    </w:tbl>
    <w:p w14:paraId="57CB63FD" w14:textId="77777777" w:rsidR="00D82123" w:rsidRPr="00646F24" w:rsidRDefault="00D82123" w:rsidP="00653E50">
      <w:pPr>
        <w:pStyle w:val="aff2"/>
      </w:pPr>
    </w:p>
    <w:p w14:paraId="0A021CA5" w14:textId="77777777" w:rsidR="007B1296" w:rsidRDefault="00084431" w:rsidP="007B1296">
      <w:pPr>
        <w:pStyle w:val="2"/>
      </w:pPr>
      <w:bookmarkStart w:id="18" w:name="_Toc198241887"/>
      <w:r>
        <w:t>О</w:t>
      </w:r>
      <w:r w:rsidR="007B1296">
        <w:t xml:space="preserve">птимизация </w:t>
      </w:r>
      <w:r>
        <w:t xml:space="preserve">и рефакторинг </w:t>
      </w:r>
      <w:r w:rsidR="007B1296">
        <w:t>программного кода</w:t>
      </w:r>
      <w:bookmarkEnd w:id="18"/>
    </w:p>
    <w:p w14:paraId="0E11A170" w14:textId="77777777" w:rsidR="00BB22C1" w:rsidRDefault="00BB22C1" w:rsidP="00BB22C1">
      <w:pPr>
        <w:pStyle w:val="a3"/>
      </w:pPr>
      <w:r>
        <w:t>Описание процесса рефакторинга кода (именование, дублирующийся код)</w:t>
      </w:r>
    </w:p>
    <w:p w14:paraId="556B01B4" w14:textId="77777777" w:rsidR="00BB22C1" w:rsidRDefault="00BB22C1" w:rsidP="00BB22C1">
      <w:pPr>
        <w:pStyle w:val="a3"/>
      </w:pPr>
      <w:r>
        <w:t>Описание процесса оптимизации кода с помощью многопоточности / асинхронности / ассемблерных вставок</w:t>
      </w:r>
    </w:p>
    <w:p w14:paraId="052D4331" w14:textId="77777777" w:rsidR="00BB22C1" w:rsidRPr="00BB22C1" w:rsidRDefault="00BB22C1" w:rsidP="00BB22C1">
      <w:pPr>
        <w:pStyle w:val="a3"/>
      </w:pPr>
    </w:p>
    <w:p w14:paraId="34775863" w14:textId="77777777" w:rsidR="007B1296" w:rsidRDefault="007B1296" w:rsidP="007B1296">
      <w:pPr>
        <w:pStyle w:val="a3"/>
      </w:pPr>
    </w:p>
    <w:p w14:paraId="6186A089" w14:textId="77777777" w:rsidR="007B1296" w:rsidRDefault="007B1296" w:rsidP="007B1296">
      <w:pPr>
        <w:pStyle w:val="a7"/>
      </w:pPr>
      <w:bookmarkStart w:id="19" w:name="_Toc198241888"/>
      <w:r>
        <w:lastRenderedPageBreak/>
        <w:t>Заключение</w:t>
      </w:r>
      <w:bookmarkEnd w:id="19"/>
    </w:p>
    <w:p w14:paraId="04C9880E" w14:textId="2059B82B" w:rsidR="00390F2E" w:rsidRDefault="003613D9" w:rsidP="00BB22C1">
      <w:pPr>
        <w:pStyle w:val="a3"/>
      </w:pPr>
      <w:r>
        <w:t>Для прохождения практики в ООО «Кактус» предприятием было предоставлено все необходимое ПО и оборудование.</w:t>
      </w:r>
    </w:p>
    <w:p w14:paraId="33A43B91" w14:textId="31E39046" w:rsidR="003613D9" w:rsidRDefault="003613D9" w:rsidP="00BB22C1">
      <w:pPr>
        <w:pStyle w:val="a3"/>
      </w:pPr>
      <w:r>
        <w:t>Цели производственной практики достигнуты:</w:t>
      </w:r>
    </w:p>
    <w:p w14:paraId="0B2D715C" w14:textId="1A351B01" w:rsidR="003613D9" w:rsidRPr="00F31BF1" w:rsidRDefault="003613D9" w:rsidP="003613D9">
      <w:pPr>
        <w:pStyle w:val="a1"/>
      </w:pPr>
      <w:r w:rsidRPr="00F31BF1">
        <w:t>получен практическ</w:t>
      </w:r>
      <w:r>
        <w:t>ий</w:t>
      </w:r>
      <w:r w:rsidRPr="00F31BF1">
        <w:t xml:space="preserve"> опыт по выполнению работ по ПМ.11 «</w:t>
      </w:r>
      <w:r>
        <w:t>Разработка, администрирование и защита баз данных</w:t>
      </w:r>
      <w:r w:rsidRPr="00F31BF1">
        <w:t xml:space="preserve">» и </w:t>
      </w:r>
      <w:r w:rsidR="00BE16D7" w:rsidRPr="00F31BF1">
        <w:t>развит</w:t>
      </w:r>
      <w:r w:rsidR="00BE16D7">
        <w:t>ы</w:t>
      </w:r>
      <w:r w:rsidR="00BE16D7" w:rsidRPr="00F31BF1">
        <w:t xml:space="preserve"> общи</w:t>
      </w:r>
      <w:r w:rsidR="00BE16D7">
        <w:t>е</w:t>
      </w:r>
      <w:r w:rsidR="00BE16D7" w:rsidRPr="00F31BF1">
        <w:t xml:space="preserve"> и профессиональны</w:t>
      </w:r>
      <w:r w:rsidR="00BE16D7">
        <w:t>е</w:t>
      </w:r>
      <w:r w:rsidR="00BE16D7" w:rsidRPr="00F31BF1">
        <w:t xml:space="preserve"> компетенци</w:t>
      </w:r>
      <w:r w:rsidR="00BE16D7">
        <w:t>и</w:t>
      </w:r>
      <w:r>
        <w:t>;</w:t>
      </w:r>
    </w:p>
    <w:p w14:paraId="69629728" w14:textId="468D8ABA" w:rsidR="003613D9" w:rsidRPr="00F31BF1" w:rsidRDefault="003613D9" w:rsidP="003613D9">
      <w:pPr>
        <w:pStyle w:val="a1"/>
      </w:pPr>
      <w:r w:rsidRPr="00F31BF1">
        <w:t>получен практическ</w:t>
      </w:r>
      <w:r>
        <w:t>ий</w:t>
      </w:r>
      <w:r w:rsidRPr="00F31BF1">
        <w:t xml:space="preserve"> опыт по выполнению работ по ПМ.01 «</w:t>
      </w:r>
      <w:r>
        <w:t>Разработка модулей программного обеспечения для компьютерных систем</w:t>
      </w:r>
      <w:r w:rsidRPr="00F31BF1">
        <w:t>» и развит</w:t>
      </w:r>
      <w:r w:rsidR="00BE16D7">
        <w:t>ы</w:t>
      </w:r>
      <w:r w:rsidRPr="00F31BF1">
        <w:t xml:space="preserve"> общи</w:t>
      </w:r>
      <w:r w:rsidR="00BE16D7">
        <w:t>е</w:t>
      </w:r>
      <w:r w:rsidRPr="00F31BF1">
        <w:t xml:space="preserve"> и профессиональны</w:t>
      </w:r>
      <w:r w:rsidR="00BE16D7">
        <w:t>е</w:t>
      </w:r>
      <w:r w:rsidRPr="00F31BF1">
        <w:t xml:space="preserve"> компетенци</w:t>
      </w:r>
      <w:r w:rsidR="00BE16D7">
        <w:t>и</w:t>
      </w:r>
      <w:r w:rsidRPr="00F31BF1">
        <w:t>.</w:t>
      </w:r>
    </w:p>
    <w:p w14:paraId="064DD757" w14:textId="084BBAE9" w:rsidR="003613D9" w:rsidRPr="00F31BF1" w:rsidRDefault="00920CD0" w:rsidP="003613D9">
      <w:pPr>
        <w:pStyle w:val="a1"/>
        <w:numPr>
          <w:ilvl w:val="0"/>
          <w:numId w:val="0"/>
        </w:numPr>
        <w:ind w:left="709"/>
      </w:pPr>
      <w:r>
        <w:t>Выполненные задачи производственной практики</w:t>
      </w:r>
      <w:r w:rsidR="003613D9" w:rsidRPr="00F31BF1">
        <w:t>:</w:t>
      </w:r>
    </w:p>
    <w:p w14:paraId="734AD71B" w14:textId="7832D816" w:rsidR="003613D9" w:rsidRPr="00D229F3" w:rsidRDefault="003613D9" w:rsidP="003613D9">
      <w:pPr>
        <w:pStyle w:val="a1"/>
      </w:pPr>
      <w:r>
        <w:t>о</w:t>
      </w:r>
      <w:r w:rsidRPr="003E2966">
        <w:t>сущест</w:t>
      </w:r>
      <w:r>
        <w:t>влен</w:t>
      </w:r>
      <w:r w:rsidRPr="003E2966">
        <w:t xml:space="preserve"> сбор, обработк</w:t>
      </w:r>
      <w:r>
        <w:t>а</w:t>
      </w:r>
      <w:r w:rsidRPr="003E2966">
        <w:t xml:space="preserve"> и анализ информации для проектирования </w:t>
      </w:r>
      <w:r>
        <w:t>БД</w:t>
      </w:r>
      <w:r w:rsidRPr="00D229F3">
        <w:t>;</w:t>
      </w:r>
    </w:p>
    <w:p w14:paraId="192B10FC" w14:textId="5317F564" w:rsidR="003613D9" w:rsidRPr="007B6DE7" w:rsidRDefault="003613D9" w:rsidP="003613D9">
      <w:pPr>
        <w:pStyle w:val="a1"/>
      </w:pPr>
      <w:r>
        <w:t>спроектирована</w:t>
      </w:r>
      <w:r w:rsidRPr="007B6DE7">
        <w:t xml:space="preserve"> </w:t>
      </w:r>
      <w:r>
        <w:t>БД</w:t>
      </w:r>
      <w:r w:rsidRPr="007B6DE7">
        <w:t>;</w:t>
      </w:r>
    </w:p>
    <w:p w14:paraId="243755DC" w14:textId="706B0956" w:rsidR="003613D9" w:rsidRPr="00253ED1" w:rsidRDefault="003613D9" w:rsidP="003613D9">
      <w:pPr>
        <w:pStyle w:val="a1"/>
      </w:pPr>
      <w:r>
        <w:t>р</w:t>
      </w:r>
      <w:r w:rsidRPr="00253ED1">
        <w:t>азраб</w:t>
      </w:r>
      <w:r>
        <w:t>отаны</w:t>
      </w:r>
      <w:r w:rsidRPr="00253ED1">
        <w:t xml:space="preserve"> объект</w:t>
      </w:r>
      <w:r>
        <w:t>ы БД</w:t>
      </w:r>
      <w:r w:rsidRPr="00253ED1">
        <w:t>;</w:t>
      </w:r>
    </w:p>
    <w:p w14:paraId="79E5A93E" w14:textId="1F9A36AC" w:rsidR="003613D9" w:rsidRPr="003613D9" w:rsidRDefault="003613D9" w:rsidP="003613D9">
      <w:pPr>
        <w:pStyle w:val="a1"/>
      </w:pPr>
      <w:r>
        <w:t>реализована</w:t>
      </w:r>
      <w:r w:rsidRPr="003613D9">
        <w:t xml:space="preserve"> </w:t>
      </w:r>
      <w:r>
        <w:t>БД</w:t>
      </w:r>
      <w:r w:rsidRPr="003613D9">
        <w:t xml:space="preserve"> </w:t>
      </w:r>
      <w:r w:rsidRPr="00467CE0">
        <w:t>в</w:t>
      </w:r>
      <w:r w:rsidRPr="003613D9">
        <w:t xml:space="preserve"> </w:t>
      </w:r>
      <w:r>
        <w:t xml:space="preserve">СУБД </w:t>
      </w:r>
      <w:r>
        <w:rPr>
          <w:lang w:val="en-US"/>
        </w:rPr>
        <w:t>Microsoft</w:t>
      </w:r>
      <w:r w:rsidRPr="003613D9">
        <w:t xml:space="preserve"> </w:t>
      </w:r>
      <w:r w:rsidRPr="003350E9">
        <w:rPr>
          <w:lang w:val="en-US"/>
        </w:rPr>
        <w:t>SQL</w:t>
      </w:r>
      <w:r w:rsidRPr="003613D9">
        <w:t xml:space="preserve"> </w:t>
      </w:r>
      <w:r w:rsidRPr="003350E9">
        <w:rPr>
          <w:lang w:val="en-US"/>
        </w:rPr>
        <w:t>Server</w:t>
      </w:r>
      <w:r w:rsidRPr="003613D9">
        <w:t xml:space="preserve"> </w:t>
      </w:r>
      <w:r w:rsidRPr="00496177">
        <w:t>20</w:t>
      </w:r>
      <w:r w:rsidRPr="003613D9">
        <w:t>20;</w:t>
      </w:r>
    </w:p>
    <w:p w14:paraId="7A9AA4EF" w14:textId="39E5451A" w:rsidR="003613D9" w:rsidRDefault="00496177" w:rsidP="003613D9">
      <w:pPr>
        <w:pStyle w:val="a1"/>
      </w:pPr>
      <w:r>
        <w:t>решены вопросы администрирования</w:t>
      </w:r>
      <w:r w:rsidR="003613D9" w:rsidRPr="00A97B3B">
        <w:t xml:space="preserve"> </w:t>
      </w:r>
      <w:r w:rsidR="003613D9">
        <w:t>БД</w:t>
      </w:r>
      <w:r w:rsidR="003613D9">
        <w:rPr>
          <w:lang w:val="en-US"/>
        </w:rPr>
        <w:t>;</w:t>
      </w:r>
    </w:p>
    <w:p w14:paraId="19B656F1" w14:textId="4753484D" w:rsidR="003613D9" w:rsidRPr="00024029" w:rsidRDefault="00496177" w:rsidP="003613D9">
      <w:pPr>
        <w:pStyle w:val="a1"/>
      </w:pPr>
      <w:r>
        <w:t>реализованы технологии защиты информации в БД</w:t>
      </w:r>
      <w:r w:rsidR="003613D9" w:rsidRPr="00024029">
        <w:t>;</w:t>
      </w:r>
    </w:p>
    <w:p w14:paraId="0332279B" w14:textId="18630552" w:rsidR="003613D9" w:rsidRDefault="00496177" w:rsidP="003613D9">
      <w:pPr>
        <w:pStyle w:val="a1"/>
      </w:pPr>
      <w:r>
        <w:t>сформирован</w:t>
      </w:r>
      <w:r w:rsidR="003613D9" w:rsidRPr="00217191">
        <w:t xml:space="preserve"> алгоритм разработки</w:t>
      </w:r>
      <w:r w:rsidR="003613D9">
        <w:t>;</w:t>
      </w:r>
    </w:p>
    <w:p w14:paraId="362626CC" w14:textId="328270AE" w:rsidR="003613D9" w:rsidRPr="00047B70" w:rsidRDefault="00496177" w:rsidP="003613D9">
      <w:pPr>
        <w:pStyle w:val="a1"/>
      </w:pPr>
      <w:r>
        <w:t>разработаны</w:t>
      </w:r>
      <w:r w:rsidR="003613D9">
        <w:t xml:space="preserve"> программны</w:t>
      </w:r>
      <w:r>
        <w:t>е</w:t>
      </w:r>
      <w:r w:rsidR="003613D9">
        <w:t xml:space="preserve"> модул</w:t>
      </w:r>
      <w:r>
        <w:t>и</w:t>
      </w:r>
      <w:r w:rsidR="003613D9">
        <w:rPr>
          <w:lang w:val="en-US"/>
        </w:rPr>
        <w:t>;</w:t>
      </w:r>
    </w:p>
    <w:p w14:paraId="70AB3082" w14:textId="28E919B4" w:rsidR="003613D9" w:rsidRPr="009009FE" w:rsidRDefault="00496177" w:rsidP="003613D9">
      <w:pPr>
        <w:pStyle w:val="a1"/>
      </w:pPr>
      <w:r>
        <w:t>выполнена</w:t>
      </w:r>
      <w:r w:rsidR="003613D9" w:rsidRPr="009009FE">
        <w:t xml:space="preserve"> отладк</w:t>
      </w:r>
      <w:r>
        <w:t>а</w:t>
      </w:r>
      <w:r w:rsidR="003613D9" w:rsidRPr="009009FE">
        <w:t xml:space="preserve"> программн</w:t>
      </w:r>
      <w:r w:rsidR="003613D9">
        <w:t>ых</w:t>
      </w:r>
      <w:r w:rsidR="003613D9" w:rsidRPr="009009FE">
        <w:t xml:space="preserve"> модул</w:t>
      </w:r>
      <w:r w:rsidR="003613D9">
        <w:t>ей</w:t>
      </w:r>
      <w:r w:rsidR="003613D9" w:rsidRPr="009009FE">
        <w:t xml:space="preserve"> с использованием</w:t>
      </w:r>
      <w:r>
        <w:t xml:space="preserve"> </w:t>
      </w:r>
      <w:r w:rsidR="003613D9" w:rsidRPr="009009FE">
        <w:t>программных средств</w:t>
      </w:r>
      <w:r>
        <w:t xml:space="preserve"> </w:t>
      </w:r>
      <w:r>
        <w:rPr>
          <w:lang w:val="en-US"/>
        </w:rPr>
        <w:t>Visual</w:t>
      </w:r>
      <w:r w:rsidRPr="00496177">
        <w:t xml:space="preserve"> </w:t>
      </w:r>
      <w:r>
        <w:rPr>
          <w:lang w:val="en-US"/>
        </w:rPr>
        <w:t>Studio</w:t>
      </w:r>
      <w:r w:rsidR="003613D9" w:rsidRPr="009009FE">
        <w:t>;</w:t>
      </w:r>
    </w:p>
    <w:p w14:paraId="7270D83F" w14:textId="60F69CBD" w:rsidR="003613D9" w:rsidRDefault="003613D9" w:rsidP="003613D9">
      <w:pPr>
        <w:pStyle w:val="a1"/>
      </w:pPr>
      <w:r>
        <w:t>выполне</w:t>
      </w:r>
      <w:r w:rsidR="00496177">
        <w:t>но</w:t>
      </w:r>
      <w:r>
        <w:t xml:space="preserve"> тестировани</w:t>
      </w:r>
      <w:r w:rsidR="00496177">
        <w:t>е</w:t>
      </w:r>
      <w:r>
        <w:t xml:space="preserve"> программных модулей</w:t>
      </w:r>
      <w:r>
        <w:rPr>
          <w:lang w:val="en-US"/>
        </w:rPr>
        <w:t>;</w:t>
      </w:r>
    </w:p>
    <w:p w14:paraId="6E24CDD0" w14:textId="5E2D4787" w:rsidR="003613D9" w:rsidRDefault="003613D9" w:rsidP="003613D9">
      <w:pPr>
        <w:pStyle w:val="a1"/>
      </w:pPr>
      <w:r>
        <w:t>осуществлен</w:t>
      </w:r>
      <w:r w:rsidR="00496177">
        <w:t>ы</w:t>
      </w:r>
      <w:r w:rsidRPr="00E00B8D">
        <w:t xml:space="preserve"> рефакторинг и оптимизаци</w:t>
      </w:r>
      <w:r w:rsidR="00496177">
        <w:t>я</w:t>
      </w:r>
      <w:r w:rsidRPr="00E00B8D">
        <w:t xml:space="preserve"> программного кода</w:t>
      </w:r>
      <w:r>
        <w:t>;</w:t>
      </w:r>
    </w:p>
    <w:p w14:paraId="14F8982E" w14:textId="7433B537" w:rsidR="003613D9" w:rsidRPr="00F31BF1" w:rsidRDefault="00496177" w:rsidP="003613D9">
      <w:pPr>
        <w:pStyle w:val="a1"/>
      </w:pPr>
      <w:r>
        <w:t>разработано мобильное приложение</w:t>
      </w:r>
      <w:r w:rsidR="003613D9">
        <w:t>.</w:t>
      </w:r>
    </w:p>
    <w:p w14:paraId="070A6D25" w14:textId="77777777" w:rsidR="003613D9" w:rsidRPr="00BB22C1" w:rsidRDefault="003613D9" w:rsidP="00BB22C1">
      <w:pPr>
        <w:pStyle w:val="a3"/>
      </w:pPr>
    </w:p>
    <w:p w14:paraId="27C70EF5" w14:textId="77777777" w:rsidR="007B1296" w:rsidRDefault="007B1296" w:rsidP="007B1296">
      <w:pPr>
        <w:pStyle w:val="a7"/>
      </w:pPr>
      <w:bookmarkStart w:id="20" w:name="_Toc198241889"/>
      <w:r>
        <w:lastRenderedPageBreak/>
        <w:t>Список использованных источников</w:t>
      </w:r>
      <w:bookmarkEnd w:id="20"/>
    </w:p>
    <w:p w14:paraId="0F142DC1" w14:textId="023C1593" w:rsidR="0002309E" w:rsidRPr="00711564" w:rsidRDefault="0029735D" w:rsidP="0002309E">
      <w:pPr>
        <w:pStyle w:val="a3"/>
        <w:numPr>
          <w:ilvl w:val="0"/>
          <w:numId w:val="6"/>
        </w:numPr>
      </w:pPr>
      <w:bookmarkStart w:id="21" w:name="_Ref196157656"/>
      <w:r>
        <w:t>Волк</w:t>
      </w:r>
      <w:r w:rsidR="0002309E" w:rsidRPr="00871F21">
        <w:t xml:space="preserve"> </w:t>
      </w:r>
      <w:r>
        <w:t>В</w:t>
      </w:r>
      <w:r w:rsidR="0002309E" w:rsidRPr="00871F21">
        <w:t xml:space="preserve">. </w:t>
      </w:r>
      <w:r>
        <w:t>К</w:t>
      </w:r>
      <w:r w:rsidR="0002309E" w:rsidRPr="00871F21">
        <w:t xml:space="preserve">. </w:t>
      </w:r>
      <w:r w:rsidRPr="0029735D">
        <w:t>Базы данных. Проектирование, программирование, управление и администрирование</w:t>
      </w:r>
      <w:r>
        <w:t xml:space="preserve"> </w:t>
      </w:r>
      <w:r w:rsidR="0002309E">
        <w:t>–</w:t>
      </w:r>
      <w:r w:rsidR="0002309E" w:rsidRPr="00871F21">
        <w:t xml:space="preserve"> </w:t>
      </w:r>
      <w:r w:rsidR="00DD3080">
        <w:t>3</w:t>
      </w:r>
      <w:r w:rsidR="0002309E" w:rsidRPr="00871F21">
        <w:t xml:space="preserve">-е изд. / </w:t>
      </w:r>
      <w:r>
        <w:t>В</w:t>
      </w:r>
      <w:r w:rsidR="0002309E" w:rsidRPr="00871F21">
        <w:t>.</w:t>
      </w:r>
      <w:r>
        <w:t>К</w:t>
      </w:r>
      <w:r w:rsidR="006F6553">
        <w:t>.</w:t>
      </w:r>
      <w:r w:rsidR="0002309E" w:rsidRPr="00871F21">
        <w:t xml:space="preserve"> </w:t>
      </w:r>
      <w:r>
        <w:t>Волк</w:t>
      </w:r>
      <w:r w:rsidR="0002309E" w:rsidRPr="00871F21">
        <w:t xml:space="preserve">. </w:t>
      </w:r>
      <w:r w:rsidR="0002309E">
        <w:t>–</w:t>
      </w:r>
      <w:r w:rsidR="0002309E" w:rsidRPr="00871F21">
        <w:t xml:space="preserve"> </w:t>
      </w:r>
      <w:r>
        <w:t>Санкт-</w:t>
      </w:r>
      <w:proofErr w:type="gramStart"/>
      <w:r>
        <w:t>Петербург</w:t>
      </w:r>
      <w:r w:rsidR="0002309E" w:rsidRPr="00871F21">
        <w:t xml:space="preserve"> :</w:t>
      </w:r>
      <w:proofErr w:type="gramEnd"/>
      <w:r w:rsidR="0002309E" w:rsidRPr="00871F21">
        <w:t xml:space="preserve"> </w:t>
      </w:r>
      <w:r>
        <w:t>Лань</w:t>
      </w:r>
      <w:r w:rsidR="0002309E" w:rsidRPr="00871F21">
        <w:t>, 202</w:t>
      </w:r>
      <w:r w:rsidR="006F6553">
        <w:t>0</w:t>
      </w:r>
      <w:r w:rsidR="0002309E" w:rsidRPr="00871F21">
        <w:t xml:space="preserve">. </w:t>
      </w:r>
      <w:r w:rsidR="0002309E">
        <w:t>–</w:t>
      </w:r>
      <w:r w:rsidR="0002309E" w:rsidRPr="00871F21">
        <w:t xml:space="preserve"> </w:t>
      </w:r>
      <w:r w:rsidR="006F6553">
        <w:t>2</w:t>
      </w:r>
      <w:r>
        <w:t>44</w:t>
      </w:r>
      <w:r w:rsidR="0002309E" w:rsidRPr="00871F21">
        <w:t xml:space="preserve"> с. </w:t>
      </w:r>
      <w:r w:rsidR="0002309E">
        <w:t>–</w:t>
      </w:r>
      <w:r w:rsidR="0002309E" w:rsidRPr="00871F21">
        <w:t xml:space="preserve"> URL:</w:t>
      </w:r>
      <w:r w:rsidR="00DD3080">
        <w:t xml:space="preserve"> </w:t>
      </w:r>
      <w:r w:rsidRPr="0029735D">
        <w:t>https://k0d.cc/storage/books/Databases/Базы%20данных%20Проектирование,%20программирование,%20управление%20и%20администрирование%20(Волк%202020).pdf</w:t>
      </w:r>
      <w:r w:rsidR="00DD3080" w:rsidRPr="0029735D">
        <w:t xml:space="preserve"> </w:t>
      </w:r>
      <w:r w:rsidR="0002309E" w:rsidRPr="0029735D">
        <w:t xml:space="preserve">(дата обращения: </w:t>
      </w:r>
      <w:r>
        <w:t>13</w:t>
      </w:r>
      <w:r w:rsidR="0002309E" w:rsidRPr="0029735D">
        <w:t>.0</w:t>
      </w:r>
      <w:r>
        <w:t>4</w:t>
      </w:r>
      <w:r w:rsidR="0002309E" w:rsidRPr="0029735D">
        <w:t>.2025).</w:t>
      </w:r>
      <w:r w:rsidR="0002309E" w:rsidRPr="00871F21">
        <w:t xml:space="preserve"> </w:t>
      </w:r>
      <w:r w:rsidR="0002309E">
        <w:rPr>
          <w:color w:val="000000"/>
          <w:szCs w:val="28"/>
        </w:rPr>
        <w:t xml:space="preserve">– Режим доступа: </w:t>
      </w:r>
      <w:r w:rsidR="00BE16D7">
        <w:rPr>
          <w:color w:val="000000"/>
          <w:szCs w:val="28"/>
        </w:rPr>
        <w:t>свободный</w:t>
      </w:r>
      <w:r w:rsidR="0002309E">
        <w:rPr>
          <w:color w:val="000000"/>
          <w:szCs w:val="28"/>
        </w:rPr>
        <w:t xml:space="preserve">. – </w:t>
      </w:r>
      <w:r w:rsidR="0002309E" w:rsidRPr="00871F21">
        <w:t xml:space="preserve">Текст: </w:t>
      </w:r>
      <w:r>
        <w:t>электронный</w:t>
      </w:r>
      <w:r w:rsidR="0002309E" w:rsidRPr="00871F21">
        <w:t>.</w:t>
      </w:r>
    </w:p>
    <w:p w14:paraId="7731C66E" w14:textId="624DA514" w:rsidR="0029735D" w:rsidRPr="00711564" w:rsidRDefault="0029735D" w:rsidP="0029735D">
      <w:pPr>
        <w:pStyle w:val="a3"/>
        <w:numPr>
          <w:ilvl w:val="0"/>
          <w:numId w:val="6"/>
        </w:numPr>
      </w:pPr>
      <w:r>
        <w:t>Куликов</w:t>
      </w:r>
      <w:r w:rsidRPr="00871F21">
        <w:t xml:space="preserve"> </w:t>
      </w:r>
      <w:r>
        <w:t>С</w:t>
      </w:r>
      <w:r w:rsidRPr="00871F21">
        <w:t xml:space="preserve">. </w:t>
      </w:r>
      <w:r>
        <w:t>С</w:t>
      </w:r>
      <w:r w:rsidRPr="00871F21">
        <w:t xml:space="preserve">. </w:t>
      </w:r>
      <w:r>
        <w:t>Тестирование программного обеспечения</w:t>
      </w:r>
      <w:r w:rsidRPr="00871F21">
        <w:t xml:space="preserve"> </w:t>
      </w:r>
      <w:r>
        <w:t>–</w:t>
      </w:r>
      <w:r w:rsidRPr="00871F21">
        <w:t xml:space="preserve"> </w:t>
      </w:r>
      <w:r>
        <w:t>3</w:t>
      </w:r>
      <w:r w:rsidRPr="00871F21">
        <w:t xml:space="preserve">-е изд., </w:t>
      </w:r>
      <w:proofErr w:type="spellStart"/>
      <w:r w:rsidRPr="00871F21">
        <w:t>перераб</w:t>
      </w:r>
      <w:proofErr w:type="spellEnd"/>
      <w:proofErr w:type="gramStart"/>
      <w:r w:rsidRPr="00871F21">
        <w:t>.</w:t>
      </w:r>
      <w:proofErr w:type="gramEnd"/>
      <w:r w:rsidRPr="00871F21">
        <w:t xml:space="preserve"> и доп. / </w:t>
      </w:r>
      <w:r>
        <w:t>С</w:t>
      </w:r>
      <w:r w:rsidRPr="00871F21">
        <w:t>.</w:t>
      </w:r>
      <w:r>
        <w:t>С.</w:t>
      </w:r>
      <w:r w:rsidRPr="00871F21">
        <w:t xml:space="preserve"> </w:t>
      </w:r>
      <w:r>
        <w:t>Куликов</w:t>
      </w:r>
      <w:r w:rsidRPr="00871F21">
        <w:t xml:space="preserve">. </w:t>
      </w:r>
      <w:r>
        <w:t>–</w:t>
      </w:r>
      <w:r w:rsidRPr="00871F21">
        <w:t xml:space="preserve"> </w:t>
      </w:r>
      <w:proofErr w:type="gramStart"/>
      <w:r>
        <w:t>Минск</w:t>
      </w:r>
      <w:r w:rsidRPr="00871F21">
        <w:t xml:space="preserve"> :</w:t>
      </w:r>
      <w:proofErr w:type="gramEnd"/>
      <w:r w:rsidRPr="00871F21">
        <w:t xml:space="preserve"> </w:t>
      </w:r>
      <w:r>
        <w:t>Четыре четверти</w:t>
      </w:r>
      <w:r w:rsidRPr="00871F21">
        <w:t>, 202</w:t>
      </w:r>
      <w:r>
        <w:t>0</w:t>
      </w:r>
      <w:r w:rsidRPr="00871F21">
        <w:t xml:space="preserve">. </w:t>
      </w:r>
      <w:r>
        <w:t>–</w:t>
      </w:r>
      <w:r w:rsidRPr="00871F21">
        <w:t xml:space="preserve"> </w:t>
      </w:r>
      <w:r>
        <w:t>294</w:t>
      </w:r>
      <w:r w:rsidRPr="00871F21">
        <w:t xml:space="preserve"> с. </w:t>
      </w:r>
      <w:r>
        <w:t xml:space="preserve">– </w:t>
      </w:r>
      <w:r w:rsidRPr="00871F21">
        <w:t xml:space="preserve"> URL:</w:t>
      </w:r>
      <w:r>
        <w:t xml:space="preserve"> </w:t>
      </w:r>
      <w:r w:rsidRPr="00DD3080">
        <w:t>https://ftp.zhirov.kz/books/IT/Other/Тестирование%20программного%20обеспечения%20%28Святослав%20Куликов%29.pdf</w:t>
      </w:r>
      <w:r w:rsidRPr="0029735D">
        <w:t xml:space="preserve"> (дата обращения: </w:t>
      </w:r>
      <w:r>
        <w:t>24</w:t>
      </w:r>
      <w:r w:rsidRPr="0029735D">
        <w:t>.0</w:t>
      </w:r>
      <w:r>
        <w:t>4</w:t>
      </w:r>
      <w:r w:rsidRPr="0029735D">
        <w:t xml:space="preserve">.2025). </w:t>
      </w:r>
      <w:r w:rsidRPr="0029735D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Режим доступа: </w:t>
      </w:r>
      <w:r w:rsidR="00BE16D7">
        <w:rPr>
          <w:color w:val="000000"/>
          <w:szCs w:val="28"/>
        </w:rPr>
        <w:t>свободный</w:t>
      </w:r>
      <w:r>
        <w:rPr>
          <w:color w:val="000000"/>
          <w:szCs w:val="28"/>
        </w:rPr>
        <w:t xml:space="preserve">. – </w:t>
      </w:r>
      <w:r w:rsidRPr="00871F21">
        <w:t>Текст: электронный.</w:t>
      </w:r>
    </w:p>
    <w:p w14:paraId="769F8E24" w14:textId="43DB3259" w:rsidR="0002309E" w:rsidRPr="00711564" w:rsidRDefault="00DD3080" w:rsidP="0002309E">
      <w:pPr>
        <w:pStyle w:val="a3"/>
        <w:numPr>
          <w:ilvl w:val="0"/>
          <w:numId w:val="6"/>
        </w:numPr>
      </w:pPr>
      <w:proofErr w:type="spellStart"/>
      <w:r>
        <w:t>Фленов</w:t>
      </w:r>
      <w:proofErr w:type="spellEnd"/>
      <w:r w:rsidR="0002309E" w:rsidRPr="00871F21">
        <w:t xml:space="preserve"> М. Е. Библия C#. </w:t>
      </w:r>
      <w:r w:rsidR="0002309E">
        <w:t>–</w:t>
      </w:r>
      <w:r w:rsidR="0002309E" w:rsidRPr="00871F21">
        <w:t xml:space="preserve"> 6-е изд., </w:t>
      </w:r>
      <w:proofErr w:type="spellStart"/>
      <w:r w:rsidR="0002309E" w:rsidRPr="00871F21">
        <w:t>перераб</w:t>
      </w:r>
      <w:proofErr w:type="spellEnd"/>
      <w:proofErr w:type="gramStart"/>
      <w:r w:rsidR="0002309E" w:rsidRPr="00871F21">
        <w:t>.</w:t>
      </w:r>
      <w:proofErr w:type="gramEnd"/>
      <w:r w:rsidR="0002309E" w:rsidRPr="00871F21">
        <w:t xml:space="preserve"> и доп. / М.Е. </w:t>
      </w:r>
      <w:proofErr w:type="spellStart"/>
      <w:r w:rsidR="0002309E" w:rsidRPr="00871F21">
        <w:t>Фленов</w:t>
      </w:r>
      <w:proofErr w:type="spellEnd"/>
      <w:r w:rsidR="0002309E" w:rsidRPr="00871F21">
        <w:t xml:space="preserve">. </w:t>
      </w:r>
      <w:r w:rsidR="0002309E">
        <w:t>–</w:t>
      </w:r>
      <w:r w:rsidR="0002309E" w:rsidRPr="00871F21">
        <w:t xml:space="preserve"> Санкт-</w:t>
      </w:r>
      <w:proofErr w:type="gramStart"/>
      <w:r w:rsidR="0002309E" w:rsidRPr="00871F21">
        <w:t>Петербург :</w:t>
      </w:r>
      <w:proofErr w:type="gramEnd"/>
      <w:r w:rsidR="0002309E" w:rsidRPr="00871F21">
        <w:t xml:space="preserve"> БХВ-Петербург, 2024. </w:t>
      </w:r>
      <w:r w:rsidR="0002309E">
        <w:t>–</w:t>
      </w:r>
      <w:r w:rsidR="0002309E" w:rsidRPr="00871F21">
        <w:t xml:space="preserve"> 512 с. </w:t>
      </w:r>
      <w:r w:rsidR="0002309E">
        <w:t>–</w:t>
      </w:r>
      <w:r w:rsidR="0002309E" w:rsidRPr="00871F21">
        <w:t xml:space="preserve"> URL: https://ibooks.ru/bookshelf/396461/reading </w:t>
      </w:r>
      <w:r w:rsidR="0002309E" w:rsidRPr="00EF71E4">
        <w:t xml:space="preserve">(дата обращения: </w:t>
      </w:r>
      <w:r w:rsidR="00EF71E4">
        <w:t>24</w:t>
      </w:r>
      <w:r w:rsidR="0002309E" w:rsidRPr="00EF71E4">
        <w:t>.0</w:t>
      </w:r>
      <w:r w:rsidR="00EF71E4">
        <w:t>4</w:t>
      </w:r>
      <w:r w:rsidR="0002309E" w:rsidRPr="00EF71E4">
        <w:t>.2025).</w:t>
      </w:r>
      <w:r w:rsidR="0002309E" w:rsidRPr="00871F21">
        <w:t xml:space="preserve"> </w:t>
      </w:r>
      <w:r w:rsidR="0002309E">
        <w:rPr>
          <w:color w:val="000000"/>
          <w:szCs w:val="28"/>
        </w:rPr>
        <w:t xml:space="preserve">– Режим доступа: для </w:t>
      </w:r>
      <w:proofErr w:type="spellStart"/>
      <w:r w:rsidR="0002309E">
        <w:rPr>
          <w:color w:val="000000"/>
          <w:szCs w:val="28"/>
        </w:rPr>
        <w:t>зарегистрир</w:t>
      </w:r>
      <w:proofErr w:type="spellEnd"/>
      <w:r w:rsidR="0002309E">
        <w:rPr>
          <w:color w:val="000000"/>
          <w:szCs w:val="28"/>
        </w:rPr>
        <w:t xml:space="preserve">. пользователей. – </w:t>
      </w:r>
      <w:r w:rsidR="0002309E" w:rsidRPr="00871F21">
        <w:t>Текст: электронный.</w:t>
      </w:r>
    </w:p>
    <w:bookmarkEnd w:id="21"/>
    <w:p w14:paraId="395E8D59" w14:textId="5DA2246D" w:rsidR="00EF71E4" w:rsidRDefault="00EF71E4" w:rsidP="00EF71E4">
      <w:pPr>
        <w:pStyle w:val="a3"/>
        <w:numPr>
          <w:ilvl w:val="0"/>
          <w:numId w:val="6"/>
        </w:numPr>
        <w:rPr>
          <w:lang w:eastAsia="ja-JP"/>
        </w:rPr>
      </w:pPr>
      <w:r>
        <w:rPr>
          <w:rFonts w:cs="Times New Roman"/>
        </w:rP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Официальная документация по разработке мобильных приложений на </w:t>
      </w:r>
      <w:proofErr w:type="spellStart"/>
      <w:r>
        <w:t>Android</w:t>
      </w:r>
      <w:proofErr w:type="spellEnd"/>
      <w:r>
        <w:t xml:space="preserve"> [Сайт]. – URL: https://developer.android.com (дата обращения: 20.04.2025). – Режим доступа: </w:t>
      </w:r>
      <w:r w:rsidR="00BE16D7">
        <w:t>свободный</w:t>
      </w:r>
      <w:r>
        <w:t>. – Текст: электронный.</w:t>
      </w:r>
    </w:p>
    <w:p w14:paraId="4D79FC61" w14:textId="06D8325D" w:rsidR="00BB22C1" w:rsidRPr="00EF71E4" w:rsidRDefault="00EF71E4" w:rsidP="00EF71E4">
      <w:pPr>
        <w:pStyle w:val="a3"/>
        <w:numPr>
          <w:ilvl w:val="0"/>
          <w:numId w:val="6"/>
        </w:numPr>
        <w:rPr>
          <w:rFonts w:cs="Times New Roman"/>
        </w:rPr>
      </w:pPr>
      <w:r>
        <w:rPr>
          <w:lang w:val="en-US"/>
        </w:rPr>
        <w:t>SQL</w:t>
      </w:r>
      <w:r w:rsidRPr="00EF71E4">
        <w:t xml:space="preserve"> </w:t>
      </w:r>
      <w:r>
        <w:rPr>
          <w:lang w:val="en-US"/>
        </w:rPr>
        <w:t>Server</w:t>
      </w:r>
      <w:r>
        <w:t xml:space="preserve">. </w:t>
      </w:r>
      <w:r w:rsidRPr="00EF71E4">
        <w:t xml:space="preserve">Техническая документация по SQL Server </w:t>
      </w:r>
      <w:r>
        <w:t xml:space="preserve">[Сайт]. – URL: </w:t>
      </w:r>
      <w:r w:rsidRPr="0038734E">
        <w:t>https://learn.microsoft.com/ru-ru/sql/sql-server/?view=sql-server-ver16</w:t>
      </w:r>
      <w:r w:rsidRPr="00EF71E4">
        <w:t xml:space="preserve"> </w:t>
      </w:r>
      <w:r>
        <w:t xml:space="preserve">(дата обращения: 08.04.2025). – Режим доступа: </w:t>
      </w:r>
      <w:r w:rsidR="00BE16D7">
        <w:t>свободный</w:t>
      </w:r>
      <w:r>
        <w:t>. – Текст: электронный.</w:t>
      </w:r>
    </w:p>
    <w:sectPr w:rsidR="00BB22C1" w:rsidRPr="00EF71E4" w:rsidSect="007B1296">
      <w:footerReference w:type="default" r:id="rId1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FFEAA" w14:textId="77777777" w:rsidR="00F549F4" w:rsidRDefault="00F549F4" w:rsidP="007B1296">
      <w:r>
        <w:separator/>
      </w:r>
    </w:p>
  </w:endnote>
  <w:endnote w:type="continuationSeparator" w:id="0">
    <w:p w14:paraId="58E6AF99" w14:textId="77777777" w:rsidR="00F549F4" w:rsidRDefault="00F549F4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Content>
      <w:p w14:paraId="0536A281" w14:textId="572B8097" w:rsidR="0038734E" w:rsidRDefault="0038734E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846">
          <w:rPr>
            <w:noProof/>
          </w:rPr>
          <w:t>25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C5F26" w14:textId="77777777" w:rsidR="00F549F4" w:rsidRDefault="00F549F4" w:rsidP="007B1296">
      <w:r>
        <w:separator/>
      </w:r>
    </w:p>
  </w:footnote>
  <w:footnote w:type="continuationSeparator" w:id="0">
    <w:p w14:paraId="467A963C" w14:textId="77777777" w:rsidR="00F549F4" w:rsidRDefault="00F549F4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55D3D"/>
    <w:multiLevelType w:val="multilevel"/>
    <w:tmpl w:val="947C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A933BB"/>
    <w:multiLevelType w:val="hybridMultilevel"/>
    <w:tmpl w:val="8FD66D80"/>
    <w:lvl w:ilvl="0" w:tplc="E4FC3BE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92451"/>
    <w:multiLevelType w:val="hybridMultilevel"/>
    <w:tmpl w:val="E1307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1A0EED"/>
    <w:multiLevelType w:val="hybridMultilevel"/>
    <w:tmpl w:val="8DB4AC7E"/>
    <w:lvl w:ilvl="0" w:tplc="ACB6615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11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11"/>
  </w:num>
  <w:num w:numId="11">
    <w:abstractNumId w:val="2"/>
  </w:num>
  <w:num w:numId="12">
    <w:abstractNumId w:val="6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A23"/>
    <w:rsid w:val="00006D8A"/>
    <w:rsid w:val="00022EAD"/>
    <w:rsid w:val="0002309E"/>
    <w:rsid w:val="00024029"/>
    <w:rsid w:val="00046A82"/>
    <w:rsid w:val="00047B70"/>
    <w:rsid w:val="000547B5"/>
    <w:rsid w:val="00070444"/>
    <w:rsid w:val="00071534"/>
    <w:rsid w:val="000725DF"/>
    <w:rsid w:val="00074EF4"/>
    <w:rsid w:val="00076AFB"/>
    <w:rsid w:val="00084431"/>
    <w:rsid w:val="0009562B"/>
    <w:rsid w:val="000B09C3"/>
    <w:rsid w:val="000B2040"/>
    <w:rsid w:val="000C03D0"/>
    <w:rsid w:val="000C7635"/>
    <w:rsid w:val="000E1A60"/>
    <w:rsid w:val="000F5C58"/>
    <w:rsid w:val="00113755"/>
    <w:rsid w:val="00122DF6"/>
    <w:rsid w:val="00126FE5"/>
    <w:rsid w:val="00135AB1"/>
    <w:rsid w:val="00137392"/>
    <w:rsid w:val="00142BD5"/>
    <w:rsid w:val="00145733"/>
    <w:rsid w:val="00154AC6"/>
    <w:rsid w:val="00154C54"/>
    <w:rsid w:val="00157D07"/>
    <w:rsid w:val="0018210A"/>
    <w:rsid w:val="001836AE"/>
    <w:rsid w:val="001846C2"/>
    <w:rsid w:val="00197EED"/>
    <w:rsid w:val="001B17C1"/>
    <w:rsid w:val="001B5082"/>
    <w:rsid w:val="001B5A61"/>
    <w:rsid w:val="001C2D4B"/>
    <w:rsid w:val="001C7FEA"/>
    <w:rsid w:val="001D0F55"/>
    <w:rsid w:val="001E5381"/>
    <w:rsid w:val="001E78BE"/>
    <w:rsid w:val="002037EC"/>
    <w:rsid w:val="0021477D"/>
    <w:rsid w:val="00217191"/>
    <w:rsid w:val="0022213E"/>
    <w:rsid w:val="0022409D"/>
    <w:rsid w:val="0022470A"/>
    <w:rsid w:val="00230654"/>
    <w:rsid w:val="00234EB9"/>
    <w:rsid w:val="00244503"/>
    <w:rsid w:val="00253ED1"/>
    <w:rsid w:val="00267E9D"/>
    <w:rsid w:val="0029075A"/>
    <w:rsid w:val="00290E35"/>
    <w:rsid w:val="0029217B"/>
    <w:rsid w:val="00293BFF"/>
    <w:rsid w:val="00295A63"/>
    <w:rsid w:val="0029735D"/>
    <w:rsid w:val="002D5F2F"/>
    <w:rsid w:val="002E1075"/>
    <w:rsid w:val="002F1F23"/>
    <w:rsid w:val="00306B08"/>
    <w:rsid w:val="00313BD4"/>
    <w:rsid w:val="003140F3"/>
    <w:rsid w:val="00333DDD"/>
    <w:rsid w:val="003350E9"/>
    <w:rsid w:val="00336712"/>
    <w:rsid w:val="00337301"/>
    <w:rsid w:val="003437A2"/>
    <w:rsid w:val="00350DEC"/>
    <w:rsid w:val="00352631"/>
    <w:rsid w:val="00355D63"/>
    <w:rsid w:val="00355DED"/>
    <w:rsid w:val="003613D9"/>
    <w:rsid w:val="003616AA"/>
    <w:rsid w:val="00362590"/>
    <w:rsid w:val="00370F15"/>
    <w:rsid w:val="00374078"/>
    <w:rsid w:val="0038734E"/>
    <w:rsid w:val="00390F2E"/>
    <w:rsid w:val="003936F8"/>
    <w:rsid w:val="003A40F8"/>
    <w:rsid w:val="003A6D6C"/>
    <w:rsid w:val="003B78D2"/>
    <w:rsid w:val="003D2F12"/>
    <w:rsid w:val="003D478D"/>
    <w:rsid w:val="003E12C9"/>
    <w:rsid w:val="003E2966"/>
    <w:rsid w:val="003F696A"/>
    <w:rsid w:val="00400A4C"/>
    <w:rsid w:val="00402190"/>
    <w:rsid w:val="0041420A"/>
    <w:rsid w:val="00431AB3"/>
    <w:rsid w:val="004400E0"/>
    <w:rsid w:val="00443CB4"/>
    <w:rsid w:val="00446D2F"/>
    <w:rsid w:val="0046607D"/>
    <w:rsid w:val="00467CE0"/>
    <w:rsid w:val="00473C53"/>
    <w:rsid w:val="004745F9"/>
    <w:rsid w:val="00485388"/>
    <w:rsid w:val="00496177"/>
    <w:rsid w:val="0049622A"/>
    <w:rsid w:val="004A14B6"/>
    <w:rsid w:val="004B6741"/>
    <w:rsid w:val="004B70A2"/>
    <w:rsid w:val="004D1C92"/>
    <w:rsid w:val="004D1D4C"/>
    <w:rsid w:val="004D2CE9"/>
    <w:rsid w:val="004F78C6"/>
    <w:rsid w:val="0050458E"/>
    <w:rsid w:val="00510B85"/>
    <w:rsid w:val="00523EA2"/>
    <w:rsid w:val="005338A1"/>
    <w:rsid w:val="00540F99"/>
    <w:rsid w:val="00547AB8"/>
    <w:rsid w:val="005644F9"/>
    <w:rsid w:val="005728C6"/>
    <w:rsid w:val="005812A9"/>
    <w:rsid w:val="005842D8"/>
    <w:rsid w:val="005939E1"/>
    <w:rsid w:val="005976D6"/>
    <w:rsid w:val="005B5E42"/>
    <w:rsid w:val="005C5EAC"/>
    <w:rsid w:val="005C6335"/>
    <w:rsid w:val="005D0FDF"/>
    <w:rsid w:val="005D10F9"/>
    <w:rsid w:val="005D2331"/>
    <w:rsid w:val="005E3BDD"/>
    <w:rsid w:val="005F46A2"/>
    <w:rsid w:val="00603DD2"/>
    <w:rsid w:val="00611ACB"/>
    <w:rsid w:val="00646F24"/>
    <w:rsid w:val="00653E50"/>
    <w:rsid w:val="00655A51"/>
    <w:rsid w:val="00656298"/>
    <w:rsid w:val="00657108"/>
    <w:rsid w:val="00670A29"/>
    <w:rsid w:val="00682EC2"/>
    <w:rsid w:val="00685504"/>
    <w:rsid w:val="00685BC8"/>
    <w:rsid w:val="006947D9"/>
    <w:rsid w:val="00696D9C"/>
    <w:rsid w:val="006B2E38"/>
    <w:rsid w:val="006D0C39"/>
    <w:rsid w:val="006D6C38"/>
    <w:rsid w:val="006F6553"/>
    <w:rsid w:val="00701393"/>
    <w:rsid w:val="00711564"/>
    <w:rsid w:val="007120A2"/>
    <w:rsid w:val="00714974"/>
    <w:rsid w:val="0071598B"/>
    <w:rsid w:val="00715B4C"/>
    <w:rsid w:val="00725A2E"/>
    <w:rsid w:val="00747846"/>
    <w:rsid w:val="00766A1F"/>
    <w:rsid w:val="00775943"/>
    <w:rsid w:val="00782057"/>
    <w:rsid w:val="00791DB2"/>
    <w:rsid w:val="007B1296"/>
    <w:rsid w:val="007B43F3"/>
    <w:rsid w:val="007B6DE7"/>
    <w:rsid w:val="007D67A7"/>
    <w:rsid w:val="00800364"/>
    <w:rsid w:val="008049A6"/>
    <w:rsid w:val="008065B5"/>
    <w:rsid w:val="00810637"/>
    <w:rsid w:val="008156AB"/>
    <w:rsid w:val="00816C98"/>
    <w:rsid w:val="0083534A"/>
    <w:rsid w:val="0084608B"/>
    <w:rsid w:val="008532F7"/>
    <w:rsid w:val="00871F21"/>
    <w:rsid w:val="00887CAC"/>
    <w:rsid w:val="008900FC"/>
    <w:rsid w:val="00891E1F"/>
    <w:rsid w:val="008976F7"/>
    <w:rsid w:val="008A3D99"/>
    <w:rsid w:val="008A7779"/>
    <w:rsid w:val="008B3879"/>
    <w:rsid w:val="008C6246"/>
    <w:rsid w:val="009009FE"/>
    <w:rsid w:val="00905BAB"/>
    <w:rsid w:val="00907A2C"/>
    <w:rsid w:val="00913872"/>
    <w:rsid w:val="009171D5"/>
    <w:rsid w:val="00920CD0"/>
    <w:rsid w:val="00927D29"/>
    <w:rsid w:val="00936C2B"/>
    <w:rsid w:val="009422C4"/>
    <w:rsid w:val="00943745"/>
    <w:rsid w:val="009500FD"/>
    <w:rsid w:val="009532B6"/>
    <w:rsid w:val="00960E26"/>
    <w:rsid w:val="00962B3C"/>
    <w:rsid w:val="009917CB"/>
    <w:rsid w:val="009A40A4"/>
    <w:rsid w:val="009A5998"/>
    <w:rsid w:val="009C61C2"/>
    <w:rsid w:val="009C6767"/>
    <w:rsid w:val="009E0DA0"/>
    <w:rsid w:val="009F4A23"/>
    <w:rsid w:val="00A10888"/>
    <w:rsid w:val="00A15409"/>
    <w:rsid w:val="00A23795"/>
    <w:rsid w:val="00A57474"/>
    <w:rsid w:val="00A61862"/>
    <w:rsid w:val="00A65C9A"/>
    <w:rsid w:val="00A74EE9"/>
    <w:rsid w:val="00A9702A"/>
    <w:rsid w:val="00A97B3B"/>
    <w:rsid w:val="00AA6490"/>
    <w:rsid w:val="00AD1F45"/>
    <w:rsid w:val="00AD6E56"/>
    <w:rsid w:val="00AE2533"/>
    <w:rsid w:val="00B1423E"/>
    <w:rsid w:val="00B163E8"/>
    <w:rsid w:val="00B226E6"/>
    <w:rsid w:val="00B31817"/>
    <w:rsid w:val="00B3261D"/>
    <w:rsid w:val="00B35B27"/>
    <w:rsid w:val="00B3667F"/>
    <w:rsid w:val="00B44A6D"/>
    <w:rsid w:val="00B52889"/>
    <w:rsid w:val="00B64EC5"/>
    <w:rsid w:val="00B736EB"/>
    <w:rsid w:val="00B73778"/>
    <w:rsid w:val="00B82E35"/>
    <w:rsid w:val="00BA6E58"/>
    <w:rsid w:val="00BB22C1"/>
    <w:rsid w:val="00BB3AFE"/>
    <w:rsid w:val="00BB670D"/>
    <w:rsid w:val="00BE16D7"/>
    <w:rsid w:val="00BE2E89"/>
    <w:rsid w:val="00BF1477"/>
    <w:rsid w:val="00BF24E8"/>
    <w:rsid w:val="00C02CA6"/>
    <w:rsid w:val="00C22830"/>
    <w:rsid w:val="00C537E1"/>
    <w:rsid w:val="00C53B72"/>
    <w:rsid w:val="00C706EA"/>
    <w:rsid w:val="00C71210"/>
    <w:rsid w:val="00C871DC"/>
    <w:rsid w:val="00C934F9"/>
    <w:rsid w:val="00CA55AD"/>
    <w:rsid w:val="00CB5F04"/>
    <w:rsid w:val="00CC0077"/>
    <w:rsid w:val="00CC1455"/>
    <w:rsid w:val="00CC3301"/>
    <w:rsid w:val="00CC662A"/>
    <w:rsid w:val="00CD38D2"/>
    <w:rsid w:val="00CE3B5E"/>
    <w:rsid w:val="00CE58C3"/>
    <w:rsid w:val="00D035A2"/>
    <w:rsid w:val="00D134A7"/>
    <w:rsid w:val="00D160AE"/>
    <w:rsid w:val="00D229F3"/>
    <w:rsid w:val="00D51EAF"/>
    <w:rsid w:val="00D56F33"/>
    <w:rsid w:val="00D64303"/>
    <w:rsid w:val="00D82123"/>
    <w:rsid w:val="00D82AEF"/>
    <w:rsid w:val="00D96D59"/>
    <w:rsid w:val="00DB24DD"/>
    <w:rsid w:val="00DB44A2"/>
    <w:rsid w:val="00DC6BAF"/>
    <w:rsid w:val="00DD2D10"/>
    <w:rsid w:val="00DD2E9E"/>
    <w:rsid w:val="00DD3080"/>
    <w:rsid w:val="00DD6460"/>
    <w:rsid w:val="00DE1076"/>
    <w:rsid w:val="00E00B8D"/>
    <w:rsid w:val="00E0705F"/>
    <w:rsid w:val="00E17D02"/>
    <w:rsid w:val="00E2248D"/>
    <w:rsid w:val="00E36F13"/>
    <w:rsid w:val="00E3728E"/>
    <w:rsid w:val="00E46B85"/>
    <w:rsid w:val="00E729A1"/>
    <w:rsid w:val="00E74485"/>
    <w:rsid w:val="00E775A9"/>
    <w:rsid w:val="00E80AF1"/>
    <w:rsid w:val="00E86806"/>
    <w:rsid w:val="00E93448"/>
    <w:rsid w:val="00E946C5"/>
    <w:rsid w:val="00EA450A"/>
    <w:rsid w:val="00EB7CA1"/>
    <w:rsid w:val="00ED102C"/>
    <w:rsid w:val="00ED2643"/>
    <w:rsid w:val="00ED405D"/>
    <w:rsid w:val="00ED666F"/>
    <w:rsid w:val="00EE2660"/>
    <w:rsid w:val="00EF71E4"/>
    <w:rsid w:val="00F060CE"/>
    <w:rsid w:val="00F06535"/>
    <w:rsid w:val="00F116CE"/>
    <w:rsid w:val="00F12F50"/>
    <w:rsid w:val="00F2286F"/>
    <w:rsid w:val="00F31BF1"/>
    <w:rsid w:val="00F34D78"/>
    <w:rsid w:val="00F359E2"/>
    <w:rsid w:val="00F418E0"/>
    <w:rsid w:val="00F44D11"/>
    <w:rsid w:val="00F549F4"/>
    <w:rsid w:val="00F857E2"/>
    <w:rsid w:val="00FA4C1F"/>
    <w:rsid w:val="00FB660B"/>
    <w:rsid w:val="00FB6FC7"/>
    <w:rsid w:val="00FD406B"/>
    <w:rsid w:val="00FF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A4DC"/>
  <w15:chartTrackingRefBased/>
  <w15:docId w15:val="{659B51DC-11F4-43A0-AC76-BD53F7E2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4784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customStyle="1" w:styleId="UnresolvedMention">
    <w:name w:val="Unresolved Mention"/>
    <w:basedOn w:val="a4"/>
    <w:uiPriority w:val="99"/>
    <w:semiHidden/>
    <w:unhideWhenUsed/>
    <w:rsid w:val="00EF7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yko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AD8B8-7A45-426B-BB39-96DE5CCD1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1713</TotalTime>
  <Pages>1</Pages>
  <Words>3756</Words>
  <Characters>21410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Туйкова</dc:creator>
  <cp:keywords/>
  <dc:description/>
  <cp:lastModifiedBy>221</cp:lastModifiedBy>
  <cp:revision>32</cp:revision>
  <dcterms:created xsi:type="dcterms:W3CDTF">2025-05-06T18:50:00Z</dcterms:created>
  <dcterms:modified xsi:type="dcterms:W3CDTF">2025-05-30T06:25:00Z</dcterms:modified>
</cp:coreProperties>
</file>